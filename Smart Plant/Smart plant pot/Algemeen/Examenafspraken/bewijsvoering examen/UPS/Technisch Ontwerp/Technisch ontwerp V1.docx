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735BF4" w:rsidRDefault="00971FFE" w:rsidP="0022527D">
      <w:pPr>
        <w:pStyle w:val="Ondertitel"/>
        <w:rPr>
          <w:rFonts w:cs="Arial"/>
          <w:lang w:val="en-GB"/>
        </w:rPr>
      </w:pPr>
      <w:proofErr w:type="spellStart"/>
      <w:r w:rsidRPr="00735BF4">
        <w:rPr>
          <w:rFonts w:cs="Arial"/>
          <w:lang w:val="en-GB"/>
        </w:rPr>
        <w:t>Edisonweg</w:t>
      </w:r>
      <w:proofErr w:type="spellEnd"/>
      <w:r w:rsidRPr="00735BF4">
        <w:rPr>
          <w:rFonts w:cs="Arial"/>
          <w:lang w:val="en-GB"/>
        </w:rPr>
        <w:t xml:space="preserve"> 4A</w:t>
      </w:r>
    </w:p>
    <w:p w14:paraId="4690955F" w14:textId="77777777" w:rsidR="0022527D" w:rsidRPr="00735BF4" w:rsidRDefault="0022527D" w:rsidP="0022527D">
      <w:pPr>
        <w:jc w:val="center"/>
        <w:rPr>
          <w:rFonts w:cs="Arial"/>
          <w:lang w:val="en-GB"/>
        </w:rPr>
      </w:pPr>
    </w:p>
    <w:p w14:paraId="33BF3481" w14:textId="77777777" w:rsidR="0022527D" w:rsidRPr="00A85487" w:rsidRDefault="0022527D" w:rsidP="0022527D">
      <w:pPr>
        <w:pStyle w:val="Titelbloktekst"/>
        <w:framePr w:wrap="notBeside"/>
        <w:rPr>
          <w:rFonts w:cs="Arial"/>
        </w:rPr>
      </w:pPr>
      <w:r w:rsidRPr="00735BF4">
        <w:rPr>
          <w:rFonts w:cs="Arial"/>
          <w:lang w:val="en-GB"/>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0D60D2CA" w14:textId="77777777" w:rsidR="00745AE5" w:rsidRPr="00745AE5" w:rsidRDefault="00745AE5">
      <w:pPr>
        <w:pStyle w:val="Inhopg1"/>
        <w:rPr>
          <w:rFonts w:cs="Arial"/>
          <w:b w:val="0"/>
          <w:bCs w:val="0"/>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440534707" w:history="1">
        <w:r w:rsidRPr="00745AE5">
          <w:rPr>
            <w:rStyle w:val="Hyperlink"/>
            <w:rFonts w:cs="Arial"/>
          </w:rPr>
          <w:t>1</w:t>
        </w:r>
        <w:r w:rsidRPr="00745AE5">
          <w:rPr>
            <w:rFonts w:cs="Arial"/>
            <w:b w:val="0"/>
            <w:bCs w:val="0"/>
          </w:rPr>
          <w:tab/>
        </w:r>
        <w:r w:rsidRPr="00745AE5">
          <w:rPr>
            <w:rStyle w:val="Hyperlink"/>
            <w:rFonts w:cs="Arial"/>
          </w:rPr>
          <w:t>Inleiding</w:t>
        </w:r>
        <w:r w:rsidRPr="00745AE5">
          <w:rPr>
            <w:rFonts w:cs="Arial"/>
            <w:webHidden/>
          </w:rPr>
          <w:tab/>
        </w:r>
        <w:r w:rsidRPr="00745AE5">
          <w:rPr>
            <w:rFonts w:cs="Arial"/>
            <w:webHidden/>
          </w:rPr>
          <w:fldChar w:fldCharType="begin"/>
        </w:r>
        <w:r w:rsidRPr="00745AE5">
          <w:rPr>
            <w:rFonts w:cs="Arial"/>
            <w:webHidden/>
          </w:rPr>
          <w:instrText xml:space="preserve"> PAGEREF _Toc440534707 \h </w:instrText>
        </w:r>
        <w:r w:rsidRPr="00745AE5">
          <w:rPr>
            <w:rFonts w:cs="Arial"/>
            <w:webHidden/>
          </w:rPr>
        </w:r>
        <w:r w:rsidRPr="00745AE5">
          <w:rPr>
            <w:rFonts w:cs="Arial"/>
            <w:webHidden/>
          </w:rPr>
          <w:fldChar w:fldCharType="separate"/>
        </w:r>
        <w:r w:rsidRPr="00745AE5">
          <w:rPr>
            <w:rFonts w:cs="Arial"/>
            <w:webHidden/>
          </w:rPr>
          <w:t>3</w:t>
        </w:r>
        <w:r w:rsidRPr="00745AE5">
          <w:rPr>
            <w:rFonts w:cs="Arial"/>
            <w:webHidden/>
          </w:rPr>
          <w:fldChar w:fldCharType="end"/>
        </w:r>
      </w:hyperlink>
    </w:p>
    <w:p w14:paraId="56834794" w14:textId="77777777" w:rsidR="00745AE5" w:rsidRPr="00745AE5" w:rsidRDefault="00B4124D">
      <w:pPr>
        <w:pStyle w:val="Inhopg2"/>
        <w:rPr>
          <w:rFonts w:cs="Arial"/>
          <w:bCs w:val="0"/>
        </w:rPr>
      </w:pPr>
      <w:hyperlink w:anchor="_Toc440534708" w:history="1">
        <w:r w:rsidR="00745AE5" w:rsidRPr="00745AE5">
          <w:rPr>
            <w:rStyle w:val="Hyperlink"/>
            <w:rFonts w:cs="Arial"/>
          </w:rPr>
          <w:t>1.1</w:t>
        </w:r>
        <w:r w:rsidR="00745AE5" w:rsidRPr="00745AE5">
          <w:rPr>
            <w:rFonts w:cs="Arial"/>
            <w:bCs w:val="0"/>
          </w:rPr>
          <w:tab/>
        </w:r>
        <w:r w:rsidR="00745AE5" w:rsidRPr="00745AE5">
          <w:rPr>
            <w:rStyle w:val="Hyperlink"/>
            <w:rFonts w:cs="Arial"/>
          </w:rPr>
          <w:t>Algemeen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_Toc440534708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055DDB73" w14:textId="77777777" w:rsidR="00745AE5" w:rsidRPr="00745AE5" w:rsidRDefault="00B4124D">
      <w:pPr>
        <w:pStyle w:val="Inhopg2"/>
        <w:rPr>
          <w:rFonts w:cs="Arial"/>
          <w:bCs w:val="0"/>
        </w:rPr>
      </w:pPr>
      <w:hyperlink w:anchor="_Toc440534709" w:history="1">
        <w:r w:rsidR="00745AE5" w:rsidRPr="00745AE5">
          <w:rPr>
            <w:rStyle w:val="Hyperlink"/>
            <w:rFonts w:cs="Arial"/>
          </w:rPr>
          <w:t>1.2</w:t>
        </w:r>
        <w:r w:rsidR="00745AE5" w:rsidRPr="00745AE5">
          <w:rPr>
            <w:rFonts w:cs="Arial"/>
            <w:bCs w:val="0"/>
          </w:rPr>
          <w:tab/>
        </w:r>
        <w:r w:rsidR="00745AE5" w:rsidRPr="00745AE5">
          <w:rPr>
            <w:rStyle w:val="Hyperlink"/>
            <w:rFonts w:cs="Arial"/>
          </w:rPr>
          <w:t>Situatie</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_Toc440534709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7CB886B7" w14:textId="77777777" w:rsidR="00745AE5" w:rsidRPr="00745AE5" w:rsidRDefault="00B4124D">
      <w:pPr>
        <w:pStyle w:val="Inhopg2"/>
        <w:rPr>
          <w:rFonts w:cs="Arial"/>
          <w:bCs w:val="0"/>
        </w:rPr>
      </w:pPr>
      <w:hyperlink w:anchor="_Toc440534710" w:history="1">
        <w:r w:rsidR="00745AE5" w:rsidRPr="00745AE5">
          <w:rPr>
            <w:rStyle w:val="Hyperlink"/>
            <w:rFonts w:cs="Arial"/>
          </w:rPr>
          <w:t>1.3</w:t>
        </w:r>
        <w:r w:rsidR="00745AE5" w:rsidRPr="00745AE5">
          <w:rPr>
            <w:rFonts w:cs="Arial"/>
            <w:bCs w:val="0"/>
          </w:rPr>
          <w:tab/>
        </w:r>
        <w:r w:rsidR="00745AE5" w:rsidRPr="00745AE5">
          <w:rPr>
            <w:rStyle w:val="Hyperlink"/>
            <w:rFonts w:cs="Arial"/>
          </w:rPr>
          <w:t>Inhoud van Technisch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_Toc440534710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4E1526AC" w14:textId="77777777" w:rsidR="00745AE5" w:rsidRPr="00745AE5" w:rsidRDefault="00B4124D">
      <w:pPr>
        <w:pStyle w:val="Inhopg1"/>
        <w:rPr>
          <w:rFonts w:cs="Arial"/>
          <w:b w:val="0"/>
          <w:bCs w:val="0"/>
        </w:rPr>
      </w:pPr>
      <w:hyperlink w:anchor="_Toc440534711" w:history="1">
        <w:r w:rsidR="00745AE5" w:rsidRPr="00745AE5">
          <w:rPr>
            <w:rStyle w:val="Hyperlink"/>
            <w:rFonts w:cs="Arial"/>
          </w:rPr>
          <w:t>2</w:t>
        </w:r>
        <w:r w:rsidR="00745AE5" w:rsidRPr="00745AE5">
          <w:rPr>
            <w:rFonts w:cs="Arial"/>
            <w:b w:val="0"/>
            <w:bCs w:val="0"/>
          </w:rPr>
          <w:tab/>
        </w:r>
        <w:r w:rsidR="00745AE5" w:rsidRPr="00745AE5">
          <w:rPr>
            <w:rStyle w:val="Hyperlink"/>
            <w:rFonts w:cs="Arial"/>
          </w:rPr>
          <w:t>Fysiek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_Toc440534711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1C7968A2" w14:textId="77777777" w:rsidR="00745AE5" w:rsidRPr="00745AE5" w:rsidRDefault="00B4124D">
      <w:pPr>
        <w:pStyle w:val="Inhopg2"/>
        <w:rPr>
          <w:rFonts w:cs="Arial"/>
          <w:bCs w:val="0"/>
        </w:rPr>
      </w:pPr>
      <w:hyperlink w:anchor="_Toc440534712" w:history="1">
        <w:r w:rsidR="00745AE5" w:rsidRPr="00745AE5">
          <w:rPr>
            <w:rStyle w:val="Hyperlink"/>
            <w:rFonts w:cs="Arial"/>
          </w:rPr>
          <w:t>2.1</w:t>
        </w:r>
        <w:r w:rsidR="00745AE5" w:rsidRPr="00745AE5">
          <w:rPr>
            <w:rFonts w:cs="Arial"/>
            <w:bCs w:val="0"/>
          </w:rPr>
          <w:tab/>
        </w:r>
        <w:r w:rsidR="00745AE5" w:rsidRPr="00745AE5">
          <w:rPr>
            <w:rStyle w:val="Hyperlink"/>
            <w:rFonts w:cs="Arial"/>
          </w:rPr>
          <w: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_Toc440534712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78AFC1A6" w14:textId="77777777" w:rsidR="00745AE5" w:rsidRPr="00745AE5" w:rsidRDefault="00B4124D">
      <w:pPr>
        <w:pStyle w:val="Inhopg2"/>
        <w:rPr>
          <w:rFonts w:cs="Arial"/>
          <w:bCs w:val="0"/>
        </w:rPr>
      </w:pPr>
      <w:hyperlink w:anchor="_Toc440534713" w:history="1">
        <w:r w:rsidR="00745AE5" w:rsidRPr="00745AE5">
          <w:rPr>
            <w:rStyle w:val="Hyperlink"/>
            <w:rFonts w:cs="Arial"/>
          </w:rPr>
          <w:t>2.2</w:t>
        </w:r>
        <w:r w:rsidR="00745AE5" w:rsidRPr="00745AE5">
          <w:rPr>
            <w:rFonts w:cs="Arial"/>
            <w:bCs w:val="0"/>
          </w:rPr>
          <w:tab/>
        </w:r>
        <w:r w:rsidR="00745AE5" w:rsidRPr="00745AE5">
          <w:rPr>
            <w:rStyle w:val="Hyperlink"/>
            <w:rFonts w:cs="Arial"/>
          </w:rPr>
          <w:t>Opsomming te verrichte activiteiten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_Toc440534713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09A5035B" w14:textId="77777777" w:rsidR="00745AE5" w:rsidRPr="00745AE5" w:rsidRDefault="00B4124D">
      <w:pPr>
        <w:pStyle w:val="Inhopg2"/>
        <w:rPr>
          <w:rFonts w:cs="Arial"/>
          <w:bCs w:val="0"/>
        </w:rPr>
      </w:pPr>
      <w:hyperlink w:anchor="_Toc440534714" w:history="1">
        <w:r w:rsidR="00745AE5" w:rsidRPr="00745AE5">
          <w:rPr>
            <w:rStyle w:val="Hyperlink"/>
            <w:rFonts w:cs="Arial"/>
          </w:rPr>
          <w:t>2.3</w:t>
        </w:r>
        <w:r w:rsidR="00745AE5" w:rsidRPr="00745AE5">
          <w:rPr>
            <w:rFonts w:cs="Arial"/>
            <w:bCs w:val="0"/>
          </w:rPr>
          <w:tab/>
        </w:r>
        <w:r w:rsidR="00745AE5" w:rsidRPr="00745AE5">
          <w:rPr>
            <w:rStyle w:val="Hyperlink"/>
            <w:rFonts w:cs="Arial"/>
          </w:rPr>
          <w:t>Te gebruiken apparaten en / of omgevingen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_Toc440534714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1A7E6BE3" w14:textId="77777777" w:rsidR="00745AE5" w:rsidRPr="00745AE5" w:rsidRDefault="00B4124D">
      <w:pPr>
        <w:pStyle w:val="Inhopg1"/>
        <w:rPr>
          <w:rFonts w:cs="Arial"/>
          <w:b w:val="0"/>
          <w:bCs w:val="0"/>
        </w:rPr>
      </w:pPr>
      <w:hyperlink w:anchor="_Toc440534715" w:history="1">
        <w:r w:rsidR="00745AE5" w:rsidRPr="00745AE5">
          <w:rPr>
            <w:rStyle w:val="Hyperlink"/>
            <w:rFonts w:cs="Arial"/>
          </w:rPr>
          <w:t>3</w:t>
        </w:r>
        <w:r w:rsidR="00745AE5" w:rsidRPr="00745AE5">
          <w:rPr>
            <w:rFonts w:cs="Arial"/>
            <w:b w:val="0"/>
            <w:bCs w:val="0"/>
          </w:rPr>
          <w:tab/>
        </w:r>
        <w:r w:rsidR="00745AE5" w:rsidRPr="00745AE5">
          <w:rPr>
            <w:rStyle w:val="Hyperlink"/>
            <w:rFonts w:cs="Arial"/>
          </w:rPr>
          <w:t>Inrichting omgeving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_Toc440534715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7EFDB548" w14:textId="77777777" w:rsidR="00745AE5" w:rsidRPr="00745AE5" w:rsidRDefault="00B4124D">
      <w:pPr>
        <w:pStyle w:val="Inhopg2"/>
        <w:rPr>
          <w:rFonts w:cs="Arial"/>
          <w:bCs w:val="0"/>
        </w:rPr>
      </w:pPr>
      <w:hyperlink w:anchor="_Toc440534716" w:history="1">
        <w:r w:rsidR="00745AE5" w:rsidRPr="00745AE5">
          <w:rPr>
            <w:rStyle w:val="Hyperlink"/>
            <w:rFonts w:cs="Arial"/>
          </w:rPr>
          <w:t>3.1</w:t>
        </w:r>
        <w:r w:rsidR="00745AE5" w:rsidRPr="00745AE5">
          <w:rPr>
            <w:rFonts w:cs="Arial"/>
            <w:bCs w:val="0"/>
          </w:rPr>
          <w:tab/>
        </w:r>
        <w:r w:rsidR="00745AE5" w:rsidRPr="00745AE5">
          <w:rPr>
            <w:rStyle w:val="Hyperlink"/>
            <w:rFonts w:cs="Arial"/>
          </w:rPr>
          <w:t>Installatieoverzicht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_Toc440534716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662098D8" w14:textId="77777777" w:rsidR="00745AE5" w:rsidRPr="00745AE5" w:rsidRDefault="00B4124D">
      <w:pPr>
        <w:pStyle w:val="Inhopg2"/>
        <w:rPr>
          <w:rFonts w:cs="Arial"/>
          <w:bCs w:val="0"/>
        </w:rPr>
      </w:pPr>
      <w:hyperlink w:anchor="_Toc440534717" w:history="1">
        <w:r w:rsidR="00745AE5" w:rsidRPr="00745AE5">
          <w:rPr>
            <w:rStyle w:val="Hyperlink"/>
            <w:rFonts w:cs="Arial"/>
          </w:rPr>
          <w:t>3.2</w:t>
        </w:r>
        <w:r w:rsidR="00745AE5" w:rsidRPr="00745AE5">
          <w:rPr>
            <w:rFonts w:cs="Arial"/>
            <w:bCs w:val="0"/>
          </w:rPr>
          <w:tab/>
        </w:r>
        <w:r w:rsidR="00745AE5" w:rsidRPr="00745AE5">
          <w:rPr>
            <w:rStyle w:val="Hyperlink"/>
            <w:rFonts w:cs="Arial"/>
          </w:rPr>
          <w:t>Deel-overzicht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_Toc440534717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0B9482E5" w14:textId="77777777" w:rsidR="00745AE5" w:rsidRPr="00745AE5" w:rsidRDefault="00B4124D">
      <w:pPr>
        <w:pStyle w:val="Inhopg2"/>
        <w:rPr>
          <w:rFonts w:cs="Arial"/>
          <w:bCs w:val="0"/>
        </w:rPr>
      </w:pPr>
      <w:hyperlink w:anchor="_Toc440534718" w:history="1">
        <w:r w:rsidR="00745AE5" w:rsidRPr="00745AE5">
          <w:rPr>
            <w:rStyle w:val="Hyperlink"/>
            <w:rFonts w:cs="Arial"/>
          </w:rPr>
          <w:t>3.3</w:t>
        </w:r>
        <w:r w:rsidR="00745AE5" w:rsidRPr="00745AE5">
          <w:rPr>
            <w:rFonts w:cs="Arial"/>
            <w:bCs w:val="0"/>
          </w:rPr>
          <w:tab/>
        </w:r>
        <w:r w:rsidR="00745AE5" w:rsidRPr="00745AE5">
          <w:rPr>
            <w:rStyle w:val="Hyperlink"/>
            <w:rFonts w:cs="Arial"/>
          </w:rPr>
          <w:t>Inrichting permissies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_Toc440534718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5B6E384C" w14:textId="77777777" w:rsidR="00745AE5" w:rsidRPr="00745AE5" w:rsidRDefault="00B4124D">
      <w:pPr>
        <w:pStyle w:val="Inhopg2"/>
        <w:rPr>
          <w:rFonts w:cs="Arial"/>
          <w:bCs w:val="0"/>
        </w:rPr>
      </w:pPr>
      <w:hyperlink w:anchor="_Toc440534719" w:history="1">
        <w:r w:rsidR="00745AE5" w:rsidRPr="00745AE5">
          <w:rPr>
            <w:rStyle w:val="Hyperlink"/>
            <w:rFonts w:cs="Arial"/>
          </w:rPr>
          <w:t>3.4</w:t>
        </w:r>
        <w:r w:rsidR="00745AE5" w:rsidRPr="00745AE5">
          <w:rPr>
            <w:rFonts w:cs="Arial"/>
            <w:bCs w:val="0"/>
          </w:rPr>
          <w:tab/>
        </w:r>
        <w:r w:rsidR="00745AE5" w:rsidRPr="00745AE5">
          <w:rPr>
            <w:rStyle w:val="Hyperlink"/>
            <w:rFonts w:cs="Arial"/>
          </w:rPr>
          <w:t>Applicaties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_Toc440534719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2E72A2C9" w14:textId="77777777" w:rsidR="00745AE5" w:rsidRPr="00745AE5" w:rsidRDefault="00B4124D">
      <w:pPr>
        <w:pStyle w:val="Inhopg1"/>
        <w:rPr>
          <w:rFonts w:cs="Arial"/>
          <w:b w:val="0"/>
          <w:bCs w:val="0"/>
        </w:rPr>
      </w:pPr>
      <w:hyperlink w:anchor="_Toc440534720" w:history="1">
        <w:r w:rsidR="00745AE5" w:rsidRPr="00745AE5">
          <w:rPr>
            <w:rStyle w:val="Hyperlink"/>
            <w:rFonts w:cs="Arial"/>
          </w:rPr>
          <w:t>4</w:t>
        </w:r>
        <w:r w:rsidR="00745AE5" w:rsidRPr="00745AE5">
          <w:rPr>
            <w:rFonts w:cs="Arial"/>
            <w:b w:val="0"/>
            <w:bCs w:val="0"/>
          </w:rPr>
          <w:tab/>
        </w:r>
        <w:r w:rsidR="00745AE5" w:rsidRPr="00745AE5">
          <w:rPr>
            <w:rStyle w:val="Hyperlink"/>
            <w:rFonts w:cs="Arial"/>
          </w:rPr>
          <w:t>Inrichting services en 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_Toc440534720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7EDBD76D" w14:textId="77777777" w:rsidR="00745AE5" w:rsidRPr="00745AE5" w:rsidRDefault="00B4124D">
      <w:pPr>
        <w:pStyle w:val="Inhopg2"/>
        <w:rPr>
          <w:rFonts w:cs="Arial"/>
          <w:bCs w:val="0"/>
        </w:rPr>
      </w:pPr>
      <w:hyperlink w:anchor="_Toc440534721" w:history="1">
        <w:r w:rsidR="00745AE5" w:rsidRPr="00745AE5">
          <w:rPr>
            <w:rStyle w:val="Hyperlink"/>
            <w:rFonts w:cs="Arial"/>
          </w:rPr>
          <w:t>4.1</w:t>
        </w:r>
        <w:r w:rsidR="00745AE5" w:rsidRPr="00745AE5">
          <w:rPr>
            <w:rFonts w:cs="Arial"/>
            <w:bCs w:val="0"/>
          </w:rPr>
          <w:tab/>
        </w:r>
        <w:r w:rsidR="00745AE5" w:rsidRPr="00745AE5">
          <w:rPr>
            <w:rStyle w:val="Hyperlink"/>
            <w:rFonts w:cs="Arial"/>
          </w:rPr>
          <w:t>te gebruiken services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_Toc440534721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52E46BB4" w14:textId="77777777" w:rsidR="00745AE5" w:rsidRPr="00745AE5" w:rsidRDefault="00B4124D">
      <w:pPr>
        <w:pStyle w:val="Inhopg2"/>
        <w:rPr>
          <w:rFonts w:cs="Arial"/>
          <w:bCs w:val="0"/>
        </w:rPr>
      </w:pPr>
      <w:hyperlink w:anchor="_Toc440534722" w:history="1">
        <w:r w:rsidR="00745AE5" w:rsidRPr="00745AE5">
          <w:rPr>
            <w:rStyle w:val="Hyperlink"/>
            <w:rFonts w:cs="Arial"/>
          </w:rPr>
          <w:t>4.2</w:t>
        </w:r>
        <w:r w:rsidR="00745AE5" w:rsidRPr="00745AE5">
          <w:rPr>
            <w:rFonts w:cs="Arial"/>
            <w:bCs w:val="0"/>
          </w:rPr>
          <w:tab/>
        </w:r>
        <w:r w:rsidR="00745AE5" w:rsidRPr="00745AE5">
          <w:rPr>
            <w:rStyle w:val="Hyperlink"/>
            <w:rFonts w:cs="Arial"/>
          </w:rPr>
          <w:t>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_Toc440534722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2004C304" w14:textId="77777777" w:rsidR="00745AE5" w:rsidRPr="00745AE5" w:rsidRDefault="00B4124D">
      <w:pPr>
        <w:pStyle w:val="Inhopg2"/>
        <w:rPr>
          <w:rFonts w:cs="Arial"/>
          <w:bCs w:val="0"/>
        </w:rPr>
      </w:pPr>
      <w:hyperlink w:anchor="_Toc440534723" w:history="1">
        <w:r w:rsidR="00745AE5" w:rsidRPr="00745AE5">
          <w:rPr>
            <w:rStyle w:val="Hyperlink"/>
            <w:rFonts w:cs="Arial"/>
          </w:rPr>
          <w:t>4.3    Rechten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_Toc440534723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71BA3622" w14:textId="77777777" w:rsidR="00745AE5" w:rsidRPr="00745AE5" w:rsidRDefault="00B4124D">
      <w:pPr>
        <w:pStyle w:val="Inhopg2"/>
        <w:rPr>
          <w:rFonts w:cs="Arial"/>
          <w:bCs w:val="0"/>
        </w:rPr>
      </w:pPr>
      <w:hyperlink w:anchor="_Toc440534724" w:history="1">
        <w:r w:rsidR="00745AE5" w:rsidRPr="00745AE5">
          <w:rPr>
            <w:rStyle w:val="Hyperlink"/>
            <w:rFonts w:cs="Arial"/>
          </w:rPr>
          <w:t>4.4   Licenties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_Toc440534724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0FBBB3B6" w14:textId="77777777" w:rsidR="00745AE5" w:rsidRPr="00745AE5" w:rsidRDefault="00B4124D">
      <w:pPr>
        <w:pStyle w:val="Inhopg1"/>
        <w:rPr>
          <w:rFonts w:cs="Arial"/>
          <w:b w:val="0"/>
          <w:bCs w:val="0"/>
        </w:rPr>
      </w:pPr>
      <w:hyperlink w:anchor="_Toc440534725" w:history="1">
        <w:r w:rsidR="00745AE5" w:rsidRPr="00745AE5">
          <w:rPr>
            <w:rStyle w:val="Hyperlink"/>
            <w:rFonts w:cs="Arial"/>
          </w:rPr>
          <w:t>5</w:t>
        </w:r>
        <w:r w:rsidR="00745AE5" w:rsidRPr="00745AE5">
          <w:rPr>
            <w:rFonts w:cs="Arial"/>
            <w:b w:val="0"/>
            <w:bCs w:val="0"/>
          </w:rPr>
          <w:tab/>
        </w:r>
        <w:r w:rsidR="00745AE5" w:rsidRPr="00745AE5">
          <w:rPr>
            <w:rStyle w:val="Hyperlink"/>
            <w:rFonts w:cs="Arial"/>
          </w:rPr>
          <w:t>Vereiste werkstations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_Toc440534725 \h </w:instrText>
        </w:r>
        <w:r w:rsidR="00745AE5" w:rsidRPr="00745AE5">
          <w:rPr>
            <w:rFonts w:cs="Arial"/>
            <w:webHidden/>
          </w:rPr>
        </w:r>
        <w:r w:rsidR="00745AE5" w:rsidRPr="00745AE5">
          <w:rPr>
            <w:rFonts w:cs="Arial"/>
            <w:webHidden/>
          </w:rPr>
          <w:fldChar w:fldCharType="separate"/>
        </w:r>
        <w:r w:rsidR="00745AE5" w:rsidRPr="00745AE5">
          <w:rPr>
            <w:rFonts w:cs="Arial"/>
            <w:webHidden/>
          </w:rPr>
          <w:t>7</w:t>
        </w:r>
        <w:r w:rsidR="00745AE5" w:rsidRPr="00745AE5">
          <w:rPr>
            <w:rFonts w:cs="Arial"/>
            <w:webHidden/>
          </w:rPr>
          <w:fldChar w:fldCharType="end"/>
        </w:r>
      </w:hyperlink>
    </w:p>
    <w:p w14:paraId="2EE9FC40" w14:textId="77777777" w:rsidR="00745AE5" w:rsidRPr="00745AE5" w:rsidRDefault="00B4124D">
      <w:pPr>
        <w:pStyle w:val="Inhopg1"/>
        <w:rPr>
          <w:rFonts w:cs="Arial"/>
          <w:b w:val="0"/>
          <w:bCs w:val="0"/>
        </w:rPr>
      </w:pPr>
      <w:hyperlink w:anchor="_Toc440534726" w:history="1">
        <w:r w:rsidR="00745AE5" w:rsidRPr="00745AE5">
          <w:rPr>
            <w:rStyle w:val="Hyperlink"/>
            <w:rFonts w:cs="Arial"/>
          </w:rPr>
          <w:t>6</w:t>
        </w:r>
        <w:r w:rsidR="00745AE5" w:rsidRPr="00745AE5">
          <w:rPr>
            <w:rFonts w:cs="Arial"/>
            <w:b w:val="0"/>
            <w:bCs w:val="0"/>
          </w:rPr>
          <w:tab/>
        </w:r>
        <w:r w:rsidR="00745AE5" w:rsidRPr="00745AE5">
          <w:rPr>
            <w:rStyle w:val="Hyperlink"/>
            <w:rFonts w:cs="Arial"/>
          </w:rPr>
          <w:t>Testplan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_Toc440534726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617EE064" w14:textId="77777777" w:rsidR="00745AE5" w:rsidRPr="00745AE5" w:rsidRDefault="00B4124D">
      <w:pPr>
        <w:pStyle w:val="Inhopg2"/>
        <w:rPr>
          <w:rFonts w:cs="Arial"/>
          <w:bCs w:val="0"/>
        </w:rPr>
      </w:pPr>
      <w:hyperlink w:anchor="_Toc440534727" w:history="1">
        <w:r w:rsidR="00745AE5" w:rsidRPr="00745AE5">
          <w:rPr>
            <w:rStyle w:val="Hyperlink"/>
            <w:rFonts w:cs="Arial"/>
          </w:rPr>
          <w:t>6.1</w:t>
        </w:r>
        <w:r w:rsidR="00745AE5" w:rsidRPr="00745AE5">
          <w:rPr>
            <w:rFonts w:cs="Arial"/>
            <w:bCs w:val="0"/>
          </w:rPr>
          <w:tab/>
        </w:r>
        <w:r w:rsidR="00745AE5" w:rsidRPr="00745AE5">
          <w:rPr>
            <w:rStyle w:val="Hyperlink"/>
            <w:rFonts w:cs="Arial"/>
          </w:rPr>
          <w:t>Waarom wordt er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_Toc440534727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5B733E8F" w14:textId="77777777" w:rsidR="00745AE5" w:rsidRPr="00745AE5" w:rsidRDefault="00B4124D">
      <w:pPr>
        <w:pStyle w:val="Inhopg2"/>
        <w:rPr>
          <w:rFonts w:cs="Arial"/>
          <w:bCs w:val="0"/>
        </w:rPr>
      </w:pPr>
      <w:hyperlink w:anchor="_Toc440534728" w:history="1">
        <w:r w:rsidR="00745AE5" w:rsidRPr="00745AE5">
          <w:rPr>
            <w:rStyle w:val="Hyperlink"/>
            <w:rFonts w:cs="Arial"/>
          </w:rPr>
          <w:t>6.2</w:t>
        </w:r>
        <w:r w:rsidR="00745AE5" w:rsidRPr="00745AE5">
          <w:rPr>
            <w:rFonts w:cs="Arial"/>
            <w:bCs w:val="0"/>
          </w:rPr>
          <w:tab/>
        </w:r>
        <w:r w:rsidR="00745AE5" w:rsidRPr="00745AE5">
          <w:rPr>
            <w:rStyle w:val="Hyperlink"/>
            <w:rFonts w:cs="Arial"/>
          </w:rPr>
          <w:t>Wanneer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_Toc440534728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6F33D2CE" w14:textId="77777777" w:rsidR="00745AE5" w:rsidRPr="00745AE5" w:rsidRDefault="00B4124D">
      <w:pPr>
        <w:pStyle w:val="Inhopg2"/>
        <w:rPr>
          <w:rFonts w:cs="Arial"/>
          <w:bCs w:val="0"/>
        </w:rPr>
      </w:pPr>
      <w:hyperlink w:anchor="_Toc440534729" w:history="1">
        <w:r w:rsidR="00745AE5" w:rsidRPr="00745AE5">
          <w:rPr>
            <w:rStyle w:val="Hyperlink"/>
            <w:rFonts w:cs="Arial"/>
          </w:rPr>
          <w:t>6.3</w:t>
        </w:r>
        <w:r w:rsidR="00745AE5" w:rsidRPr="00745AE5">
          <w:rPr>
            <w:rFonts w:cs="Arial"/>
            <w:bCs w:val="0"/>
          </w:rPr>
          <w:tab/>
        </w:r>
        <w:r w:rsidR="00745AE5" w:rsidRPr="00745AE5">
          <w:rPr>
            <w:rStyle w:val="Hyperlink"/>
            <w:rFonts w:cs="Arial"/>
          </w:rPr>
          <w:t>Wie gaat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_Toc440534729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22B2764" w14:textId="77777777" w:rsidR="00745AE5" w:rsidRPr="00745AE5" w:rsidRDefault="00B4124D">
      <w:pPr>
        <w:pStyle w:val="Inhopg2"/>
        <w:rPr>
          <w:rFonts w:cs="Arial"/>
          <w:bCs w:val="0"/>
        </w:rPr>
      </w:pPr>
      <w:hyperlink w:anchor="_Toc440534730" w:history="1">
        <w:r w:rsidR="00745AE5" w:rsidRPr="00745AE5">
          <w:rPr>
            <w:rStyle w:val="Hyperlink"/>
            <w:rFonts w:cs="Arial"/>
          </w:rPr>
          <w:t>6.4</w:t>
        </w:r>
        <w:r w:rsidR="00745AE5" w:rsidRPr="00745AE5">
          <w:rPr>
            <w:rFonts w:cs="Arial"/>
            <w:bCs w:val="0"/>
          </w:rPr>
          <w:tab/>
        </w:r>
        <w:r w:rsidR="00745AE5" w:rsidRPr="00745AE5">
          <w:rPr>
            <w:rStyle w:val="Hyperlink"/>
            <w:rFonts w:cs="Arial"/>
          </w:rPr>
          <w:t>Waar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_Toc440534730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C92F93A" w14:textId="77777777" w:rsidR="00745AE5" w:rsidRPr="00745AE5" w:rsidRDefault="00B4124D">
      <w:pPr>
        <w:pStyle w:val="Inhopg2"/>
        <w:rPr>
          <w:rFonts w:cs="Arial"/>
          <w:bCs w:val="0"/>
        </w:rPr>
      </w:pPr>
      <w:hyperlink w:anchor="_Toc440534731" w:history="1">
        <w:r w:rsidR="00745AE5" w:rsidRPr="00745AE5">
          <w:rPr>
            <w:rStyle w:val="Hyperlink"/>
            <w:rFonts w:cs="Arial"/>
          </w:rPr>
          <w:t>6.5</w:t>
        </w:r>
        <w:r w:rsidR="00745AE5" w:rsidRPr="00745AE5">
          <w:rPr>
            <w:rFonts w:cs="Arial"/>
            <w:bCs w:val="0"/>
          </w:rPr>
          <w:tab/>
        </w:r>
        <w:r w:rsidR="00745AE5" w:rsidRPr="00745AE5">
          <w:rPr>
            <w:rStyle w:val="Hyperlink"/>
            <w:rFonts w:cs="Arial"/>
          </w:rPr>
          <w:t>Wat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_Toc440534731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6D6FEE00" w14:textId="77777777" w:rsidR="00745AE5" w:rsidRPr="00745AE5" w:rsidRDefault="00B4124D">
      <w:pPr>
        <w:pStyle w:val="Inhopg2"/>
        <w:rPr>
          <w:rFonts w:cs="Arial"/>
          <w:bCs w:val="0"/>
        </w:rPr>
      </w:pPr>
      <w:hyperlink w:anchor="_Toc440534732" w:history="1">
        <w:r w:rsidR="00745AE5" w:rsidRPr="00745AE5">
          <w:rPr>
            <w:rStyle w:val="Hyperlink"/>
            <w:rFonts w:cs="Arial"/>
          </w:rPr>
          <w:t>6.6</w:t>
        </w:r>
        <w:r w:rsidR="00745AE5" w:rsidRPr="00745AE5">
          <w:rPr>
            <w:rFonts w:cs="Arial"/>
            <w:bCs w:val="0"/>
          </w:rPr>
          <w:tab/>
        </w:r>
        <w:r w:rsidR="00745AE5" w:rsidRPr="00745AE5">
          <w:rPr>
            <w:rStyle w:val="Hyperlink"/>
            <w:rFonts w:cs="Arial"/>
          </w:rPr>
          <w:t>Welke testen worden uitgevoerd</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_Toc440534732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7A0A5E39" w14:textId="77777777" w:rsidR="00745AE5" w:rsidRPr="00745AE5" w:rsidRDefault="00B4124D">
      <w:pPr>
        <w:pStyle w:val="Inhopg1"/>
        <w:rPr>
          <w:rFonts w:cs="Arial"/>
          <w:b w:val="0"/>
          <w:bCs w:val="0"/>
        </w:rPr>
      </w:pPr>
      <w:hyperlink w:anchor="_Toc440534733" w:history="1">
        <w:r w:rsidR="00745AE5" w:rsidRPr="00745AE5">
          <w:rPr>
            <w:rStyle w:val="Hyperlink"/>
            <w:rFonts w:cs="Arial"/>
          </w:rPr>
          <w:t>Bijlage A: Installatiehandleiding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_Toc440534733 \h </w:instrText>
        </w:r>
        <w:r w:rsidR="00745AE5" w:rsidRPr="00745AE5">
          <w:rPr>
            <w:rFonts w:cs="Arial"/>
            <w:webHidden/>
          </w:rPr>
        </w:r>
        <w:r w:rsidR="00745AE5" w:rsidRPr="00745AE5">
          <w:rPr>
            <w:rFonts w:cs="Arial"/>
            <w:webHidden/>
          </w:rPr>
          <w:fldChar w:fldCharType="separate"/>
        </w:r>
        <w:r w:rsidR="00745AE5" w:rsidRPr="00745AE5">
          <w:rPr>
            <w:rFonts w:cs="Arial"/>
            <w:webHidden/>
          </w:rPr>
          <w:t>9</w:t>
        </w:r>
        <w:r w:rsidR="00745AE5" w:rsidRPr="00745AE5">
          <w:rPr>
            <w:rFonts w:cs="Arial"/>
            <w:webHidden/>
          </w:rPr>
          <w:fldChar w:fldCharType="end"/>
        </w:r>
      </w:hyperlink>
    </w:p>
    <w:p w14:paraId="7ACDA405" w14:textId="77777777" w:rsidR="00745AE5" w:rsidRPr="00745AE5" w:rsidRDefault="00B4124D">
      <w:pPr>
        <w:pStyle w:val="Inhopg1"/>
        <w:rPr>
          <w:rFonts w:cs="Arial"/>
          <w:b w:val="0"/>
          <w:bCs w:val="0"/>
        </w:rPr>
      </w:pPr>
      <w:hyperlink w:anchor="_Toc440534734" w:history="1">
        <w:r w:rsidR="00735BF4">
          <w:rPr>
            <w:rStyle w:val="Hyperlink"/>
            <w:rFonts w:cs="Arial"/>
          </w:rPr>
          <w:t>Bijlage B</w:t>
        </w:r>
        <w:r w:rsidR="00745AE5" w:rsidRPr="00745AE5">
          <w:rPr>
            <w:rStyle w:val="Hyperlink"/>
            <w:rFonts w:cs="Arial"/>
          </w:rPr>
          <w:t>: Gebruikershandleiding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_Toc440534734 \h </w:instrText>
        </w:r>
        <w:r w:rsidR="00745AE5" w:rsidRPr="00745AE5">
          <w:rPr>
            <w:rFonts w:cs="Arial"/>
            <w:webHidden/>
          </w:rPr>
        </w:r>
        <w:r w:rsidR="00745AE5" w:rsidRPr="00745AE5">
          <w:rPr>
            <w:rFonts w:cs="Arial"/>
            <w:webHidden/>
          </w:rPr>
          <w:fldChar w:fldCharType="separate"/>
        </w:r>
        <w:r w:rsidR="00745AE5" w:rsidRPr="00745AE5">
          <w:rPr>
            <w:rFonts w:cs="Arial"/>
            <w:webHidden/>
          </w:rPr>
          <w:t>10</w:t>
        </w:r>
        <w:r w:rsidR="00745AE5" w:rsidRPr="00745AE5">
          <w:rPr>
            <w:rFonts w:cs="Arial"/>
            <w:webHidden/>
          </w:rPr>
          <w:fldChar w:fldCharType="end"/>
        </w:r>
      </w:hyperlink>
    </w:p>
    <w:p w14:paraId="3E1A42A3" w14:textId="77777777"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440534707"/>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440534708"/>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440534709"/>
      <w:r w:rsidRPr="00745AE5">
        <w:rPr>
          <w:rFonts w:cs="Arial"/>
        </w:rPr>
        <w:t>1.2</w:t>
      </w:r>
      <w:r w:rsidRPr="00745AE5">
        <w:rPr>
          <w:rFonts w:cs="Arial"/>
        </w:rPr>
        <w:tab/>
        <w:t>Situatie</w:t>
      </w:r>
      <w:bookmarkEnd w:id="5"/>
      <w:bookmarkEnd w:id="6"/>
    </w:p>
    <w:p w14:paraId="558BC9DD" w14:textId="77777777"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er nooit onderhoud gepleegd en is er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440534710"/>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74D42316" w14:textId="77777777" w:rsidR="00842A92" w:rsidRDefault="00842A92" w:rsidP="008C7D01">
      <w:pPr>
        <w:pStyle w:val="Bijschrift"/>
        <w:numPr>
          <w:ilvl w:val="0"/>
          <w:numId w:val="4"/>
        </w:numPr>
        <w:rPr>
          <w:rFonts w:ascii="Arial" w:hAnsi="Arial" w:cs="Arial"/>
        </w:rPr>
      </w:pPr>
      <w:r>
        <w:rPr>
          <w:rFonts w:ascii="Arial" w:hAnsi="Arial" w:cs="Arial"/>
        </w:rPr>
        <w:t>Fysiek ontwerp</w:t>
      </w:r>
    </w:p>
    <w:p w14:paraId="0953017A" w14:textId="77777777" w:rsidR="00842A92" w:rsidRDefault="00842A92" w:rsidP="008C7D01">
      <w:pPr>
        <w:pStyle w:val="Bijschrift"/>
        <w:numPr>
          <w:ilvl w:val="0"/>
          <w:numId w:val="4"/>
        </w:numPr>
        <w:rPr>
          <w:rFonts w:ascii="Arial" w:hAnsi="Arial" w:cs="Arial"/>
        </w:rPr>
      </w:pPr>
      <w:r>
        <w:rPr>
          <w:rFonts w:ascii="Arial" w:hAnsi="Arial" w:cs="Arial"/>
        </w:rPr>
        <w:t>Updaten Huidige UPS firmware</w:t>
      </w:r>
    </w:p>
    <w:p w14:paraId="506C49CF" w14:textId="77777777" w:rsidR="00842A92" w:rsidRDefault="00842A92" w:rsidP="008C7D01">
      <w:pPr>
        <w:pStyle w:val="Bijschrift"/>
        <w:numPr>
          <w:ilvl w:val="0"/>
          <w:numId w:val="4"/>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77777777" w:rsidR="00842A92" w:rsidRDefault="00842A92" w:rsidP="008C7D01">
      <w:pPr>
        <w:pStyle w:val="Bijschrift"/>
        <w:numPr>
          <w:ilvl w:val="0"/>
          <w:numId w:val="4"/>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77777777" w:rsidR="00842A92" w:rsidRDefault="00842A92" w:rsidP="008C7D01">
      <w:pPr>
        <w:pStyle w:val="Bijschrift"/>
        <w:numPr>
          <w:ilvl w:val="0"/>
          <w:numId w:val="4"/>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77777777" w:rsidR="00842A92" w:rsidRDefault="00842A92" w:rsidP="008C7D01">
      <w:pPr>
        <w:pStyle w:val="Bijschrift"/>
        <w:numPr>
          <w:ilvl w:val="0"/>
          <w:numId w:val="4"/>
        </w:numPr>
        <w:rPr>
          <w:rFonts w:ascii="Arial" w:hAnsi="Arial" w:cs="Arial"/>
        </w:rPr>
      </w:pPr>
      <w:r>
        <w:rPr>
          <w:rFonts w:ascii="Arial" w:hAnsi="Arial" w:cs="Arial"/>
        </w:rPr>
        <w:t xml:space="preserve">Inrichten </w:t>
      </w:r>
      <w:r w:rsidR="008C7D01">
        <w:rPr>
          <w:rFonts w:ascii="Arial" w:hAnsi="Arial" w:cs="Arial"/>
        </w:rPr>
        <w:t>UPS omgeving</w:t>
      </w:r>
    </w:p>
    <w:p w14:paraId="525A9F72" w14:textId="77777777" w:rsidR="008C7D01" w:rsidRDefault="008C7D01" w:rsidP="008C7D01">
      <w:pPr>
        <w:pStyle w:val="Bijschrift"/>
        <w:numPr>
          <w:ilvl w:val="0"/>
          <w:numId w:val="4"/>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77777777" w:rsidR="008C7D01" w:rsidRDefault="008C7D01" w:rsidP="008C7D01">
      <w:pPr>
        <w:pStyle w:val="Bijschrift"/>
        <w:numPr>
          <w:ilvl w:val="0"/>
          <w:numId w:val="4"/>
        </w:numPr>
        <w:rPr>
          <w:rFonts w:ascii="Arial" w:hAnsi="Arial" w:cs="Arial"/>
        </w:rPr>
      </w:pPr>
      <w:r>
        <w:rPr>
          <w:rFonts w:ascii="Arial" w:hAnsi="Arial" w:cs="Arial"/>
        </w:rPr>
        <w:t>Monitoring</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77777777"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 op een VMWARE omgeving</w:t>
      </w:r>
    </w:p>
    <w:p w14:paraId="08117B19" w14:textId="77777777" w:rsidR="008C7D01" w:rsidRPr="00842A92"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inrichten op een VMWARE omgeving</w:t>
      </w:r>
    </w:p>
    <w:p w14:paraId="21AC218F" w14:textId="77777777" w:rsidR="00F04376" w:rsidRPr="00745AE5" w:rsidRDefault="00842A92" w:rsidP="009D56AF">
      <w:pPr>
        <w:pStyle w:val="Bijschrift"/>
        <w:rPr>
          <w:rFonts w:ascii="Arial" w:hAnsi="Arial" w:cs="Arial"/>
        </w:rPr>
      </w:pPr>
      <w:r>
        <w:rPr>
          <w:rFonts w:ascii="Arial" w:hAnsi="Arial" w:cs="Arial"/>
        </w:rPr>
        <w:t xml:space="preserve"> </w:t>
      </w:r>
    </w:p>
    <w:p w14:paraId="63903C9F" w14:textId="77777777" w:rsidR="00C856B0" w:rsidRPr="00745AE5" w:rsidRDefault="00C856B0" w:rsidP="009D56AF">
      <w:pPr>
        <w:pStyle w:val="Bijschrift"/>
        <w:rPr>
          <w:rFonts w:ascii="Arial" w:hAnsi="Arial" w:cs="Arial"/>
        </w:rPr>
      </w:pPr>
    </w:p>
    <w:p w14:paraId="2F727927" w14:textId="77777777" w:rsidR="00C856B0" w:rsidRPr="00745AE5" w:rsidRDefault="00C856B0" w:rsidP="009D56AF">
      <w:pPr>
        <w:pStyle w:val="Bijschrift"/>
        <w:rPr>
          <w:rFonts w:ascii="Arial" w:hAnsi="Arial" w:cs="Arial"/>
        </w:rPr>
      </w:pPr>
    </w:p>
    <w:p w14:paraId="559E9B64" w14:textId="77777777" w:rsidR="00C856B0" w:rsidRPr="00745AE5" w:rsidRDefault="00C856B0" w:rsidP="009D56AF">
      <w:pPr>
        <w:pStyle w:val="Bijschrift"/>
        <w:rPr>
          <w:rFonts w:ascii="Arial" w:hAnsi="Arial" w:cs="Arial"/>
        </w:rPr>
      </w:pPr>
    </w:p>
    <w:p w14:paraId="40BC3D72" w14:textId="77777777" w:rsidR="00F04376" w:rsidRPr="00745AE5" w:rsidRDefault="00F04376" w:rsidP="00F04376">
      <w:pPr>
        <w:pStyle w:val="Bijschrift"/>
        <w:rPr>
          <w:rFonts w:ascii="Arial" w:hAnsi="Arial" w:cs="Arial"/>
        </w:rPr>
      </w:pP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440534711"/>
      <w:r w:rsidRPr="00745AE5">
        <w:rPr>
          <w:rFonts w:ascii="Arial" w:hAnsi="Arial" w:cs="Arial"/>
        </w:rPr>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440534712"/>
      <w:r w:rsidRPr="00745AE5">
        <w:rPr>
          <w:rFonts w:cs="Arial"/>
        </w:rPr>
        <w:t>2.1</w:t>
      </w:r>
      <w:r w:rsidR="00F04376" w:rsidRPr="00745AE5">
        <w:rPr>
          <w:rFonts w:cs="Arial"/>
        </w:rPr>
        <w:tab/>
      </w:r>
      <w:bookmarkEnd w:id="11"/>
      <w:r w:rsidR="00745AE5" w:rsidRPr="00745AE5">
        <w:rPr>
          <w:rFonts w:cs="Arial"/>
        </w:rPr>
        <w:t>Plan</w:t>
      </w:r>
      <w:bookmarkEnd w:id="12"/>
    </w:p>
    <w:p w14:paraId="5353875B" w14:textId="2776128B" w:rsidR="00F638E3" w:rsidRPr="00745AE5"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9F1BB9">
        <w:rPr>
          <w:rFonts w:cs="Arial"/>
        </w:rPr>
        <w:t xml:space="preserve">4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440534713"/>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0C7D1735"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3563F3FF" w14:textId="77777777" w:rsidR="001527B5" w:rsidRPr="00745AE5" w:rsidRDefault="00FA42BB" w:rsidP="00924642">
      <w:pPr>
        <w:pStyle w:val="Kop2"/>
        <w:rPr>
          <w:rFonts w:cs="Arial"/>
        </w:rPr>
      </w:pPr>
      <w:bookmarkStart w:id="15" w:name="_Toc433806921"/>
      <w:bookmarkStart w:id="16" w:name="_Toc440534714"/>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259AA939"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733F97A0" w14:textId="29C4FFF3" w:rsidR="00B4124D" w:rsidRDefault="00B4124D" w:rsidP="00B4124D">
      <w:pPr>
        <w:rPr>
          <w:rFonts w:cs="Arial"/>
        </w:rPr>
      </w:pPr>
      <w:r>
        <w:rPr>
          <w:rFonts w:cs="Arial"/>
        </w:rPr>
        <w:t>Dit heeft te maken met dat we niet willen testen op een werkende en draaiende omgeving.</w:t>
      </w:r>
    </w:p>
    <w:p w14:paraId="5CD66790" w14:textId="0CF4E36A" w:rsidR="00B4124D" w:rsidRPr="00B4124D" w:rsidRDefault="00B4124D" w:rsidP="00B4124D">
      <w:pPr>
        <w:rPr>
          <w:rFonts w:cs="Arial"/>
        </w:rPr>
      </w:pPr>
      <w:r>
        <w:rPr>
          <w:rFonts w:cs="Arial"/>
        </w:rPr>
        <w:t xml:space="preserve"> </w:t>
      </w:r>
    </w:p>
    <w:p w14:paraId="140693D5" w14:textId="33B61B9E" w:rsidR="007E36D5" w:rsidRPr="00745AE5" w:rsidRDefault="00B4124D" w:rsidP="00924642">
      <w:pPr>
        <w:rPr>
          <w:rFonts w:cs="Arial"/>
        </w:rPr>
      </w:pPr>
      <w:r>
        <w:rPr>
          <w:rFonts w:cs="Arial"/>
        </w:rPr>
        <w:t xml:space="preserve">Ook wordt in de testomgeving maar 1 UPS aangesloten op het Powerchute Network </w:t>
      </w:r>
      <w:proofErr w:type="spellStart"/>
      <w:r>
        <w:rPr>
          <w:rFonts w:cs="Arial"/>
        </w:rPr>
        <w:t>Shutdown</w:t>
      </w:r>
      <w:proofErr w:type="spellEnd"/>
      <w:r>
        <w:rPr>
          <w:rFonts w:cs="Arial"/>
        </w:rPr>
        <w:t xml:space="preserve"> portaal, omdat we er maar 1 tot onze beschikking hebben.</w:t>
      </w:r>
      <w:bookmarkStart w:id="17" w:name="_GoBack"/>
      <w:bookmarkEnd w:id="17"/>
    </w:p>
    <w:p w14:paraId="5B6206AD" w14:textId="77777777" w:rsidR="00DE0BB4" w:rsidRPr="00745AE5" w:rsidRDefault="00DE0BB4" w:rsidP="00DE0BB4">
      <w:pPr>
        <w:rPr>
          <w:rFonts w:cs="Arial"/>
          <w:b/>
        </w:rPr>
      </w:pPr>
    </w:p>
    <w:p w14:paraId="5AA712CE" w14:textId="77777777" w:rsidR="00DE0BB4" w:rsidRPr="00745AE5" w:rsidRDefault="00DE0BB4" w:rsidP="00DE0BB4">
      <w:pPr>
        <w:pStyle w:val="Bijschrift"/>
        <w:rPr>
          <w:rFonts w:ascii="Arial" w:hAnsi="Arial" w:cs="Arial"/>
        </w:rPr>
      </w:pP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8" w:name="_Toc433806923"/>
      <w:bookmarkStart w:id="19" w:name="_Toc440534715"/>
      <w:r w:rsidR="00C8302E" w:rsidRPr="00745AE5">
        <w:rPr>
          <w:rFonts w:ascii="Arial" w:hAnsi="Arial" w:cs="Arial"/>
        </w:rPr>
        <w:lastRenderedPageBreak/>
        <w:t>3</w:t>
      </w:r>
      <w:r w:rsidR="00C8302E" w:rsidRPr="00745AE5">
        <w:rPr>
          <w:rFonts w:ascii="Arial" w:hAnsi="Arial" w:cs="Arial"/>
        </w:rPr>
        <w:tab/>
        <w:t xml:space="preserve">Inrichting </w:t>
      </w:r>
      <w:bookmarkEnd w:id="18"/>
      <w:r w:rsidR="00745AE5" w:rsidRPr="00745AE5">
        <w:rPr>
          <w:rFonts w:ascii="Arial" w:hAnsi="Arial" w:cs="Arial"/>
        </w:rPr>
        <w:t>omgeving</w:t>
      </w:r>
      <w:bookmarkEnd w:id="19"/>
    </w:p>
    <w:p w14:paraId="6F72E31B" w14:textId="77777777" w:rsidR="00C8302E" w:rsidRPr="00745AE5" w:rsidRDefault="00C8302E" w:rsidP="00DE0BB4">
      <w:pPr>
        <w:rPr>
          <w:rFonts w:cs="Arial"/>
        </w:rPr>
      </w:pPr>
    </w:p>
    <w:p w14:paraId="257F748D" w14:textId="77777777" w:rsidR="00C8302E" w:rsidRPr="00745AE5" w:rsidRDefault="00C8302E" w:rsidP="00C8302E">
      <w:pPr>
        <w:pStyle w:val="Kop2"/>
        <w:rPr>
          <w:rFonts w:cs="Arial"/>
        </w:rPr>
      </w:pPr>
      <w:bookmarkStart w:id="20" w:name="_Toc433806924"/>
      <w:bookmarkStart w:id="21" w:name="_Toc440534716"/>
      <w:r w:rsidRPr="00745AE5">
        <w:rPr>
          <w:rFonts w:cs="Arial"/>
        </w:rPr>
        <w:t>3.1</w:t>
      </w:r>
      <w:r w:rsidRPr="00745AE5">
        <w:rPr>
          <w:rFonts w:cs="Arial"/>
        </w:rPr>
        <w:tab/>
        <w:t>Installatie</w:t>
      </w:r>
      <w:bookmarkEnd w:id="20"/>
      <w:r w:rsidR="00745AE5" w:rsidRPr="00745AE5">
        <w:rPr>
          <w:rFonts w:cs="Arial"/>
        </w:rPr>
        <w:t>overzicht</w:t>
      </w:r>
      <w:bookmarkEnd w:id="21"/>
    </w:p>
    <w:p w14:paraId="25A714E0" w14:textId="77777777" w:rsidR="00C8302E" w:rsidRPr="00745AE5" w:rsidRDefault="00C8302E" w:rsidP="00DE0BB4">
      <w:pPr>
        <w:rPr>
          <w:rFonts w:cs="Arial"/>
        </w:rPr>
      </w:pPr>
    </w:p>
    <w:p w14:paraId="15D88C13" w14:textId="77777777" w:rsidR="00C8302E" w:rsidRPr="00745AE5" w:rsidRDefault="00C8302E" w:rsidP="00C8302E">
      <w:pPr>
        <w:rPr>
          <w:rFonts w:cs="Arial"/>
        </w:rPr>
      </w:pPr>
    </w:p>
    <w:p w14:paraId="2F827F4F" w14:textId="77777777" w:rsidR="007E36D5" w:rsidRPr="00745AE5" w:rsidRDefault="007E36D5" w:rsidP="00924642">
      <w:pPr>
        <w:rPr>
          <w:rFonts w:cs="Arial"/>
        </w:rPr>
      </w:pPr>
    </w:p>
    <w:p w14:paraId="3C5ABB56" w14:textId="77777777" w:rsidR="007E36D5" w:rsidRPr="00745AE5" w:rsidRDefault="00C8302E" w:rsidP="00C8302E">
      <w:pPr>
        <w:pStyle w:val="Kop2"/>
        <w:rPr>
          <w:rFonts w:cs="Arial"/>
        </w:rPr>
      </w:pPr>
      <w:bookmarkStart w:id="22" w:name="_Toc433806925"/>
      <w:bookmarkStart w:id="23" w:name="_Toc440534717"/>
      <w:r w:rsidRPr="00745AE5">
        <w:rPr>
          <w:rFonts w:cs="Arial"/>
        </w:rPr>
        <w:t>3.2</w:t>
      </w:r>
      <w:r w:rsidRPr="00745AE5">
        <w:rPr>
          <w:rFonts w:cs="Arial"/>
        </w:rPr>
        <w:tab/>
      </w:r>
      <w:r w:rsidR="00745AE5" w:rsidRPr="00745AE5">
        <w:rPr>
          <w:rFonts w:cs="Arial"/>
        </w:rPr>
        <w:t>Deel</w:t>
      </w:r>
      <w:r w:rsidRPr="00745AE5">
        <w:rPr>
          <w:rFonts w:cs="Arial"/>
        </w:rPr>
        <w:t>-overzicht</w:t>
      </w:r>
      <w:bookmarkEnd w:id="22"/>
      <w:bookmarkEnd w:id="23"/>
    </w:p>
    <w:p w14:paraId="7FD1B093" w14:textId="77777777" w:rsidR="00487B33" w:rsidRPr="00745AE5" w:rsidRDefault="00487B33" w:rsidP="00AD3F93">
      <w:pPr>
        <w:rPr>
          <w:rFonts w:cs="Arial"/>
        </w:rPr>
      </w:pPr>
    </w:p>
    <w:p w14:paraId="2A6FEB8B" w14:textId="77777777" w:rsidR="004D4FE1" w:rsidRPr="00745AE5" w:rsidRDefault="004D4FE1" w:rsidP="00E67DB0">
      <w:pPr>
        <w:pStyle w:val="Bijschrift"/>
        <w:jc w:val="right"/>
        <w:rPr>
          <w:rFonts w:ascii="Arial" w:hAnsi="Arial" w:cs="Arial"/>
          <w:sz w:val="16"/>
          <w:szCs w:val="16"/>
        </w:rPr>
      </w:pPr>
    </w:p>
    <w:p w14:paraId="22ABFBF4" w14:textId="77777777" w:rsidR="00D94F32" w:rsidRPr="00745AE5" w:rsidRDefault="00D94F32" w:rsidP="00C8302E">
      <w:pPr>
        <w:pStyle w:val="Bijschrift"/>
        <w:rPr>
          <w:rFonts w:ascii="Arial" w:hAnsi="Arial" w:cs="Arial"/>
        </w:rPr>
      </w:pPr>
    </w:p>
    <w:p w14:paraId="3AED8BEB" w14:textId="77777777" w:rsidR="004D4FE1" w:rsidRPr="00745AE5" w:rsidRDefault="004D4FE1" w:rsidP="00C8302E">
      <w:pPr>
        <w:pStyle w:val="Bijschrift"/>
        <w:rPr>
          <w:rFonts w:ascii="Arial" w:hAnsi="Arial" w:cs="Arial"/>
        </w:rPr>
      </w:pPr>
    </w:p>
    <w:p w14:paraId="461D8CC3" w14:textId="77777777" w:rsidR="00C8302E" w:rsidRPr="00745AE5" w:rsidRDefault="0080318A" w:rsidP="00AE698E">
      <w:pPr>
        <w:pStyle w:val="Kop2"/>
        <w:rPr>
          <w:rFonts w:cs="Arial"/>
        </w:rPr>
      </w:pPr>
      <w:bookmarkStart w:id="24" w:name="_Toc433806926"/>
      <w:bookmarkStart w:id="25" w:name="_Toc440534718"/>
      <w:r w:rsidRPr="00745AE5">
        <w:rPr>
          <w:rFonts w:cs="Arial"/>
        </w:rPr>
        <w:t>3.3</w:t>
      </w:r>
      <w:r w:rsidRPr="00745AE5">
        <w:rPr>
          <w:rFonts w:cs="Arial"/>
        </w:rPr>
        <w:tab/>
        <w:t>I</w:t>
      </w:r>
      <w:r w:rsidR="00AE698E" w:rsidRPr="00745AE5">
        <w:rPr>
          <w:rFonts w:cs="Arial"/>
        </w:rPr>
        <w:t>nrichting permissies</w:t>
      </w:r>
      <w:bookmarkEnd w:id="24"/>
      <w:bookmarkEnd w:id="25"/>
    </w:p>
    <w:p w14:paraId="76ADFF3C" w14:textId="77777777" w:rsidR="00AE698E" w:rsidRPr="00745AE5" w:rsidRDefault="00AE698E" w:rsidP="00AE698E">
      <w:pPr>
        <w:rPr>
          <w:rFonts w:cs="Arial"/>
        </w:rPr>
      </w:pPr>
    </w:p>
    <w:p w14:paraId="0C259E4E" w14:textId="77777777" w:rsidR="00B51AF7" w:rsidRPr="00745AE5" w:rsidRDefault="00B51AF7" w:rsidP="00B51AF7">
      <w:pPr>
        <w:pStyle w:val="Kop2"/>
        <w:rPr>
          <w:rFonts w:cs="Arial"/>
        </w:rPr>
      </w:pPr>
      <w:bookmarkStart w:id="26" w:name="_Toc433806931"/>
      <w:bookmarkStart w:id="27" w:name="_Toc440534719"/>
      <w:r w:rsidRPr="00745AE5">
        <w:rPr>
          <w:rFonts w:cs="Arial"/>
        </w:rPr>
        <w:t>3.4</w:t>
      </w:r>
      <w:r w:rsidRPr="00745AE5">
        <w:rPr>
          <w:rFonts w:cs="Arial"/>
        </w:rPr>
        <w:tab/>
        <w:t>Applicaties</w:t>
      </w:r>
      <w:bookmarkEnd w:id="26"/>
      <w:bookmarkEnd w:id="27"/>
    </w:p>
    <w:p w14:paraId="1A36D368" w14:textId="77777777" w:rsidR="00910309" w:rsidRPr="00745AE5" w:rsidRDefault="00910309" w:rsidP="00910309">
      <w:pPr>
        <w:rPr>
          <w:rFonts w:cs="Arial"/>
        </w:rPr>
      </w:pPr>
    </w:p>
    <w:p w14:paraId="4458F1AE" w14:textId="77777777" w:rsidR="00B51AF7" w:rsidRPr="00745AE5" w:rsidRDefault="00B51AF7" w:rsidP="00B51AF7">
      <w:pPr>
        <w:rPr>
          <w:rFonts w:cs="Arial"/>
        </w:rPr>
      </w:pPr>
    </w:p>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28" w:name="_Toc433806932"/>
      <w:bookmarkStart w:id="29" w:name="_Toc440534720"/>
      <w:r w:rsidR="006039C1" w:rsidRPr="00745AE5">
        <w:rPr>
          <w:rFonts w:ascii="Arial" w:hAnsi="Arial" w:cs="Arial"/>
        </w:rPr>
        <w:lastRenderedPageBreak/>
        <w:t>4</w:t>
      </w:r>
      <w:r w:rsidR="006039C1" w:rsidRPr="00745AE5">
        <w:rPr>
          <w:rFonts w:ascii="Arial" w:hAnsi="Arial" w:cs="Arial"/>
        </w:rPr>
        <w:tab/>
        <w:t>Inrichting services</w:t>
      </w:r>
      <w:bookmarkEnd w:id="28"/>
      <w:r w:rsidR="00745AE5" w:rsidRPr="00745AE5">
        <w:rPr>
          <w:rFonts w:ascii="Arial" w:hAnsi="Arial" w:cs="Arial"/>
        </w:rPr>
        <w:t xml:space="preserve"> en gebruikers</w:t>
      </w:r>
      <w:bookmarkEnd w:id="29"/>
    </w:p>
    <w:p w14:paraId="6381C69D" w14:textId="77777777" w:rsidR="006039C1" w:rsidRPr="00745AE5" w:rsidRDefault="006039C1" w:rsidP="006039C1">
      <w:pPr>
        <w:pStyle w:val="Bijschrift"/>
        <w:rPr>
          <w:rFonts w:ascii="Arial" w:hAnsi="Arial" w:cs="Arial"/>
        </w:rPr>
      </w:pPr>
    </w:p>
    <w:p w14:paraId="04AD70BF" w14:textId="77777777" w:rsidR="006039C1" w:rsidRPr="00745AE5" w:rsidRDefault="006039C1" w:rsidP="00924642">
      <w:pPr>
        <w:rPr>
          <w:rFonts w:cs="Arial"/>
        </w:rPr>
      </w:pPr>
    </w:p>
    <w:p w14:paraId="0CCAFE98" w14:textId="77777777" w:rsidR="006039C1" w:rsidRPr="00745AE5" w:rsidRDefault="0072769A" w:rsidP="006039C1">
      <w:pPr>
        <w:pStyle w:val="Kop2"/>
        <w:rPr>
          <w:rFonts w:cs="Arial"/>
        </w:rPr>
      </w:pPr>
      <w:bookmarkStart w:id="30" w:name="_Toc433806933"/>
      <w:bookmarkStart w:id="31" w:name="_Toc440534721"/>
      <w:r w:rsidRPr="00745AE5">
        <w:rPr>
          <w:rFonts w:cs="Arial"/>
        </w:rPr>
        <w:t>4.1</w:t>
      </w:r>
      <w:r w:rsidRPr="00745AE5">
        <w:rPr>
          <w:rFonts w:cs="Arial"/>
        </w:rPr>
        <w:tab/>
      </w:r>
      <w:r w:rsidR="00745AE5" w:rsidRPr="00745AE5">
        <w:rPr>
          <w:rFonts w:cs="Arial"/>
        </w:rPr>
        <w:t>te gebruiken</w:t>
      </w:r>
      <w:r w:rsidR="006039C1" w:rsidRPr="00745AE5">
        <w:rPr>
          <w:rFonts w:cs="Arial"/>
        </w:rPr>
        <w:t xml:space="preserve"> services</w:t>
      </w:r>
      <w:bookmarkEnd w:id="30"/>
      <w:bookmarkEnd w:id="31"/>
    </w:p>
    <w:p w14:paraId="6295D154" w14:textId="77777777" w:rsidR="006039C1" w:rsidRPr="00745AE5" w:rsidRDefault="006039C1" w:rsidP="006039C1">
      <w:pPr>
        <w:rPr>
          <w:rFonts w:cs="Arial"/>
        </w:rPr>
      </w:pPr>
    </w:p>
    <w:p w14:paraId="288C61A1" w14:textId="77777777" w:rsidR="006039C1" w:rsidRPr="00745AE5" w:rsidRDefault="006039C1" w:rsidP="006039C1">
      <w:pPr>
        <w:rPr>
          <w:rFonts w:cs="Arial"/>
        </w:rPr>
      </w:pPr>
    </w:p>
    <w:p w14:paraId="2C8A165C" w14:textId="77777777" w:rsidR="006039C1" w:rsidRPr="00745AE5" w:rsidRDefault="006039C1" w:rsidP="006039C1">
      <w:pPr>
        <w:rPr>
          <w:rFonts w:cs="Arial"/>
        </w:rPr>
      </w:pPr>
    </w:p>
    <w:p w14:paraId="48889C17" w14:textId="77777777" w:rsidR="006039C1" w:rsidRPr="00745AE5" w:rsidRDefault="006039C1" w:rsidP="00A96F9C">
      <w:pPr>
        <w:pStyle w:val="Bijschrift"/>
        <w:jc w:val="right"/>
        <w:rPr>
          <w:rFonts w:ascii="Arial" w:hAnsi="Arial" w:cs="Arial"/>
          <w:sz w:val="16"/>
          <w:szCs w:val="16"/>
        </w:rPr>
      </w:pPr>
    </w:p>
    <w:p w14:paraId="3BD901F0" w14:textId="77777777" w:rsidR="00A96F9C" w:rsidRPr="00745AE5" w:rsidRDefault="00A96F9C" w:rsidP="00A96F9C">
      <w:pPr>
        <w:pStyle w:val="Bijschrift"/>
        <w:jc w:val="right"/>
        <w:rPr>
          <w:rFonts w:ascii="Arial" w:hAnsi="Arial" w:cs="Arial"/>
        </w:rPr>
      </w:pPr>
    </w:p>
    <w:p w14:paraId="0F2C1707" w14:textId="77777777" w:rsidR="006039C1" w:rsidRPr="00745AE5" w:rsidRDefault="00745AE5" w:rsidP="00745AE5">
      <w:pPr>
        <w:pStyle w:val="Kop2"/>
        <w:rPr>
          <w:rFonts w:cs="Arial"/>
        </w:rPr>
      </w:pPr>
      <w:bookmarkStart w:id="32" w:name="_Toc420489438"/>
      <w:bookmarkStart w:id="33" w:name="_Toc433806936"/>
      <w:bookmarkStart w:id="34" w:name="_Toc440534722"/>
      <w:r w:rsidRPr="00745AE5">
        <w:rPr>
          <w:rFonts w:cs="Arial"/>
        </w:rPr>
        <w:t>4.2</w:t>
      </w:r>
      <w:r w:rsidR="00A96F9C" w:rsidRPr="00745AE5">
        <w:rPr>
          <w:rFonts w:cs="Arial"/>
        </w:rPr>
        <w:tab/>
        <w:t>Gebruikers</w:t>
      </w:r>
      <w:bookmarkEnd w:id="32"/>
      <w:bookmarkEnd w:id="33"/>
      <w:bookmarkEnd w:id="34"/>
    </w:p>
    <w:p w14:paraId="297C1BEB" w14:textId="77777777" w:rsidR="00A96F9C" w:rsidRPr="00745AE5" w:rsidRDefault="00A96F9C" w:rsidP="006039C1">
      <w:pPr>
        <w:rPr>
          <w:rFonts w:cs="Arial"/>
        </w:rPr>
      </w:pPr>
    </w:p>
    <w:p w14:paraId="1947DEF0" w14:textId="77777777" w:rsidR="00A96F9C" w:rsidRPr="00745AE5" w:rsidRDefault="00A96F9C" w:rsidP="006039C1">
      <w:pPr>
        <w:rPr>
          <w:rFonts w:cs="Arial"/>
        </w:rPr>
      </w:pPr>
    </w:p>
    <w:p w14:paraId="75406B7C" w14:textId="77777777" w:rsidR="00A96F9C" w:rsidRPr="00745AE5" w:rsidRDefault="00A96F9C" w:rsidP="00745AE5">
      <w:pPr>
        <w:pStyle w:val="Kop2"/>
        <w:rPr>
          <w:rFonts w:cs="Arial"/>
        </w:rPr>
      </w:pPr>
      <w:bookmarkStart w:id="35" w:name="_Toc420489439"/>
      <w:bookmarkStart w:id="36" w:name="_Toc433806937"/>
      <w:bookmarkStart w:id="37" w:name="_Toc440534723"/>
      <w:r w:rsidRPr="00745AE5">
        <w:rPr>
          <w:rFonts w:cs="Arial"/>
        </w:rPr>
        <w:t>4.</w:t>
      </w:r>
      <w:bookmarkEnd w:id="35"/>
      <w:bookmarkEnd w:id="36"/>
      <w:r w:rsidR="00745AE5" w:rsidRPr="00745AE5">
        <w:rPr>
          <w:rFonts w:cs="Arial"/>
        </w:rPr>
        <w:t>3    Rechten</w:t>
      </w:r>
      <w:bookmarkEnd w:id="37"/>
    </w:p>
    <w:p w14:paraId="43686D22" w14:textId="77777777" w:rsidR="00745AE5" w:rsidRPr="00745AE5" w:rsidRDefault="00745AE5" w:rsidP="00745AE5">
      <w:pPr>
        <w:rPr>
          <w:rFonts w:cs="Arial"/>
        </w:rPr>
      </w:pPr>
    </w:p>
    <w:p w14:paraId="182F7936" w14:textId="77777777" w:rsidR="00745AE5" w:rsidRPr="00745AE5" w:rsidRDefault="00745AE5" w:rsidP="00745AE5">
      <w:pPr>
        <w:pStyle w:val="Kop2"/>
        <w:rPr>
          <w:rFonts w:cs="Arial"/>
        </w:rPr>
      </w:pPr>
      <w:bookmarkStart w:id="38" w:name="_Toc440534724"/>
      <w:r w:rsidRPr="00745AE5">
        <w:rPr>
          <w:rFonts w:cs="Arial"/>
        </w:rPr>
        <w:t>4.4   Licenties</w:t>
      </w:r>
      <w:bookmarkEnd w:id="38"/>
    </w:p>
    <w:p w14:paraId="7049C782" w14:textId="77777777" w:rsidR="00EE4C1C" w:rsidRPr="00745AE5" w:rsidRDefault="00EE4C1C" w:rsidP="006039C1">
      <w:pPr>
        <w:rPr>
          <w:rFonts w:cs="Arial"/>
        </w:rPr>
      </w:pPr>
    </w:p>
    <w:p w14:paraId="5977BD96" w14:textId="77777777" w:rsidR="00B22F21" w:rsidRPr="00745AE5" w:rsidRDefault="00B22F21" w:rsidP="006039C1">
      <w:pPr>
        <w:rPr>
          <w:rFonts w:cs="Arial"/>
        </w:rPr>
      </w:pPr>
    </w:p>
    <w:p w14:paraId="61B10AF7" w14:textId="77777777" w:rsidR="00EE4C1C" w:rsidRPr="00745AE5" w:rsidRDefault="00EE4C1C" w:rsidP="00EE4C1C">
      <w:pPr>
        <w:rPr>
          <w:rFonts w:cs="Arial"/>
        </w:rPr>
      </w:pPr>
    </w:p>
    <w:p w14:paraId="5FFEA003" w14:textId="77777777" w:rsidR="00EE4C1C" w:rsidRPr="00745AE5" w:rsidRDefault="00EE4C1C" w:rsidP="00EE4C1C">
      <w:pPr>
        <w:rPr>
          <w:rFonts w:cs="Arial"/>
          <w:i/>
        </w:rPr>
      </w:pPr>
    </w:p>
    <w:p w14:paraId="464D7DB6" w14:textId="77777777" w:rsidR="00EE4C1C" w:rsidRPr="00745AE5" w:rsidRDefault="00EE4C1C" w:rsidP="00EE4C1C">
      <w:pPr>
        <w:rPr>
          <w:rFonts w:cs="Arial"/>
        </w:rPr>
      </w:pPr>
    </w:p>
    <w:p w14:paraId="25DC9B2A" w14:textId="77777777" w:rsidR="00596402" w:rsidRPr="00745AE5" w:rsidRDefault="00596402" w:rsidP="001413C4">
      <w:pPr>
        <w:pStyle w:val="Kop1"/>
        <w:rPr>
          <w:rFonts w:ascii="Arial" w:hAnsi="Arial" w:cs="Arial"/>
        </w:rPr>
      </w:pPr>
    </w:p>
    <w:p w14:paraId="1B397141" w14:textId="77777777" w:rsidR="007574D0" w:rsidRPr="00745AE5" w:rsidRDefault="007574D0" w:rsidP="007574D0">
      <w:pPr>
        <w:rPr>
          <w:rFonts w:cs="Arial"/>
          <w:lang w:eastAsia="ar-SA"/>
        </w:rPr>
      </w:pPr>
    </w:p>
    <w:p w14:paraId="05BA79AC" w14:textId="77777777" w:rsidR="007574D0" w:rsidRPr="00735BF4" w:rsidRDefault="007574D0" w:rsidP="007574D0">
      <w:pPr>
        <w:rPr>
          <w:rFonts w:cs="Arial"/>
          <w:lang w:eastAsia="ar-SA"/>
        </w:rPr>
      </w:pPr>
    </w:p>
    <w:p w14:paraId="5DDA71A8" w14:textId="77777777" w:rsidR="00745AE5" w:rsidRPr="00745AE5" w:rsidRDefault="001413C4" w:rsidP="00EE4C1C">
      <w:pPr>
        <w:pStyle w:val="Kop1"/>
        <w:ind w:left="0" w:firstLine="0"/>
        <w:rPr>
          <w:rFonts w:ascii="Arial" w:hAnsi="Arial" w:cs="Arial"/>
        </w:rPr>
      </w:pPr>
      <w:r w:rsidRPr="00745AE5">
        <w:rPr>
          <w:rFonts w:ascii="Arial" w:hAnsi="Arial" w:cs="Arial"/>
        </w:rPr>
        <w:br w:type="page"/>
      </w:r>
      <w:bookmarkStart w:id="39" w:name="_Toc433806938"/>
      <w:bookmarkStart w:id="40" w:name="_Toc440534725"/>
      <w:r w:rsidR="00C02274" w:rsidRPr="00745AE5">
        <w:rPr>
          <w:rFonts w:ascii="Arial" w:hAnsi="Arial" w:cs="Arial"/>
        </w:rPr>
        <w:lastRenderedPageBreak/>
        <w:t>5</w:t>
      </w:r>
      <w:r w:rsidR="00C02274" w:rsidRPr="00745AE5">
        <w:rPr>
          <w:rFonts w:ascii="Arial" w:hAnsi="Arial" w:cs="Arial"/>
        </w:rPr>
        <w:tab/>
        <w:t>Vereiste</w:t>
      </w:r>
      <w:r w:rsidRPr="00745AE5">
        <w:rPr>
          <w:rFonts w:ascii="Arial" w:hAnsi="Arial" w:cs="Arial"/>
        </w:rPr>
        <w:t xml:space="preserve"> werkstations</w:t>
      </w:r>
      <w:bookmarkEnd w:id="39"/>
      <w:bookmarkEnd w:id="40"/>
      <w:r w:rsidR="000622D8" w:rsidRPr="00745AE5">
        <w:rPr>
          <w:rFonts w:ascii="Arial" w:hAnsi="Arial" w:cs="Arial"/>
        </w:rPr>
        <w:t xml:space="preserve"> </w:t>
      </w:r>
    </w:p>
    <w:p w14:paraId="20472063" w14:textId="77777777" w:rsidR="00F87FC2" w:rsidRPr="00745AE5" w:rsidRDefault="00745AE5" w:rsidP="00EE4C1C">
      <w:pPr>
        <w:pStyle w:val="Kop1"/>
        <w:ind w:left="0" w:firstLine="0"/>
        <w:rPr>
          <w:rFonts w:ascii="Arial" w:hAnsi="Arial" w:cs="Arial"/>
        </w:rPr>
      </w:pPr>
      <w:r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41" w:name="_Toc433806944"/>
      <w:bookmarkStart w:id="42" w:name="_Toc440534726"/>
      <w:r w:rsidRPr="00745AE5">
        <w:rPr>
          <w:rFonts w:ascii="Arial" w:hAnsi="Arial" w:cs="Arial"/>
        </w:rPr>
        <w:t>6</w:t>
      </w:r>
      <w:r w:rsidRPr="00745AE5">
        <w:rPr>
          <w:rFonts w:ascii="Arial" w:hAnsi="Arial" w:cs="Arial"/>
        </w:rPr>
        <w:tab/>
        <w:t>Testplan</w:t>
      </w:r>
      <w:bookmarkEnd w:id="41"/>
      <w:bookmarkEnd w:id="42"/>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43" w:name="_Toc433806945"/>
      <w:bookmarkStart w:id="44" w:name="_Toc440534727"/>
      <w:r w:rsidRPr="00745AE5">
        <w:rPr>
          <w:rFonts w:cs="Arial"/>
        </w:rPr>
        <w:t>6.1</w:t>
      </w:r>
      <w:r w:rsidRPr="00745AE5">
        <w:rPr>
          <w:rFonts w:cs="Arial"/>
        </w:rPr>
        <w:tab/>
        <w:t>Waarom wordt er getest</w:t>
      </w:r>
      <w:bookmarkEnd w:id="43"/>
      <w:bookmarkEnd w:id="44"/>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45" w:name="_Toc433806946"/>
      <w:bookmarkStart w:id="46" w:name="_Toc440534728"/>
      <w:r w:rsidRPr="00745AE5">
        <w:rPr>
          <w:rFonts w:cs="Arial"/>
        </w:rPr>
        <w:t>6.2</w:t>
      </w:r>
      <w:r w:rsidRPr="00745AE5">
        <w:rPr>
          <w:rFonts w:cs="Arial"/>
        </w:rPr>
        <w:tab/>
        <w:t>Wanneer testen</w:t>
      </w:r>
      <w:bookmarkEnd w:id="45"/>
      <w:bookmarkEnd w:id="46"/>
    </w:p>
    <w:p w14:paraId="7F1882B1" w14:textId="77777777" w:rsidR="00B51AF7" w:rsidRPr="00745AE5" w:rsidRDefault="00B51AF7" w:rsidP="00B51AF7">
      <w:pPr>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47" w:name="_Toc433806947"/>
      <w:bookmarkStart w:id="48" w:name="_Toc440534729"/>
      <w:r w:rsidRPr="00745AE5">
        <w:rPr>
          <w:rFonts w:cs="Arial"/>
        </w:rPr>
        <w:t>6.3</w:t>
      </w:r>
      <w:r w:rsidRPr="00745AE5">
        <w:rPr>
          <w:rFonts w:cs="Arial"/>
        </w:rPr>
        <w:tab/>
        <w:t>Wie gaat testen</w:t>
      </w:r>
      <w:bookmarkEnd w:id="47"/>
      <w:bookmarkEnd w:id="48"/>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77777777" w:rsidR="00B51AF7" w:rsidRPr="00745AE5" w:rsidRDefault="00B51AF7" w:rsidP="00D94A01">
      <w:pPr>
        <w:pStyle w:val="Kop2"/>
        <w:rPr>
          <w:rFonts w:cs="Arial"/>
        </w:rPr>
      </w:pPr>
      <w:bookmarkStart w:id="49" w:name="_Toc433806948"/>
      <w:bookmarkStart w:id="50" w:name="_Toc440534730"/>
      <w:r w:rsidRPr="00745AE5">
        <w:rPr>
          <w:rFonts w:cs="Arial"/>
        </w:rPr>
        <w:t>6.4</w:t>
      </w:r>
      <w:r w:rsidRPr="00745AE5">
        <w:rPr>
          <w:rFonts w:cs="Arial"/>
        </w:rPr>
        <w:tab/>
        <w:t>Waar wordt getest</w:t>
      </w:r>
      <w:bookmarkEnd w:id="49"/>
      <w:bookmarkEnd w:id="50"/>
    </w:p>
    <w:p w14:paraId="74C5779A" w14:textId="77777777" w:rsidR="00D94A01" w:rsidRPr="00745AE5" w:rsidRDefault="00D94A01" w:rsidP="00B51AF7">
      <w:pPr>
        <w:rPr>
          <w:rFonts w:cs="Arial"/>
        </w:rPr>
      </w:pPr>
    </w:p>
    <w:p w14:paraId="568A512B" w14:textId="77777777" w:rsidR="00B51AF7" w:rsidRPr="00745AE5" w:rsidRDefault="00B51AF7" w:rsidP="00D94A01">
      <w:pPr>
        <w:pStyle w:val="Kop2"/>
        <w:rPr>
          <w:rFonts w:cs="Arial"/>
        </w:rPr>
      </w:pPr>
      <w:bookmarkStart w:id="51" w:name="_Toc433806949"/>
      <w:bookmarkStart w:id="52" w:name="_Toc440534731"/>
      <w:r w:rsidRPr="00745AE5">
        <w:rPr>
          <w:rFonts w:cs="Arial"/>
        </w:rPr>
        <w:t>6.5</w:t>
      </w:r>
      <w:r w:rsidRPr="00745AE5">
        <w:rPr>
          <w:rFonts w:cs="Arial"/>
        </w:rPr>
        <w:tab/>
        <w:t>Wat wordt getest</w:t>
      </w:r>
      <w:bookmarkEnd w:id="51"/>
      <w:bookmarkEnd w:id="52"/>
      <w:r w:rsidR="00AA3CC0" w:rsidRPr="00745AE5">
        <w:rPr>
          <w:rFonts w:cs="Arial"/>
        </w:rPr>
        <w:t xml:space="preserve"> </w:t>
      </w:r>
    </w:p>
    <w:p w14:paraId="1358D323" w14:textId="77777777" w:rsidR="00B51AF7" w:rsidRPr="00745AE5" w:rsidRDefault="00B51AF7" w:rsidP="00B51AF7">
      <w:pPr>
        <w:rPr>
          <w:rFonts w:cs="Arial"/>
        </w:rPr>
      </w:pPr>
    </w:p>
    <w:p w14:paraId="51A8AA80" w14:textId="77777777" w:rsidR="00D94A01" w:rsidRPr="00745AE5" w:rsidRDefault="00D94A01" w:rsidP="00B51AF7">
      <w:pPr>
        <w:rPr>
          <w:rFonts w:cs="Arial"/>
        </w:rPr>
      </w:pPr>
    </w:p>
    <w:p w14:paraId="4EA1C099" w14:textId="77777777" w:rsidR="00B51AF7" w:rsidRPr="00745AE5" w:rsidRDefault="00B51AF7" w:rsidP="00D94A01">
      <w:pPr>
        <w:pStyle w:val="Kop2"/>
        <w:rPr>
          <w:rFonts w:cs="Arial"/>
        </w:rPr>
      </w:pPr>
      <w:bookmarkStart w:id="53" w:name="_Toc433806950"/>
      <w:bookmarkStart w:id="54" w:name="_Toc440534732"/>
      <w:r w:rsidRPr="00745AE5">
        <w:rPr>
          <w:rFonts w:cs="Arial"/>
        </w:rPr>
        <w:t>6.6</w:t>
      </w:r>
      <w:r w:rsidRPr="00745AE5">
        <w:rPr>
          <w:rFonts w:cs="Arial"/>
        </w:rPr>
        <w:tab/>
        <w:t>Welke testen worden uitgevoerd</w:t>
      </w:r>
      <w:bookmarkEnd w:id="53"/>
      <w:bookmarkEnd w:id="54"/>
    </w:p>
    <w:p w14:paraId="2E668E17" w14:textId="77777777" w:rsidR="00745AE5" w:rsidRPr="00745AE5" w:rsidRDefault="00745AE5" w:rsidP="00745AE5">
      <w:pPr>
        <w:pStyle w:val="Kop1"/>
        <w:rPr>
          <w:rFonts w:ascii="Arial" w:hAnsi="Arial" w:cs="Arial"/>
        </w:rPr>
      </w:pPr>
      <w:bookmarkStart w:id="55" w:name="_Toc433806951"/>
      <w:r w:rsidRPr="00745AE5">
        <w:rPr>
          <w:rFonts w:ascii="Arial" w:hAnsi="Arial" w:cs="Arial"/>
        </w:rPr>
        <w:br w:type="page"/>
      </w:r>
      <w:bookmarkStart w:id="56" w:name="_Toc440534733"/>
      <w:bookmarkEnd w:id="55"/>
      <w:r w:rsidRPr="00745AE5">
        <w:rPr>
          <w:rFonts w:ascii="Arial" w:hAnsi="Arial" w:cs="Arial"/>
        </w:rPr>
        <w:lastRenderedPageBreak/>
        <w:t>Bijlage A: Installatiehandleiding</w:t>
      </w:r>
      <w:bookmarkEnd w:id="56"/>
    </w:p>
    <w:p w14:paraId="2F65E066" w14:textId="77777777" w:rsidR="00E83B07" w:rsidRPr="00745AE5" w:rsidRDefault="00745AE5" w:rsidP="00745AE5">
      <w:pPr>
        <w:pStyle w:val="Kop1"/>
        <w:rPr>
          <w:rFonts w:ascii="Arial" w:hAnsi="Arial" w:cs="Arial"/>
        </w:rPr>
      </w:pPr>
      <w:r w:rsidRPr="00745AE5">
        <w:rPr>
          <w:rFonts w:ascii="Arial" w:hAnsi="Arial" w:cs="Arial"/>
        </w:rPr>
        <w:br w:type="page"/>
      </w:r>
      <w:bookmarkStart w:id="57" w:name="_Toc440534734"/>
      <w:r w:rsidR="00FF478C">
        <w:rPr>
          <w:rFonts w:ascii="Arial" w:hAnsi="Arial" w:cs="Arial"/>
        </w:rPr>
        <w:lastRenderedPageBreak/>
        <w:t>Bijlage B</w:t>
      </w:r>
      <w:r w:rsidRPr="00745AE5">
        <w:rPr>
          <w:rFonts w:ascii="Arial" w:hAnsi="Arial" w:cs="Arial"/>
        </w:rPr>
        <w:t>: Gebruikershandleiding</w:t>
      </w:r>
      <w:bookmarkEnd w:id="57"/>
      <w:r w:rsidRPr="00745AE5">
        <w:rPr>
          <w:rFonts w:ascii="Arial" w:hAnsi="Arial" w:cs="Arial"/>
        </w:rPr>
        <w:t xml:space="preserve"> </w:t>
      </w:r>
    </w:p>
    <w:p w14:paraId="725E6CF0" w14:textId="77777777" w:rsidR="00E83B07" w:rsidRPr="00745AE5" w:rsidRDefault="00E83B07" w:rsidP="006039C1">
      <w:pPr>
        <w:rPr>
          <w:rFonts w:cs="Arial"/>
        </w:rPr>
      </w:pPr>
    </w:p>
    <w:sectPr w:rsidR="00E83B07" w:rsidRPr="00745AE5">
      <w:headerReference w:type="default" r:id="rId9"/>
      <w:footerReference w:type="default" r:id="rId1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83ED7" w14:textId="77777777" w:rsidR="001F029E" w:rsidRDefault="001F029E" w:rsidP="00AB494A">
      <w:r>
        <w:separator/>
      </w:r>
    </w:p>
  </w:endnote>
  <w:endnote w:type="continuationSeparator" w:id="0">
    <w:p w14:paraId="4A817521" w14:textId="77777777" w:rsidR="001F029E" w:rsidRDefault="001F029E"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2F28CD" w:rsidRDefault="002F28CD">
        <w:pPr>
          <w:pStyle w:val="Voettekst"/>
          <w:jc w:val="right"/>
        </w:pPr>
        <w:r>
          <w:fldChar w:fldCharType="begin"/>
        </w:r>
        <w:r>
          <w:instrText>PAGE   \* MERGEFORMAT</w:instrText>
        </w:r>
        <w:r>
          <w:fldChar w:fldCharType="separate"/>
        </w:r>
        <w:r w:rsidR="00764453">
          <w:rPr>
            <w:noProof/>
          </w:rPr>
          <w:t>1</w:t>
        </w:r>
        <w:r>
          <w:fldChar w:fldCharType="end"/>
        </w:r>
      </w:p>
    </w:sdtContent>
  </w:sdt>
  <w:p w14:paraId="30048CE3" w14:textId="77777777" w:rsidR="00DB2087" w:rsidRPr="0022527D" w:rsidRDefault="00DB2087"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91D05" w14:textId="77777777" w:rsidR="001F029E" w:rsidRDefault="001F029E" w:rsidP="00AB494A">
      <w:r>
        <w:separator/>
      </w:r>
    </w:p>
  </w:footnote>
  <w:footnote w:type="continuationSeparator" w:id="0">
    <w:p w14:paraId="197D0C17" w14:textId="77777777" w:rsidR="001F029E" w:rsidRDefault="001F029E"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DB2087" w:rsidRDefault="00FF478C">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717822"/>
    <w:multiLevelType w:val="hybridMultilevel"/>
    <w:tmpl w:val="C25E1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D4A73"/>
    <w:rsid w:val="001E5502"/>
    <w:rsid w:val="001F029E"/>
    <w:rsid w:val="00210591"/>
    <w:rsid w:val="00211685"/>
    <w:rsid w:val="0022527D"/>
    <w:rsid w:val="00232D41"/>
    <w:rsid w:val="002567D2"/>
    <w:rsid w:val="00262522"/>
    <w:rsid w:val="00271B16"/>
    <w:rsid w:val="002B1413"/>
    <w:rsid w:val="002F28CD"/>
    <w:rsid w:val="002F6340"/>
    <w:rsid w:val="0032296D"/>
    <w:rsid w:val="00327B27"/>
    <w:rsid w:val="00352753"/>
    <w:rsid w:val="00355A03"/>
    <w:rsid w:val="003627CA"/>
    <w:rsid w:val="0036671F"/>
    <w:rsid w:val="00372665"/>
    <w:rsid w:val="00380994"/>
    <w:rsid w:val="003A0141"/>
    <w:rsid w:val="003A0847"/>
    <w:rsid w:val="003B0865"/>
    <w:rsid w:val="003B64C0"/>
    <w:rsid w:val="003D4BEC"/>
    <w:rsid w:val="003E07D3"/>
    <w:rsid w:val="003E3BC3"/>
    <w:rsid w:val="003E4F5F"/>
    <w:rsid w:val="00404F78"/>
    <w:rsid w:val="00413EE5"/>
    <w:rsid w:val="00444C58"/>
    <w:rsid w:val="00453D06"/>
    <w:rsid w:val="00463C7B"/>
    <w:rsid w:val="00482494"/>
    <w:rsid w:val="00486FFE"/>
    <w:rsid w:val="00487B33"/>
    <w:rsid w:val="004A3FC5"/>
    <w:rsid w:val="004D0690"/>
    <w:rsid w:val="004D4FE1"/>
    <w:rsid w:val="004E618E"/>
    <w:rsid w:val="004F4BE6"/>
    <w:rsid w:val="00507F2F"/>
    <w:rsid w:val="00532B12"/>
    <w:rsid w:val="00563A82"/>
    <w:rsid w:val="00571EF9"/>
    <w:rsid w:val="00596402"/>
    <w:rsid w:val="005A284F"/>
    <w:rsid w:val="005A65A5"/>
    <w:rsid w:val="005C0CEB"/>
    <w:rsid w:val="005C5CB6"/>
    <w:rsid w:val="006039C1"/>
    <w:rsid w:val="006330B5"/>
    <w:rsid w:val="006379BC"/>
    <w:rsid w:val="00680483"/>
    <w:rsid w:val="0069146B"/>
    <w:rsid w:val="006A1317"/>
    <w:rsid w:val="006A7B52"/>
    <w:rsid w:val="006B6AE0"/>
    <w:rsid w:val="006D4CF5"/>
    <w:rsid w:val="006F1282"/>
    <w:rsid w:val="006F42E3"/>
    <w:rsid w:val="006F79A2"/>
    <w:rsid w:val="00716DB1"/>
    <w:rsid w:val="0072769A"/>
    <w:rsid w:val="00735BF4"/>
    <w:rsid w:val="00745AE5"/>
    <w:rsid w:val="00751D62"/>
    <w:rsid w:val="0075349F"/>
    <w:rsid w:val="00754B48"/>
    <w:rsid w:val="007574D0"/>
    <w:rsid w:val="00764453"/>
    <w:rsid w:val="00772158"/>
    <w:rsid w:val="0079659F"/>
    <w:rsid w:val="007A7384"/>
    <w:rsid w:val="007E36D5"/>
    <w:rsid w:val="0080318A"/>
    <w:rsid w:val="00803B82"/>
    <w:rsid w:val="00820BF1"/>
    <w:rsid w:val="00823310"/>
    <w:rsid w:val="00825437"/>
    <w:rsid w:val="00842A92"/>
    <w:rsid w:val="008A2368"/>
    <w:rsid w:val="008C5F62"/>
    <w:rsid w:val="008C7D01"/>
    <w:rsid w:val="00910309"/>
    <w:rsid w:val="00914509"/>
    <w:rsid w:val="00924642"/>
    <w:rsid w:val="00951502"/>
    <w:rsid w:val="00952953"/>
    <w:rsid w:val="00954BCA"/>
    <w:rsid w:val="00971FFE"/>
    <w:rsid w:val="009740E7"/>
    <w:rsid w:val="00991A28"/>
    <w:rsid w:val="009A521F"/>
    <w:rsid w:val="009B35ED"/>
    <w:rsid w:val="009C124E"/>
    <w:rsid w:val="009D2244"/>
    <w:rsid w:val="009D3439"/>
    <w:rsid w:val="009D56AF"/>
    <w:rsid w:val="009D6ACC"/>
    <w:rsid w:val="009E4559"/>
    <w:rsid w:val="009F1BB9"/>
    <w:rsid w:val="009F4719"/>
    <w:rsid w:val="00A01C4A"/>
    <w:rsid w:val="00A104F4"/>
    <w:rsid w:val="00A332CF"/>
    <w:rsid w:val="00A43D7D"/>
    <w:rsid w:val="00A44F8D"/>
    <w:rsid w:val="00A476B2"/>
    <w:rsid w:val="00A70FB7"/>
    <w:rsid w:val="00A85487"/>
    <w:rsid w:val="00A96F9C"/>
    <w:rsid w:val="00AA36B2"/>
    <w:rsid w:val="00AA3CC0"/>
    <w:rsid w:val="00AB494A"/>
    <w:rsid w:val="00AD3F93"/>
    <w:rsid w:val="00AE698E"/>
    <w:rsid w:val="00B22F21"/>
    <w:rsid w:val="00B4124D"/>
    <w:rsid w:val="00B51AF7"/>
    <w:rsid w:val="00B676FE"/>
    <w:rsid w:val="00B919DF"/>
    <w:rsid w:val="00BA3E0C"/>
    <w:rsid w:val="00C01DDC"/>
    <w:rsid w:val="00C02274"/>
    <w:rsid w:val="00C22021"/>
    <w:rsid w:val="00C267F3"/>
    <w:rsid w:val="00C62F48"/>
    <w:rsid w:val="00C64394"/>
    <w:rsid w:val="00C8302E"/>
    <w:rsid w:val="00C856B0"/>
    <w:rsid w:val="00C940ED"/>
    <w:rsid w:val="00C957F3"/>
    <w:rsid w:val="00CA25C8"/>
    <w:rsid w:val="00CA56C7"/>
    <w:rsid w:val="00CA7572"/>
    <w:rsid w:val="00CB609F"/>
    <w:rsid w:val="00CB7D73"/>
    <w:rsid w:val="00CD05FD"/>
    <w:rsid w:val="00CF4606"/>
    <w:rsid w:val="00D037BA"/>
    <w:rsid w:val="00D21AA2"/>
    <w:rsid w:val="00D34191"/>
    <w:rsid w:val="00D37EF4"/>
    <w:rsid w:val="00D91192"/>
    <w:rsid w:val="00D932AC"/>
    <w:rsid w:val="00D94A01"/>
    <w:rsid w:val="00D94F32"/>
    <w:rsid w:val="00DB2087"/>
    <w:rsid w:val="00DE0BB4"/>
    <w:rsid w:val="00DF2FDE"/>
    <w:rsid w:val="00E12167"/>
    <w:rsid w:val="00E242DE"/>
    <w:rsid w:val="00E27D88"/>
    <w:rsid w:val="00E30FB4"/>
    <w:rsid w:val="00E449E0"/>
    <w:rsid w:val="00E67DB0"/>
    <w:rsid w:val="00E83B07"/>
    <w:rsid w:val="00E86DE7"/>
    <w:rsid w:val="00E913B3"/>
    <w:rsid w:val="00E9194C"/>
    <w:rsid w:val="00EA24C0"/>
    <w:rsid w:val="00EB2590"/>
    <w:rsid w:val="00ED0769"/>
    <w:rsid w:val="00EE4C1C"/>
    <w:rsid w:val="00EF7C17"/>
    <w:rsid w:val="00F04376"/>
    <w:rsid w:val="00F12383"/>
    <w:rsid w:val="00F25DA8"/>
    <w:rsid w:val="00F36614"/>
    <w:rsid w:val="00F41AF6"/>
    <w:rsid w:val="00F56924"/>
    <w:rsid w:val="00F638E3"/>
    <w:rsid w:val="00F87FC2"/>
    <w:rsid w:val="00F94432"/>
    <w:rsid w:val="00FA42BB"/>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AE8709"/>
  <w15:chartTrackingRefBased/>
  <w15:docId w15:val="{E3394FE2-D4AA-4AA5-9DF5-032821E3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6D3C68-C058-4543-AA28-543E28DD8D8F}">
  <ds:schemaRefs>
    <ds:schemaRef ds:uri="http://schemas.openxmlformats.org/officeDocument/2006/bibliography"/>
  </ds:schemaRefs>
</ds:datastoreItem>
</file>

<file path=customXml/itemProps2.xml><?xml version="1.0" encoding="utf-8"?>
<ds:datastoreItem xmlns:ds="http://schemas.openxmlformats.org/officeDocument/2006/customXml" ds:itemID="{B7CD8C16-31A9-48F4-B36E-7D972291E961}"/>
</file>

<file path=customXml/itemProps3.xml><?xml version="1.0" encoding="utf-8"?>
<ds:datastoreItem xmlns:ds="http://schemas.openxmlformats.org/officeDocument/2006/customXml" ds:itemID="{071F458A-4176-4E32-BC20-A588D10FCEB3}"/>
</file>

<file path=customXml/itemProps4.xml><?xml version="1.0" encoding="utf-8"?>
<ds:datastoreItem xmlns:ds="http://schemas.openxmlformats.org/officeDocument/2006/customXml" ds:itemID="{28CBFA7A-CCA2-4421-82C4-E55A5212A830}"/>
</file>

<file path=docProps/app.xml><?xml version="1.0" encoding="utf-8"?>
<Properties xmlns="http://schemas.openxmlformats.org/officeDocument/2006/extended-properties" xmlns:vt="http://schemas.openxmlformats.org/officeDocument/2006/docPropsVTypes">
  <Template>Maatwerk cd-rom.dot</Template>
  <TotalTime>66</TotalTime>
  <Pages>10</Pages>
  <Words>929</Words>
  <Characters>7054</Characters>
  <Application>Microsoft Office Word</Application>
  <DocSecurity>0</DocSecurity>
  <Lines>58</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7968</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cp:lastModifiedBy>thijs compiet</cp:lastModifiedBy>
  <cp:revision>3</cp:revision>
  <cp:lastPrinted>2006-03-28T16:06:00Z</cp:lastPrinted>
  <dcterms:created xsi:type="dcterms:W3CDTF">2018-11-20T10:01:00Z</dcterms:created>
  <dcterms:modified xsi:type="dcterms:W3CDTF">2018-11-20T11:42:00Z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