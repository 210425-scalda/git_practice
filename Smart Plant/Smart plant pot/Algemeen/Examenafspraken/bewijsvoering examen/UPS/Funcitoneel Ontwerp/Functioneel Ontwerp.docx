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E9DC" w14:textId="77777777" w:rsidR="0049586D" w:rsidRDefault="0049586D" w:rsidP="00721B8F">
      <w:pPr>
        <w:ind w:left="-284"/>
        <w:jc w:val="right"/>
        <w:rPr>
          <w:b/>
          <w:highlight w:val="yellow"/>
        </w:rPr>
      </w:pPr>
    </w:p>
    <w:p w14:paraId="39B17C02" w14:textId="77777777" w:rsidR="0049586D" w:rsidRDefault="0049586D" w:rsidP="00721B8F">
      <w:pPr>
        <w:ind w:left="-284"/>
        <w:jc w:val="right"/>
        <w:rPr>
          <w:b/>
          <w:highlight w:val="yellow"/>
        </w:rPr>
      </w:pPr>
    </w:p>
    <w:p w14:paraId="68EF1F75" w14:textId="77777777" w:rsidR="0049586D" w:rsidRDefault="0049586D" w:rsidP="00721B8F">
      <w:pPr>
        <w:ind w:left="-284"/>
        <w:jc w:val="right"/>
        <w:rPr>
          <w:b/>
          <w:highlight w:val="yellow"/>
        </w:rPr>
      </w:pPr>
    </w:p>
    <w:p w14:paraId="3896B754" w14:textId="77777777" w:rsidR="00EC2A47" w:rsidRDefault="003F4ECA" w:rsidP="00EC2A47">
      <w:pPr>
        <w:pStyle w:val="Titel"/>
      </w:pPr>
      <w:fldSimple w:instr=" DOCPROPERTY &quot;Titel&quot;  \* MERGEFORMAT ">
        <w:r w:rsidR="00EC2A47">
          <w:t>Functioneel Ontwerp</w:t>
        </w:r>
      </w:fldSimple>
    </w:p>
    <w:p w14:paraId="0903D39B" w14:textId="77777777" w:rsidR="00EC2A47" w:rsidRDefault="003F4ECA" w:rsidP="00EC2A47">
      <w:pPr>
        <w:pStyle w:val="Ondertitel"/>
      </w:pPr>
      <w:fldSimple w:instr=" DOCPROPERTY &quot;Ondertitel&quot;  \* MERGEFORMAT ">
        <w:r w:rsidR="00001F7E">
          <w:t>[Project UPS</w:t>
        </w:r>
        <w:r w:rsidR="00EC2A47">
          <w:t>]</w:t>
        </w:r>
      </w:fldSimple>
      <w:r w:rsidR="00EC2A47" w:rsidRPr="00FF48C4">
        <w:rPr>
          <w:noProof/>
        </w:rPr>
        <w:t xml:space="preserve"> </w:t>
      </w:r>
    </w:p>
    <w:p w14:paraId="72D99CB9" w14:textId="77777777" w:rsidR="00EC2A47" w:rsidRDefault="003F4ECA" w:rsidP="00EC2A47">
      <w:pPr>
        <w:pStyle w:val="Ondertitel"/>
      </w:pPr>
      <w:fldSimple w:instr=" DOCPROPERTY Bedrijf \* MERGEFORMAT ">
        <w:r w:rsidR="00EC2A47">
          <w:t>[</w:t>
        </w:r>
        <w:r w:rsidR="00001F7E">
          <w:t>SSC</w:t>
        </w:r>
        <w:r w:rsidR="00EC2A47">
          <w:t>]</w:t>
        </w:r>
      </w:fldSimple>
      <w:r w:rsidR="00EC2A47">
        <w:br/>
      </w:r>
      <w:fldSimple w:instr=" DOCPROPERTY Hoofdlocatie \* MERGEFORMAT ">
        <w:r w:rsidR="00EC2A47">
          <w:t>[</w:t>
        </w:r>
        <w:r w:rsidR="00001F7E">
          <w:t>Edisonweg Vlissingen</w:t>
        </w:r>
        <w:r w:rsidR="00EC2A47">
          <w:t>]</w:t>
        </w:r>
      </w:fldSimple>
      <w:r w:rsidR="00EC2A47">
        <w:br/>
      </w:r>
      <w:r w:rsidR="00EC2A47">
        <w:br/>
      </w:r>
    </w:p>
    <w:p w14:paraId="215E66FC" w14:textId="77777777" w:rsidR="00EC2A47" w:rsidRDefault="00EC2A47" w:rsidP="00EC2A47">
      <w:pPr>
        <w:jc w:val="center"/>
      </w:pPr>
    </w:p>
    <w:p w14:paraId="3DA19C1A" w14:textId="77777777" w:rsidR="00EC2A47" w:rsidRDefault="00EC2A47" w:rsidP="00EC2A47">
      <w:pPr>
        <w:pStyle w:val="Titelbloktekst"/>
        <w:framePr w:wrap="notBeside"/>
      </w:pPr>
      <w:r>
        <w:tab/>
        <w:t>Projectleider</w:t>
      </w:r>
      <w:r>
        <w:tab/>
        <w:t>:</w:t>
      </w:r>
      <w:r>
        <w:tab/>
      </w:r>
      <w:fldSimple w:instr=" DOCPROPERTY &quot;Projectleider&quot;  \* MERGEFORMAT ">
        <w:r>
          <w:t>[Projectleider]</w:t>
        </w:r>
      </w:fldSimple>
    </w:p>
    <w:p w14:paraId="7BEE6104" w14:textId="77777777" w:rsidR="00EC2A47" w:rsidRDefault="00EC2A47" w:rsidP="00EC2A47">
      <w:pPr>
        <w:pStyle w:val="Titelbloktekst"/>
        <w:framePr w:wrap="notBeside"/>
      </w:pPr>
      <w:r>
        <w:tab/>
        <w:t>Projectnummer</w:t>
      </w:r>
      <w:r>
        <w:tab/>
        <w:t>:</w:t>
      </w:r>
      <w:r>
        <w:tab/>
      </w:r>
      <w:fldSimple w:instr=" DOCPROPERTY Projectnummer \* MERGEFORMAT ">
        <w:r>
          <w:t>99.999</w:t>
        </w:r>
      </w:fldSimple>
    </w:p>
    <w:p w14:paraId="030CD2EA" w14:textId="77777777" w:rsidR="00EC2A47" w:rsidRDefault="00EC2A47" w:rsidP="00EC2A47">
      <w:pPr>
        <w:pStyle w:val="Titelbloktekst"/>
        <w:framePr w:wrap="notBeside"/>
      </w:pPr>
      <w:r>
        <w:tab/>
        <w:t>Datum</w:t>
      </w:r>
      <w:r>
        <w:tab/>
        <w:t>:</w:t>
      </w:r>
      <w:r>
        <w:tab/>
        <w:t>[datum]</w:t>
      </w:r>
    </w:p>
    <w:p w14:paraId="1E04033F" w14:textId="77777777" w:rsidR="00EC2A47" w:rsidRDefault="00EC2A47" w:rsidP="00EC2A47">
      <w:pPr>
        <w:pStyle w:val="Titelbloktekst"/>
        <w:framePr w:wrap="notBeside"/>
      </w:pPr>
      <w:r>
        <w:tab/>
        <w:t>Versie</w:t>
      </w:r>
      <w:r>
        <w:tab/>
        <w:t>:</w:t>
      </w:r>
      <w:r>
        <w:tab/>
      </w:r>
      <w:fldSimple w:instr=" DOCPROPERTY Versienummer \* MERGEFORMAT ">
        <w:r>
          <w:t>1.0</w:t>
        </w:r>
      </w:fldSimple>
    </w:p>
    <w:p w14:paraId="1AFD501F" w14:textId="77777777" w:rsidR="00EC2A47" w:rsidRDefault="00EC2A47" w:rsidP="00EC2A47"/>
    <w:p w14:paraId="02F783A4" w14:textId="77777777" w:rsidR="00780643" w:rsidRDefault="00F831AB" w:rsidP="00F831AB">
      <w:pPr>
        <w:pStyle w:val="Kop1"/>
      </w:pPr>
      <w:r>
        <w:br w:type="page"/>
      </w:r>
      <w:bookmarkStart w:id="0" w:name="_Toc292910506"/>
    </w:p>
    <w:p w14:paraId="6C81DDE7" w14:textId="77777777" w:rsidR="00F831AB" w:rsidRPr="00F831AB" w:rsidRDefault="00F831AB" w:rsidP="00F831AB">
      <w:pPr>
        <w:pStyle w:val="Kop1"/>
      </w:pPr>
      <w:bookmarkStart w:id="1" w:name="_Toc292911004"/>
      <w:r w:rsidRPr="00F831AB">
        <w:lastRenderedPageBreak/>
        <w:t>Inhoud</w:t>
      </w:r>
      <w:bookmarkEnd w:id="0"/>
      <w:bookmarkEnd w:id="1"/>
    </w:p>
    <w:p w14:paraId="4D2AD105" w14:textId="77777777" w:rsidR="00F831AB" w:rsidRDefault="00F831AB" w:rsidP="00F831AB">
      <w:pPr>
        <w:rPr>
          <w:rFonts w:ascii="Trebuchet MS" w:hAnsi="Trebuchet MS"/>
        </w:rPr>
      </w:pPr>
    </w:p>
    <w:p w14:paraId="7EA17F29"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149839A3" w14:textId="77777777" w:rsidR="00AF1F7D" w:rsidRDefault="00E86D46">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2EE7F1DD" w14:textId="77777777" w:rsidR="00AF1F7D" w:rsidRDefault="00AF1F7D">
      <w:pPr>
        <w:pStyle w:val="Inhopg1"/>
        <w:tabs>
          <w:tab w:val="left" w:pos="440"/>
          <w:tab w:val="right" w:leader="dot" w:pos="9062"/>
        </w:tabs>
        <w:rPr>
          <w:rStyle w:val="Hyperlink"/>
          <w:noProof/>
        </w:rPr>
      </w:pPr>
    </w:p>
    <w:p w14:paraId="13368859" w14:textId="77777777" w:rsidR="00AF1F7D" w:rsidRDefault="00E86D46">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2E1988BD" w14:textId="77777777" w:rsidR="00AF1F7D" w:rsidRDefault="00AF1F7D">
      <w:pPr>
        <w:pStyle w:val="Inhopg1"/>
        <w:tabs>
          <w:tab w:val="left" w:pos="440"/>
          <w:tab w:val="right" w:leader="dot" w:pos="9062"/>
        </w:tabs>
        <w:rPr>
          <w:rStyle w:val="Hyperlink"/>
          <w:noProof/>
        </w:rPr>
      </w:pPr>
    </w:p>
    <w:p w14:paraId="249F7C4D" w14:textId="77777777" w:rsidR="00AF1F7D" w:rsidRDefault="00E86D46">
      <w:pPr>
        <w:pStyle w:val="Inhopg1"/>
        <w:tabs>
          <w:tab w:val="left" w:pos="440"/>
          <w:tab w:val="right" w:leader="dot" w:pos="9062"/>
        </w:tabs>
        <w:rPr>
          <w:rFonts w:ascii="Calibri" w:hAnsi="Calibri"/>
          <w:bCs w:val="0"/>
          <w:noProof/>
          <w:lang w:eastAsia="nl-NL"/>
        </w:rPr>
      </w:pPr>
      <w:hyperlink w:anchor="_Toc292911008" w:history="1">
        <w:r w:rsidR="00AF1F7D" w:rsidRPr="00BF3F68">
          <w:rPr>
            <w:rStyle w:val="Hyperlink"/>
            <w:noProof/>
          </w:rPr>
          <w:t>3</w:t>
        </w:r>
        <w:r w:rsidR="00AF1F7D">
          <w:rPr>
            <w:rFonts w:ascii="Calibri" w:hAnsi="Calibri"/>
            <w:bCs w:val="0"/>
            <w:noProof/>
            <w:lang w:eastAsia="nl-NL"/>
          </w:rPr>
          <w:tab/>
        </w:r>
        <w:r w:rsidR="00AF1F7D" w:rsidRPr="00BF3F68">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w14:paraId="15704DF2" w14:textId="77777777" w:rsidR="00AF1F7D" w:rsidRDefault="00AF1F7D">
      <w:pPr>
        <w:pStyle w:val="Inhopg1"/>
        <w:tabs>
          <w:tab w:val="left" w:pos="440"/>
          <w:tab w:val="right" w:leader="dot" w:pos="9062"/>
        </w:tabs>
        <w:rPr>
          <w:rStyle w:val="Hyperlink"/>
          <w:noProof/>
        </w:rPr>
      </w:pPr>
    </w:p>
    <w:p w14:paraId="106B0AB1" w14:textId="77777777" w:rsidR="00AF1F7D" w:rsidRDefault="00E86D46">
      <w:pPr>
        <w:pStyle w:val="Inhopg1"/>
        <w:tabs>
          <w:tab w:val="left" w:pos="440"/>
          <w:tab w:val="right" w:leader="dot" w:pos="9062"/>
        </w:tabs>
        <w:rPr>
          <w:rFonts w:ascii="Calibri" w:hAnsi="Calibri"/>
          <w:bCs w:val="0"/>
          <w:noProof/>
          <w:lang w:eastAsia="nl-NL"/>
        </w:rPr>
      </w:pPr>
      <w:hyperlink w:anchor="_Toc292911009" w:history="1">
        <w:r w:rsidR="00AF1F7D" w:rsidRPr="00BF3F68">
          <w:rPr>
            <w:rStyle w:val="Hyperlink"/>
            <w:noProof/>
          </w:rPr>
          <w:t>4</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7585F09B" w14:textId="77777777" w:rsidR="00AF1F7D" w:rsidRDefault="00AF1F7D">
      <w:pPr>
        <w:pStyle w:val="Inhopg1"/>
        <w:tabs>
          <w:tab w:val="left" w:pos="440"/>
          <w:tab w:val="right" w:leader="dot" w:pos="9062"/>
        </w:tabs>
        <w:rPr>
          <w:rStyle w:val="Hyperlink"/>
          <w:noProof/>
        </w:rPr>
      </w:pPr>
    </w:p>
    <w:p w14:paraId="2E6C4F03" w14:textId="77777777" w:rsidR="00AF1F7D" w:rsidRDefault="00E86D46">
      <w:pPr>
        <w:pStyle w:val="Inhopg1"/>
        <w:tabs>
          <w:tab w:val="left" w:pos="440"/>
          <w:tab w:val="right" w:leader="dot" w:pos="9062"/>
        </w:tabs>
        <w:rPr>
          <w:rFonts w:ascii="Calibri" w:hAnsi="Calibri"/>
          <w:bCs w:val="0"/>
          <w:noProof/>
          <w:lang w:eastAsia="nl-NL"/>
        </w:rPr>
      </w:pPr>
      <w:hyperlink w:anchor="_Toc292911010" w:history="1">
        <w:r w:rsidR="00AF1F7D" w:rsidRPr="00BF3F68">
          <w:rPr>
            <w:rStyle w:val="Hyperlink"/>
            <w:noProof/>
          </w:rPr>
          <w:t>5</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0C2004BA" w14:textId="77777777" w:rsidR="00AF1F7D" w:rsidRDefault="00AF1F7D">
      <w:pPr>
        <w:pStyle w:val="Inhopg1"/>
        <w:tabs>
          <w:tab w:val="left" w:pos="440"/>
          <w:tab w:val="right" w:leader="dot" w:pos="9062"/>
        </w:tabs>
        <w:rPr>
          <w:rStyle w:val="Hyperlink"/>
          <w:noProof/>
        </w:rPr>
      </w:pPr>
    </w:p>
    <w:p w14:paraId="436216DB" w14:textId="77777777" w:rsidR="00AF1F7D" w:rsidRDefault="00E86D46">
      <w:pPr>
        <w:pStyle w:val="Inhopg1"/>
        <w:tabs>
          <w:tab w:val="left" w:pos="440"/>
          <w:tab w:val="right" w:leader="dot" w:pos="9062"/>
        </w:tabs>
        <w:rPr>
          <w:rFonts w:ascii="Calibri" w:hAnsi="Calibri"/>
          <w:bCs w:val="0"/>
          <w:noProof/>
          <w:lang w:eastAsia="nl-NL"/>
        </w:rPr>
      </w:pPr>
      <w:hyperlink w:anchor="_Toc292911011" w:history="1">
        <w:r w:rsidR="00AF1F7D" w:rsidRPr="00BF3F68">
          <w:rPr>
            <w:rStyle w:val="Hyperlink"/>
            <w:noProof/>
          </w:rPr>
          <w:t>6</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2513ADBF" w14:textId="77777777" w:rsidR="00AF1F7D" w:rsidRDefault="00AF1F7D">
      <w:pPr>
        <w:pStyle w:val="Inhopg1"/>
        <w:tabs>
          <w:tab w:val="left" w:pos="440"/>
          <w:tab w:val="right" w:leader="dot" w:pos="9062"/>
        </w:tabs>
        <w:rPr>
          <w:rStyle w:val="Hyperlink"/>
          <w:noProof/>
        </w:rPr>
      </w:pPr>
    </w:p>
    <w:p w14:paraId="7EFD3839" w14:textId="77777777" w:rsidR="00AF1F7D" w:rsidRDefault="00E86D46">
      <w:pPr>
        <w:pStyle w:val="Inhopg1"/>
        <w:tabs>
          <w:tab w:val="left" w:pos="440"/>
          <w:tab w:val="right" w:leader="dot" w:pos="9062"/>
        </w:tabs>
        <w:rPr>
          <w:rFonts w:ascii="Calibri" w:hAnsi="Calibri"/>
          <w:bCs w:val="0"/>
          <w:noProof/>
          <w:lang w:eastAsia="nl-NL"/>
        </w:rPr>
      </w:pPr>
      <w:hyperlink w:anchor="_Toc292911012" w:history="1">
        <w:r w:rsidR="00AF1F7D" w:rsidRPr="00BF3F68">
          <w:rPr>
            <w:rStyle w:val="Hyperlink"/>
            <w:noProof/>
          </w:rPr>
          <w:t>7</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5362D99E" w14:textId="77777777" w:rsidR="00AF1F7D" w:rsidRDefault="00AF1F7D">
      <w:pPr>
        <w:pStyle w:val="Inhopg1"/>
        <w:tabs>
          <w:tab w:val="left" w:pos="440"/>
          <w:tab w:val="right" w:leader="dot" w:pos="9062"/>
        </w:tabs>
        <w:rPr>
          <w:rStyle w:val="Hyperlink"/>
          <w:noProof/>
        </w:rPr>
      </w:pPr>
    </w:p>
    <w:p w14:paraId="1243666E" w14:textId="77777777" w:rsidR="00AF1F7D" w:rsidRDefault="00E86D46">
      <w:pPr>
        <w:pStyle w:val="Inhopg1"/>
        <w:tabs>
          <w:tab w:val="left" w:pos="440"/>
          <w:tab w:val="right" w:leader="dot" w:pos="9062"/>
        </w:tabs>
        <w:rPr>
          <w:rFonts w:ascii="Calibri" w:hAnsi="Calibri"/>
          <w:bCs w:val="0"/>
          <w:noProof/>
          <w:lang w:eastAsia="nl-NL"/>
        </w:rPr>
      </w:pPr>
      <w:hyperlink w:anchor="_Toc292911013" w:history="1">
        <w:r w:rsidR="00AF1F7D" w:rsidRPr="00BF3F68">
          <w:rPr>
            <w:rStyle w:val="Hyperlink"/>
            <w:noProof/>
          </w:rPr>
          <w:t>8</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3EBD503E" w14:textId="77777777" w:rsidR="00AF1F7D" w:rsidRDefault="00AF1F7D">
      <w:pPr>
        <w:pStyle w:val="Inhopg1"/>
        <w:tabs>
          <w:tab w:val="right" w:leader="dot" w:pos="9062"/>
        </w:tabs>
        <w:rPr>
          <w:rStyle w:val="Hyperlink"/>
          <w:noProof/>
        </w:rPr>
      </w:pPr>
    </w:p>
    <w:p w14:paraId="7FBC42E5" w14:textId="77777777" w:rsidR="00AF1F7D" w:rsidRDefault="00AF1F7D">
      <w:pPr>
        <w:pStyle w:val="Inhopg1"/>
        <w:tabs>
          <w:tab w:val="right" w:leader="dot" w:pos="9062"/>
        </w:tabs>
        <w:rPr>
          <w:rStyle w:val="Hyperlink"/>
          <w:noProof/>
        </w:rPr>
      </w:pPr>
    </w:p>
    <w:p w14:paraId="745F4C5D" w14:textId="77777777" w:rsidR="00AF1F7D" w:rsidRDefault="00E86D46">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070191B0" w14:textId="77777777" w:rsidR="00806A45" w:rsidRDefault="00806A45">
      <w:r>
        <w:fldChar w:fldCharType="end"/>
      </w:r>
    </w:p>
    <w:p w14:paraId="623EB0D4" w14:textId="77777777" w:rsidR="00F831AB" w:rsidRPr="00F831AB" w:rsidRDefault="00F831AB" w:rsidP="00F831AB">
      <w:pPr>
        <w:rPr>
          <w:rFonts w:ascii="Trebuchet MS" w:hAnsi="Trebuchet MS"/>
        </w:rPr>
      </w:pPr>
    </w:p>
    <w:p w14:paraId="1A128F15" w14:textId="77777777" w:rsidR="00806A45" w:rsidRDefault="00F831AB" w:rsidP="00F831AB">
      <w:pPr>
        <w:pStyle w:val="Kop1"/>
      </w:pPr>
      <w:r>
        <w:br w:type="page"/>
      </w:r>
    </w:p>
    <w:p w14:paraId="5507D8D7" w14:textId="77777777" w:rsidR="00F831AB" w:rsidRDefault="00F831AB" w:rsidP="00F831AB">
      <w:pPr>
        <w:pStyle w:val="Kop1"/>
      </w:pPr>
      <w:bookmarkStart w:id="2" w:name="_Toc292911005"/>
      <w:r>
        <w:lastRenderedPageBreak/>
        <w:t>1</w:t>
      </w:r>
      <w:r>
        <w:tab/>
      </w:r>
      <w:r w:rsidRPr="00F831AB">
        <w:t>Inleiding</w:t>
      </w:r>
      <w:bookmarkEnd w:id="2"/>
    </w:p>
    <w:p w14:paraId="2916A37F" w14:textId="77777777" w:rsidR="00DD324E" w:rsidRDefault="00DD324E" w:rsidP="00DD324E">
      <w:pPr>
        <w:pStyle w:val="Bijschrift"/>
      </w:pPr>
      <w:r>
        <w:t>&lt;voorbeeldtekst&gt;</w:t>
      </w:r>
    </w:p>
    <w:p w14:paraId="648B0E7C" w14:textId="77777777" w:rsidR="00AF1F7D" w:rsidRDefault="00AF1F7D" w:rsidP="00AF1F7D">
      <w:pPr>
        <w:pStyle w:val="Bijschrift"/>
        <w:spacing w:before="240"/>
        <w:jc w:val="both"/>
      </w:pPr>
      <w:r>
        <w:t xml:space="preserve">Binnen de </w:t>
      </w:r>
      <w:r w:rsidR="00D8457A">
        <w:t>Dienst ICT</w:t>
      </w:r>
      <w:r>
        <w:t xml:space="preserve"> is er behoefte aan een centraal document / informatie systeem t.b.v. bevordering van de informatievoorziening aan interne leden en externe klanten. Deze behoefte is ontstaan uit de overdraagbaarheid van projecten (en documentatie) aan projectleden.</w:t>
      </w:r>
    </w:p>
    <w:p w14:paraId="45B79299" w14:textId="77777777" w:rsidR="00F831AB" w:rsidRDefault="00F831AB" w:rsidP="00AF1F7D">
      <w:pPr>
        <w:pStyle w:val="Bijschrift"/>
        <w:jc w:val="both"/>
      </w:pPr>
    </w:p>
    <w:p w14:paraId="2E7FD279" w14:textId="77777777" w:rsidR="008C2ECA" w:rsidRDefault="008C2ECA" w:rsidP="00AF1F7D">
      <w:pPr>
        <w:pStyle w:val="Bijschrift"/>
        <w:jc w:val="both"/>
      </w:pPr>
    </w:p>
    <w:p w14:paraId="78BA2C18" w14:textId="77777777" w:rsidR="00AF1F7D" w:rsidRDefault="00AF1F7D" w:rsidP="00AF1F7D">
      <w:pPr>
        <w:pStyle w:val="Bijschrift"/>
        <w:jc w:val="both"/>
      </w:pPr>
      <w:r>
        <w:t>Dit functioneel ontwerp geeft antwoord op de vraag hoe kan ICT automatisering bijdragen aan de overdraagbaarheid van projecten en gekoppelde documenten, beslissingen, en communicatie historie.</w:t>
      </w:r>
    </w:p>
    <w:p w14:paraId="193A8125" w14:textId="77777777" w:rsidR="008C2ECA" w:rsidRDefault="008C2ECA" w:rsidP="00AF1F7D">
      <w:pPr>
        <w:pStyle w:val="Bijschrift"/>
        <w:jc w:val="both"/>
      </w:pPr>
    </w:p>
    <w:p w14:paraId="7479159F" w14:textId="77777777" w:rsidR="00001F7E" w:rsidRPr="0095480D" w:rsidRDefault="00001F7E" w:rsidP="00001F7E">
      <w:pPr>
        <w:pStyle w:val="Normaalweb"/>
        <w:rPr>
          <w:rFonts w:ascii="Arial" w:hAnsi="Arial" w:cs="Arial"/>
          <w:color w:val="000000"/>
        </w:rPr>
      </w:pPr>
      <w:r w:rsidRPr="0095480D">
        <w:rPr>
          <w:rFonts w:ascii="Arial" w:hAnsi="Arial" w:cs="Arial"/>
          <w:color w:val="000000"/>
        </w:rPr>
        <w:t xml:space="preserve">Dit functioneel ontwerp omschrijft hoe wij te werk gaan binnen </w:t>
      </w:r>
      <w:r>
        <w:rPr>
          <w:rFonts w:ascii="Arial" w:hAnsi="Arial" w:cs="Arial"/>
          <w:color w:val="000000"/>
        </w:rPr>
        <w:t>dit</w:t>
      </w:r>
      <w:r w:rsidRPr="0095480D">
        <w:rPr>
          <w:rFonts w:ascii="Arial" w:hAnsi="Arial" w:cs="Arial"/>
          <w:color w:val="000000"/>
        </w:rPr>
        <w:t xml:space="preserve"> project. Hierbij gaan functionaliteiten van </w:t>
      </w:r>
      <w:r>
        <w:rPr>
          <w:rFonts w:ascii="Arial" w:hAnsi="Arial" w:cs="Arial"/>
          <w:color w:val="000000"/>
        </w:rPr>
        <w:t xml:space="preserve">de </w:t>
      </w:r>
      <w:r w:rsidR="00F57D0E">
        <w:rPr>
          <w:rFonts w:ascii="Arial" w:hAnsi="Arial" w:cs="Arial"/>
          <w:color w:val="000000"/>
        </w:rPr>
        <w:t>UPS</w:t>
      </w:r>
      <w:r>
        <w:rPr>
          <w:rFonts w:ascii="Arial" w:hAnsi="Arial" w:cs="Arial"/>
          <w:color w:val="000000"/>
        </w:rPr>
        <w:t xml:space="preserve"> omgeving</w:t>
      </w:r>
      <w:r w:rsidRPr="0095480D">
        <w:rPr>
          <w:rFonts w:ascii="Arial" w:hAnsi="Arial" w:cs="Arial"/>
          <w:color w:val="000000"/>
        </w:rPr>
        <w:t xml:space="preserve"> bespreken, de eventuele kosten van het </w:t>
      </w:r>
      <w:r w:rsidR="00F57D0E">
        <w:rPr>
          <w:rFonts w:ascii="Arial" w:hAnsi="Arial" w:cs="Arial"/>
          <w:color w:val="000000"/>
        </w:rPr>
        <w:t>bestellen van hardware</w:t>
      </w:r>
      <w:r w:rsidRPr="0095480D">
        <w:rPr>
          <w:rFonts w:ascii="Arial" w:hAnsi="Arial" w:cs="Arial"/>
          <w:color w:val="000000"/>
        </w:rPr>
        <w:t>, en uiteindelijk is het doel om dit te gaan implementeren. Het functioneel ontwerp geeft een beeld van</w:t>
      </w:r>
      <w:r>
        <w:rPr>
          <w:rFonts w:ascii="Arial" w:hAnsi="Arial" w:cs="Arial"/>
          <w:color w:val="000000"/>
        </w:rPr>
        <w:t xml:space="preserve"> de gewenste functionaliteiten.</w:t>
      </w:r>
      <w:r w:rsidRPr="0095480D">
        <w:rPr>
          <w:rFonts w:ascii="Arial" w:hAnsi="Arial" w:cs="Arial"/>
          <w:color w:val="000000"/>
        </w:rPr>
        <w:t xml:space="preserve"> Aangezien alle aanwezige projectleden ook in de kennisgroep </w:t>
      </w:r>
      <w:r w:rsidR="00F57D0E">
        <w:rPr>
          <w:rFonts w:ascii="Arial" w:hAnsi="Arial" w:cs="Arial"/>
          <w:color w:val="000000"/>
        </w:rPr>
        <w:t xml:space="preserve">Back-up </w:t>
      </w:r>
      <w:r w:rsidRPr="0095480D">
        <w:rPr>
          <w:rFonts w:ascii="Arial" w:hAnsi="Arial" w:cs="Arial"/>
          <w:color w:val="000000"/>
        </w:rPr>
        <w:t xml:space="preserve">zitten, </w:t>
      </w:r>
      <w:r w:rsidR="00F57D0E">
        <w:rPr>
          <w:rFonts w:ascii="Arial" w:hAnsi="Arial" w:cs="Arial"/>
          <w:color w:val="000000"/>
        </w:rPr>
        <w:t>is het verstandig</w:t>
      </w:r>
      <w:r w:rsidRPr="0095480D">
        <w:rPr>
          <w:rFonts w:ascii="Arial" w:hAnsi="Arial" w:cs="Arial"/>
          <w:color w:val="000000"/>
        </w:rPr>
        <w:t xml:space="preserve"> om</w:t>
      </w:r>
      <w:r w:rsidR="00F57D0E">
        <w:rPr>
          <w:rFonts w:ascii="Arial" w:hAnsi="Arial" w:cs="Arial"/>
          <w:color w:val="000000"/>
        </w:rPr>
        <w:t xml:space="preserve"> vanuit de kennisgroep</w:t>
      </w:r>
      <w:r w:rsidRPr="0095480D">
        <w:rPr>
          <w:rFonts w:ascii="Arial" w:hAnsi="Arial" w:cs="Arial"/>
          <w:color w:val="000000"/>
        </w:rPr>
        <w:t xml:space="preserve"> informatie te verzamelen en dit samen later in het project toe te passen</w:t>
      </w:r>
      <w:r w:rsidR="00F57D0E">
        <w:rPr>
          <w:rFonts w:ascii="Arial" w:hAnsi="Arial" w:cs="Arial"/>
          <w:color w:val="000000"/>
        </w:rPr>
        <w:t>.</w:t>
      </w:r>
    </w:p>
    <w:p w14:paraId="643F62E8" w14:textId="77777777" w:rsidR="007324E1" w:rsidRDefault="00F831AB" w:rsidP="00DD324E">
      <w:pPr>
        <w:pStyle w:val="Kop1"/>
        <w:numPr>
          <w:ilvl w:val="0"/>
          <w:numId w:val="0"/>
        </w:numPr>
      </w:pPr>
      <w:r>
        <w:br w:type="page"/>
      </w:r>
    </w:p>
    <w:p w14:paraId="6EC238B8" w14:textId="77777777" w:rsidR="00F831AB" w:rsidRDefault="00F831AB" w:rsidP="00F831AB">
      <w:pPr>
        <w:pStyle w:val="Kop1"/>
      </w:pPr>
      <w:bookmarkStart w:id="3" w:name="_Toc292911006"/>
      <w:r>
        <w:lastRenderedPageBreak/>
        <w:t>2</w:t>
      </w:r>
      <w:r>
        <w:tab/>
      </w:r>
      <w:r w:rsidRPr="00F831AB">
        <w:t>Beschrijving van de mogelijke functionaliteiten nieuwe systeem</w:t>
      </w:r>
      <w:bookmarkEnd w:id="3"/>
    </w:p>
    <w:p w14:paraId="2C06CDE7" w14:textId="77777777" w:rsidR="00AE266A" w:rsidRDefault="00AE266A" w:rsidP="00EE2F5B">
      <w:pPr>
        <w:pStyle w:val="Bijschrift"/>
      </w:pPr>
    </w:p>
    <w:p w14:paraId="1C15CF7E" w14:textId="77777777" w:rsidR="00935D07" w:rsidRDefault="00935D07" w:rsidP="00EE2F5B">
      <w:pPr>
        <w:pStyle w:val="Bijschrift"/>
      </w:pPr>
      <w:r>
        <w:t xml:space="preserve">Omdat in de huidige omgeving geen gebruik wordt gemaakt van de functionaliteiten die de APC </w:t>
      </w:r>
      <w:proofErr w:type="spellStart"/>
      <w:r>
        <w:t>UPSs</w:t>
      </w:r>
      <w:proofErr w:type="spellEnd"/>
      <w:r>
        <w:t xml:space="preserve"> kunnen leveren zullen we In de toekomstige UPS omgeving wel rekening houden met een aantal functionaliteiten en zullen we deze configureren en </w:t>
      </w:r>
      <w:proofErr w:type="spellStart"/>
      <w:r>
        <w:t>opgezetten</w:t>
      </w:r>
      <w:proofErr w:type="spellEnd"/>
      <w:r>
        <w:t>, hieronder volgt een lijst met de functionaliteiten en daarbij de uitgeschreven uitleg.</w:t>
      </w:r>
    </w:p>
    <w:p w14:paraId="0BC5CD93" w14:textId="77777777" w:rsidR="00935D07" w:rsidRDefault="00935D07" w:rsidP="00EE2F5B">
      <w:pPr>
        <w:pStyle w:val="Bijschrift"/>
      </w:pPr>
      <w:r>
        <w:t xml:space="preserve"> </w:t>
      </w:r>
    </w:p>
    <w:p w14:paraId="3E6C27BD" w14:textId="77777777" w:rsidR="00AE266A" w:rsidRDefault="00AE266A" w:rsidP="00AE266A">
      <w:pPr>
        <w:pStyle w:val="Bijschrift"/>
      </w:pPr>
    </w:p>
    <w:p w14:paraId="563D655C" w14:textId="77777777" w:rsidR="00AE266A" w:rsidRDefault="00327EB6" w:rsidP="00AE266A">
      <w:pPr>
        <w:pStyle w:val="Bijschrift"/>
        <w:rPr>
          <w:b/>
          <w:sz w:val="24"/>
          <w:szCs w:val="28"/>
        </w:rPr>
      </w:pPr>
      <w:r w:rsidRPr="000F43B7">
        <w:rPr>
          <w:b/>
          <w:sz w:val="24"/>
          <w:szCs w:val="28"/>
        </w:rPr>
        <w:t>Functionaliteiten</w:t>
      </w:r>
    </w:p>
    <w:p w14:paraId="0C666340" w14:textId="77777777" w:rsidR="000F43B7" w:rsidRDefault="000F43B7" w:rsidP="000F43B7">
      <w:pPr>
        <w:pStyle w:val="Bijschrift"/>
        <w:rPr>
          <w:b/>
          <w:sz w:val="28"/>
          <w:szCs w:val="28"/>
        </w:rPr>
      </w:pPr>
    </w:p>
    <w:p w14:paraId="4EFA4625" w14:textId="77777777" w:rsidR="000F43B7" w:rsidRDefault="000F43B7" w:rsidP="000F43B7">
      <w:pPr>
        <w:pStyle w:val="Bijschrift"/>
        <w:rPr>
          <w:b/>
          <w:sz w:val="28"/>
          <w:szCs w:val="28"/>
        </w:rPr>
      </w:pPr>
    </w:p>
    <w:p w14:paraId="7261E69C" w14:textId="77777777" w:rsidR="000F43B7" w:rsidRDefault="000F43B7" w:rsidP="000F43B7">
      <w:pPr>
        <w:pStyle w:val="Bijschrift"/>
        <w:rPr>
          <w:b/>
          <w:sz w:val="28"/>
          <w:szCs w:val="28"/>
        </w:rPr>
      </w:pPr>
      <w:bookmarkStart w:id="4" w:name="_GoBack"/>
      <w:bookmarkEnd w:id="4"/>
    </w:p>
    <w:p w14:paraId="30D8E177" w14:textId="77777777" w:rsidR="000F43B7" w:rsidRDefault="000F43B7" w:rsidP="000F43B7">
      <w:pPr>
        <w:pStyle w:val="Bijschrift"/>
        <w:rPr>
          <w:b/>
          <w:sz w:val="28"/>
          <w:szCs w:val="28"/>
        </w:rPr>
      </w:pPr>
    </w:p>
    <w:p w14:paraId="0B4E5033" w14:textId="77777777" w:rsidR="00F831AB" w:rsidRDefault="000F43B7" w:rsidP="00F831AB">
      <w:pPr>
        <w:pStyle w:val="Bijschrift"/>
        <w:rPr>
          <w:b/>
          <w:sz w:val="28"/>
          <w:szCs w:val="28"/>
        </w:rPr>
      </w:pP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p>
    <w:p w14:paraId="56677052" w14:textId="77777777" w:rsidR="000F43B7" w:rsidRDefault="000F43B7" w:rsidP="00F831AB">
      <w:pPr>
        <w:pStyle w:val="Bijschrift"/>
        <w:rPr>
          <w:b/>
          <w:sz w:val="28"/>
          <w:szCs w:val="28"/>
        </w:rPr>
      </w:pPr>
    </w:p>
    <w:p w14:paraId="594CD1AE" w14:textId="77777777" w:rsidR="000F43B7" w:rsidRDefault="000F43B7" w:rsidP="00F831AB">
      <w:pPr>
        <w:pStyle w:val="Bijschrift"/>
        <w:rPr>
          <w:b/>
          <w:sz w:val="28"/>
          <w:szCs w:val="28"/>
        </w:rPr>
      </w:pPr>
    </w:p>
    <w:p w14:paraId="7314DC85" w14:textId="77777777" w:rsidR="000F43B7" w:rsidRDefault="000F43B7" w:rsidP="00F831AB">
      <w:pPr>
        <w:pStyle w:val="Bijschrift"/>
        <w:rPr>
          <w:b/>
          <w:sz w:val="28"/>
          <w:szCs w:val="28"/>
        </w:rPr>
      </w:pPr>
    </w:p>
    <w:p w14:paraId="025CD221" w14:textId="77777777" w:rsidR="000F43B7" w:rsidRDefault="000F43B7" w:rsidP="00F831AB">
      <w:pPr>
        <w:pStyle w:val="Bijschrift"/>
        <w:rPr>
          <w:b/>
          <w:sz w:val="28"/>
          <w:szCs w:val="28"/>
        </w:rPr>
      </w:pPr>
    </w:p>
    <w:p w14:paraId="3DF6008C" w14:textId="77777777" w:rsidR="000F43B7" w:rsidRDefault="000F43B7" w:rsidP="00F831AB">
      <w:pPr>
        <w:pStyle w:val="Bijschrift"/>
      </w:pPr>
    </w:p>
    <w:p w14:paraId="217FDC6C" w14:textId="77777777" w:rsidR="00F831AB" w:rsidRPr="00F831AB" w:rsidRDefault="00F831AB" w:rsidP="00F831AB">
      <w:pPr>
        <w:pStyle w:val="Bijschrift"/>
      </w:pPr>
    </w:p>
    <w:p w14:paraId="4137D262" w14:textId="77777777" w:rsidR="00F831AB" w:rsidRDefault="00537491" w:rsidP="00E8413A">
      <w:pPr>
        <w:pStyle w:val="Kop1"/>
      </w:pPr>
      <w:bookmarkStart w:id="5" w:name="_Toc292911009"/>
      <w:r>
        <w:t>4</w:t>
      </w:r>
      <w:r>
        <w:tab/>
      </w:r>
      <w:r w:rsidR="00F831AB" w:rsidRPr="00F831AB">
        <w:t>Beschrijving van de gekozen oplossing</w:t>
      </w:r>
      <w:bookmarkEnd w:id="5"/>
    </w:p>
    <w:p w14:paraId="158EC774" w14:textId="77777777" w:rsidR="00AD77B1" w:rsidRPr="00AD77B1" w:rsidRDefault="00AD77B1" w:rsidP="00AD77B1">
      <w:r>
        <w:t>&lt;voorbeeld tekst&gt;</w:t>
      </w:r>
    </w:p>
    <w:p w14:paraId="21867C6B" w14:textId="77777777" w:rsidR="00EE2F5B" w:rsidRDefault="00EE2F5B" w:rsidP="00EE2F5B">
      <w:pPr>
        <w:pStyle w:val="Bijschrift"/>
      </w:pPr>
    </w:p>
    <w:p w14:paraId="3F5FCF17" w14:textId="77777777" w:rsidR="00D979FF" w:rsidRDefault="008660B4" w:rsidP="00EE2F5B">
      <w:pPr>
        <w:pStyle w:val="Bijschrift"/>
      </w:pPr>
      <w:r>
        <w:t xml:space="preserve">De totaal oplossen bestaat </w:t>
      </w:r>
      <w:r w:rsidR="00D979FF">
        <w:t xml:space="preserve">uit een </w:t>
      </w:r>
      <w:proofErr w:type="spellStart"/>
      <w:r w:rsidR="00D979FF">
        <w:t>Sharepoint</w:t>
      </w:r>
      <w:proofErr w:type="spellEnd"/>
      <w:r w:rsidR="00D979FF">
        <w:t xml:space="preserve"> 2010 implementatie waarin op projectbasis documenten en informatiestromen uitgewisseld worden. Het te implementeren systeem heeft de volgende eigenschappen:</w:t>
      </w:r>
    </w:p>
    <w:p w14:paraId="5998845D" w14:textId="77777777" w:rsidR="00D979FF" w:rsidRDefault="00D979FF" w:rsidP="00EE2F5B">
      <w:pPr>
        <w:pStyle w:val="Bijschrift"/>
      </w:pPr>
    </w:p>
    <w:p w14:paraId="4B1AC9E9" w14:textId="77777777" w:rsidR="00D979FF" w:rsidRDefault="00D979FF" w:rsidP="00D979FF">
      <w:pPr>
        <w:pStyle w:val="Bijschrift"/>
        <w:numPr>
          <w:ilvl w:val="0"/>
          <w:numId w:val="20"/>
        </w:numPr>
      </w:pPr>
      <w:r>
        <w:t>Er komt een centrale portal voor het benaderen van de documenten en informatiestromen. Waarin de klant zelf projectleden en externe klanten kan toevoegen.</w:t>
      </w:r>
    </w:p>
    <w:p w14:paraId="5DC0DF96" w14:textId="77777777" w:rsidR="00D979FF" w:rsidRDefault="00D979FF" w:rsidP="00D979FF">
      <w:pPr>
        <w:pStyle w:val="Bijschrift"/>
        <w:numPr>
          <w:ilvl w:val="0"/>
          <w:numId w:val="20"/>
        </w:numPr>
      </w:pPr>
      <w:r>
        <w:t>Per project kunnen dossiers worden aangemaakt in de vorm van een werkomgeving die gedeeld is tussen specifieke project gebruikers.</w:t>
      </w:r>
    </w:p>
    <w:p w14:paraId="4B4E6591" w14:textId="77777777" w:rsidR="00D979FF" w:rsidRDefault="00D979FF" w:rsidP="00D979FF">
      <w:pPr>
        <w:pStyle w:val="Bijschrift"/>
        <w:numPr>
          <w:ilvl w:val="0"/>
          <w:numId w:val="20"/>
        </w:numPr>
      </w:pPr>
      <w:r>
        <w:t>De archivaris / secretaris kan alle lopende en afgesloten projecten inzien. Hierin kunnen autorisaties worden ingesteld waar gewenst door de beheerder van de oplossing.</w:t>
      </w:r>
    </w:p>
    <w:p w14:paraId="199B50FB" w14:textId="77777777" w:rsidR="00D979FF" w:rsidRDefault="00D979FF" w:rsidP="00D979FF">
      <w:pPr>
        <w:pStyle w:val="Bijschrift"/>
        <w:numPr>
          <w:ilvl w:val="0"/>
          <w:numId w:val="20"/>
        </w:numPr>
      </w:pPr>
      <w:r>
        <w:t>Alle informatiestromen en documenten worden gewaarborgd binnen de omgeving. De termijn wordt ingesteld op twee kalenderjaren.</w:t>
      </w:r>
    </w:p>
    <w:p w14:paraId="767E76D6" w14:textId="77777777" w:rsidR="008660B4" w:rsidRDefault="008660B4" w:rsidP="00EE2F5B">
      <w:pPr>
        <w:pStyle w:val="Bijschrift"/>
      </w:pPr>
    </w:p>
    <w:p w14:paraId="6CA1DEC9"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18ECA65B" w14:textId="77777777" w:rsidR="008660B4" w:rsidRDefault="008660B4" w:rsidP="008660B4">
      <w:pPr>
        <w:pStyle w:val="Bijschrift"/>
      </w:pPr>
    </w:p>
    <w:p w14:paraId="49B6A2BC" w14:textId="77777777" w:rsidR="008660B4" w:rsidRPr="008660B4" w:rsidRDefault="008660B4" w:rsidP="008660B4">
      <w:pPr>
        <w:pStyle w:val="Bijschrift"/>
        <w:rPr>
          <w:b/>
        </w:rPr>
      </w:pPr>
      <w:r w:rsidRPr="008660B4">
        <w:rPr>
          <w:b/>
        </w:rPr>
        <w:t>Algemeen</w:t>
      </w:r>
    </w:p>
    <w:p w14:paraId="7E8DF08B" w14:textId="77777777" w:rsidR="008660B4" w:rsidRDefault="008660B4" w:rsidP="008660B4">
      <w:pPr>
        <w:pStyle w:val="Bijschrift"/>
        <w:numPr>
          <w:ilvl w:val="0"/>
          <w:numId w:val="19"/>
        </w:numPr>
      </w:pPr>
      <w:r>
        <w:t>Het basis systeem is zeer flexibel in te richten door de opdrachtnemer.</w:t>
      </w:r>
    </w:p>
    <w:p w14:paraId="2651F411" w14:textId="77777777" w:rsidR="008660B4" w:rsidRDefault="008660B4" w:rsidP="008660B4">
      <w:pPr>
        <w:pStyle w:val="Bijschrift"/>
        <w:numPr>
          <w:ilvl w:val="0"/>
          <w:numId w:val="19"/>
        </w:numPr>
      </w:pPr>
      <w:r>
        <w:t>Veel professionele documentatie beschikbaar.</w:t>
      </w:r>
    </w:p>
    <w:p w14:paraId="310CF57C" w14:textId="77777777" w:rsidR="008660B4" w:rsidRDefault="008660B4" w:rsidP="008660B4">
      <w:pPr>
        <w:pStyle w:val="Bijschrift"/>
        <w:numPr>
          <w:ilvl w:val="0"/>
          <w:numId w:val="19"/>
        </w:numPr>
      </w:pPr>
      <w:r>
        <w:t xml:space="preserve">Professionele support is in te kopen door de klant bij specifieke </w:t>
      </w:r>
      <w:proofErr w:type="spellStart"/>
      <w:r>
        <w:t>microsoft</w:t>
      </w:r>
      <w:proofErr w:type="spellEnd"/>
      <w:r>
        <w:t xml:space="preserve"> partners.</w:t>
      </w:r>
    </w:p>
    <w:p w14:paraId="5932708F" w14:textId="77777777" w:rsidR="00D979FF" w:rsidRDefault="00D979FF" w:rsidP="008660B4">
      <w:pPr>
        <w:pStyle w:val="Bijschrift"/>
        <w:numPr>
          <w:ilvl w:val="0"/>
          <w:numId w:val="19"/>
        </w:numPr>
      </w:pPr>
      <w:r>
        <w:t>Garantie op lange termijn ondersteuning op de totaaloplossing.</w:t>
      </w:r>
    </w:p>
    <w:p w14:paraId="7F1507F8" w14:textId="77777777" w:rsidR="00DE647C" w:rsidRDefault="00DE647C" w:rsidP="008660B4">
      <w:pPr>
        <w:pStyle w:val="Bijschrift"/>
        <w:numPr>
          <w:ilvl w:val="0"/>
          <w:numId w:val="19"/>
        </w:numPr>
      </w:pPr>
      <w:r>
        <w:t>Implementatiekosten worden op termijn terugverdiend door de hoge efficiëntie door flexibele werkplekken.</w:t>
      </w:r>
    </w:p>
    <w:p w14:paraId="64DFB61E" w14:textId="77777777" w:rsidR="008660B4" w:rsidRDefault="008660B4" w:rsidP="008660B4">
      <w:pPr>
        <w:pStyle w:val="Bijschrift"/>
        <w:ind w:left="360"/>
      </w:pPr>
    </w:p>
    <w:p w14:paraId="755A9501" w14:textId="77777777" w:rsidR="008660B4" w:rsidRPr="008660B4" w:rsidRDefault="008660B4" w:rsidP="008660B4">
      <w:pPr>
        <w:pStyle w:val="Bijschrift"/>
        <w:rPr>
          <w:b/>
        </w:rPr>
      </w:pPr>
      <w:r w:rsidRPr="008660B4">
        <w:rPr>
          <w:b/>
        </w:rPr>
        <w:t>Document versiebeheer en uitwisseling gericht</w:t>
      </w:r>
    </w:p>
    <w:p w14:paraId="2F134E16" w14:textId="77777777" w:rsidR="008660B4" w:rsidRDefault="008660B4" w:rsidP="008660B4">
      <w:pPr>
        <w:pStyle w:val="Bijschrift"/>
        <w:numPr>
          <w:ilvl w:val="0"/>
          <w:numId w:val="19"/>
        </w:numPr>
      </w:pPr>
      <w:r>
        <w:t>Na implementatie is de klant zelf in staat verschillende document omgevingen per projectgroep / afdeling in te richten.</w:t>
      </w:r>
    </w:p>
    <w:p w14:paraId="12A76C40" w14:textId="77777777" w:rsidR="008660B4" w:rsidRDefault="008660B4" w:rsidP="008660B4">
      <w:pPr>
        <w:pStyle w:val="Bijschrift"/>
        <w:numPr>
          <w:ilvl w:val="0"/>
          <w:numId w:val="19"/>
        </w:numPr>
      </w:pPr>
      <w:r>
        <w:t xml:space="preserve">Documenten zijn via een intranet voor lokaal gebruik, en waar wenselijk via het internet beschikbaar te stellen. Dit doormiddel van een intranet- / </w:t>
      </w:r>
      <w:proofErr w:type="spellStart"/>
      <w:r>
        <w:t>webportal</w:t>
      </w:r>
      <w:proofErr w:type="spellEnd"/>
      <w:r>
        <w:t>.</w:t>
      </w:r>
    </w:p>
    <w:p w14:paraId="3BF086F3" w14:textId="77777777" w:rsidR="00D979FF" w:rsidRDefault="00D979FF" w:rsidP="00D979FF">
      <w:pPr>
        <w:pStyle w:val="Bijschrift"/>
      </w:pPr>
    </w:p>
    <w:p w14:paraId="1575FEDB" w14:textId="77777777" w:rsidR="00D979FF" w:rsidRPr="00D979FF" w:rsidRDefault="00D979FF" w:rsidP="00D979FF">
      <w:pPr>
        <w:pStyle w:val="Bijschrift"/>
        <w:rPr>
          <w:b/>
        </w:rPr>
      </w:pPr>
      <w:r w:rsidRPr="00D979FF">
        <w:rPr>
          <w:b/>
        </w:rPr>
        <w:t>Projectkoppeling informatiestromen en systemen</w:t>
      </w:r>
    </w:p>
    <w:p w14:paraId="6ABEE495" w14:textId="77777777" w:rsidR="00D979FF" w:rsidRDefault="00D979FF" w:rsidP="00D979FF">
      <w:pPr>
        <w:pStyle w:val="Bijschrift"/>
        <w:numPr>
          <w:ilvl w:val="0"/>
          <w:numId w:val="21"/>
        </w:numPr>
      </w:pPr>
      <w:r>
        <w:t>De oplossing is in staat om specifieke planningen, mijlpalen, en beslissing informatie stromen op te nemen in een dossier.</w:t>
      </w:r>
    </w:p>
    <w:p w14:paraId="38541DD8" w14:textId="77777777" w:rsidR="00D979FF" w:rsidRDefault="00D979FF" w:rsidP="00D979FF">
      <w:pPr>
        <w:pStyle w:val="Bijschrift"/>
        <w:numPr>
          <w:ilvl w:val="0"/>
          <w:numId w:val="21"/>
        </w:numPr>
      </w:pPr>
      <w:r>
        <w:t>De oplossing maakt koppeling met bestaande applicaties / systemen mogelijk.</w:t>
      </w:r>
    </w:p>
    <w:p w14:paraId="0E09A8A9" w14:textId="77777777" w:rsidR="00D979FF" w:rsidRDefault="00D979FF" w:rsidP="00D979FF">
      <w:pPr>
        <w:pStyle w:val="Bijschrift"/>
      </w:pPr>
    </w:p>
    <w:p w14:paraId="23980FEC" w14:textId="77777777" w:rsidR="008660B4" w:rsidRDefault="008660B4" w:rsidP="00EE2F5B">
      <w:pPr>
        <w:pStyle w:val="Bijschrift"/>
      </w:pPr>
    </w:p>
    <w:p w14:paraId="1BA790E0"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066DA770" w14:textId="77777777" w:rsidR="00D979FF" w:rsidRDefault="00D979FF" w:rsidP="00EE2F5B">
      <w:pPr>
        <w:pStyle w:val="Bijschrift"/>
      </w:pPr>
    </w:p>
    <w:p w14:paraId="37BD20CC" w14:textId="77777777" w:rsidR="00D979FF" w:rsidRPr="00DE647C" w:rsidRDefault="00D979FF" w:rsidP="00EE2F5B">
      <w:pPr>
        <w:pStyle w:val="Bijschrift"/>
        <w:rPr>
          <w:b/>
        </w:rPr>
      </w:pPr>
      <w:r w:rsidRPr="00DE647C">
        <w:rPr>
          <w:b/>
        </w:rPr>
        <w:t>Algemeen</w:t>
      </w:r>
    </w:p>
    <w:p w14:paraId="6D9FF2EB" w14:textId="77777777" w:rsidR="00DE647C" w:rsidRDefault="00DE647C" w:rsidP="00DE647C">
      <w:pPr>
        <w:pStyle w:val="Bijschrift"/>
        <w:numPr>
          <w:ilvl w:val="0"/>
          <w:numId w:val="22"/>
        </w:numPr>
      </w:pPr>
      <w:r>
        <w:t>Het systeem vergt bij implementatie veel configuratie.</w:t>
      </w:r>
    </w:p>
    <w:p w14:paraId="2C372625" w14:textId="77777777" w:rsidR="00DE647C" w:rsidRDefault="00D979FF" w:rsidP="00EE2F5B">
      <w:pPr>
        <w:pStyle w:val="Bijschrift"/>
        <w:numPr>
          <w:ilvl w:val="0"/>
          <w:numId w:val="22"/>
        </w:numPr>
      </w:pPr>
      <w:r>
        <w:t>Het beheer van de totaaloplossing is erg afhankelijk van de documentatie van het totale implementatietraject.</w:t>
      </w:r>
    </w:p>
    <w:p w14:paraId="5ABF2E2F" w14:textId="77777777" w:rsidR="00DE647C" w:rsidRDefault="00DE647C" w:rsidP="00EE2F5B">
      <w:pPr>
        <w:pStyle w:val="Bijschrift"/>
        <w:numPr>
          <w:ilvl w:val="0"/>
          <w:numId w:val="22"/>
        </w:numPr>
      </w:pPr>
      <w:r>
        <w:t>Relatief hoge onkosten bij implementatie van het systeem.</w:t>
      </w:r>
    </w:p>
    <w:p w14:paraId="735BAB9F" w14:textId="77777777" w:rsidR="00D979FF" w:rsidRDefault="00AD77B1" w:rsidP="00EE2F5B">
      <w:pPr>
        <w:pStyle w:val="Bijschrift"/>
      </w:pPr>
      <w:r>
        <w:t>&lt;/voorbeeldtekst&gt;</w:t>
      </w:r>
    </w:p>
    <w:p w14:paraId="1ED3D7D8" w14:textId="77777777" w:rsidR="00D979FF" w:rsidRDefault="00D979FF" w:rsidP="00EE2F5B">
      <w:pPr>
        <w:pStyle w:val="Bijschrift"/>
      </w:pPr>
    </w:p>
    <w:p w14:paraId="400C2E4B" w14:textId="77777777" w:rsidR="00537491" w:rsidRDefault="00537491" w:rsidP="00537491">
      <w:pPr>
        <w:pStyle w:val="Kop1"/>
      </w:pPr>
      <w:bookmarkStart w:id="6" w:name="_Toc292911010"/>
      <w:r>
        <w:t>5</w:t>
      </w:r>
      <w:r>
        <w:tab/>
      </w:r>
      <w:r w:rsidR="00F831AB" w:rsidRPr="00F831AB">
        <w:t>Ontwerp nieuwe omgeving</w:t>
      </w:r>
      <w:bookmarkEnd w:id="6"/>
      <w:r w:rsidR="00F831AB" w:rsidRPr="00F831AB">
        <w:t xml:space="preserve"> </w:t>
      </w:r>
    </w:p>
    <w:p w14:paraId="2E58CF42" w14:textId="77777777" w:rsidR="00AD77B1" w:rsidRPr="00AD77B1" w:rsidRDefault="00AD77B1" w:rsidP="00AD77B1">
      <w:r>
        <w:t>&lt;voorbeeld&gt;</w:t>
      </w:r>
    </w:p>
    <w:p w14:paraId="2013F2EA" w14:textId="77777777" w:rsidR="005E4B43" w:rsidRDefault="005E4B43" w:rsidP="005E4B43">
      <w:pPr>
        <w:pStyle w:val="Bijschrift"/>
        <w:jc w:val="both"/>
      </w:pPr>
      <w:r>
        <w:t>Figuur 5.1 bevat een ontwerpweergave van het beschikbaar stellen van een projectdossier omgeving binnen de totaaloplossing. In de figuur staat het proces van creatie van een nieuw project dossier tot het archiveren van project documenten beschreven.</w:t>
      </w:r>
    </w:p>
    <w:p w14:paraId="385ACFFA" w14:textId="77777777" w:rsidR="005E4B43" w:rsidRDefault="005E4B43" w:rsidP="00F831AB">
      <w:pPr>
        <w:pStyle w:val="Bijschrift"/>
      </w:pPr>
    </w:p>
    <w:p w14:paraId="0EE982EA" w14:textId="77777777" w:rsidR="005E4B43" w:rsidRDefault="005E4B43" w:rsidP="00F831AB">
      <w:pPr>
        <w:pStyle w:val="Bijschrift"/>
      </w:pPr>
      <w:r>
        <w:object w:dxaOrig="10619" w:dyaOrig="11470" w14:anchorId="26E08A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89.75pt" o:ole="">
            <v:imagedata r:id="rId7" o:title=""/>
          </v:shape>
          <o:OLEObject Type="Embed" ProgID="Visio.Drawing.11" ShapeID="_x0000_i1025" DrawAspect="Content" ObjectID="_1603533906" r:id="rId8"/>
        </w:object>
      </w:r>
    </w:p>
    <w:p w14:paraId="2F4FFD5C" w14:textId="77777777" w:rsidR="005E4B43" w:rsidRPr="005E4B43" w:rsidRDefault="005E4B43" w:rsidP="005E4B43">
      <w:pPr>
        <w:pStyle w:val="Bijschrift"/>
        <w:jc w:val="center"/>
        <w:rPr>
          <w:i/>
          <w:sz w:val="20"/>
          <w:szCs w:val="20"/>
        </w:rPr>
      </w:pPr>
      <w:r w:rsidRPr="005E4B43">
        <w:rPr>
          <w:i/>
          <w:sz w:val="20"/>
          <w:szCs w:val="20"/>
        </w:rPr>
        <w:t>Figuur 5.1 procesweergave aanmaken projectdossier tot archivering van project documenten</w:t>
      </w:r>
    </w:p>
    <w:p w14:paraId="2AB78EA9" w14:textId="77777777" w:rsidR="005E4B43" w:rsidRDefault="005E4B43" w:rsidP="005E4B43">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5E4B43" w14:paraId="1F97B235" w14:textId="77777777" w:rsidTr="00806A45">
        <w:tc>
          <w:tcPr>
            <w:tcW w:w="9212" w:type="dxa"/>
            <w:shd w:val="clear" w:color="auto" w:fill="00B050"/>
          </w:tcPr>
          <w:p w14:paraId="5EE8B3DF" w14:textId="77777777" w:rsidR="005E4B43" w:rsidRDefault="005E4B43" w:rsidP="005E4B43">
            <w:pPr>
              <w:pStyle w:val="Bijschrift"/>
            </w:pPr>
          </w:p>
          <w:p w14:paraId="204960FC" w14:textId="77777777" w:rsidR="005E4B43" w:rsidRPr="00806A45" w:rsidRDefault="005E4B43" w:rsidP="005E4B43">
            <w:pPr>
              <w:pStyle w:val="Bijschrift"/>
              <w:rPr>
                <w:color w:val="FFFFFF"/>
              </w:rPr>
            </w:pPr>
            <w:r w:rsidRPr="00806A45">
              <w:rPr>
                <w:b/>
                <w:color w:val="FFFFFF"/>
              </w:rPr>
              <w:t>Voorbeeld info tip:</w:t>
            </w:r>
            <w:r w:rsidRPr="00806A45">
              <w:rPr>
                <w:color w:val="FFFFFF"/>
              </w:rPr>
              <w:t xml:space="preserve"> Deze schema’s dien je per hoofdfunctie van je systeem ontwerp op te stellen. De ontbrekende schema’s zouden in dit ontwerp zijn: Ophalen informatiestromen derde systemen, koppeling project beslissingen / communicatie, Versiebeheer, </w:t>
            </w:r>
            <w:proofErr w:type="spellStart"/>
            <w:r w:rsidRPr="00806A45">
              <w:rPr>
                <w:color w:val="FFFFFF"/>
              </w:rPr>
              <w:t>etc</w:t>
            </w:r>
            <w:proofErr w:type="spellEnd"/>
            <w:r w:rsidRPr="00806A45">
              <w:rPr>
                <w:color w:val="FFFFFF"/>
              </w:rPr>
              <w:t>…</w:t>
            </w:r>
          </w:p>
          <w:p w14:paraId="3A1A5766" w14:textId="77777777" w:rsidR="005E4B43" w:rsidRDefault="005E4B43" w:rsidP="005E4B43">
            <w:pPr>
              <w:pStyle w:val="Bijschrift"/>
            </w:pPr>
          </w:p>
        </w:tc>
      </w:tr>
    </w:tbl>
    <w:p w14:paraId="199C600A" w14:textId="77777777" w:rsidR="005E4B43" w:rsidRPr="005E4B43" w:rsidRDefault="00AD77B1" w:rsidP="005E4B43">
      <w:pPr>
        <w:pStyle w:val="Bijschrift"/>
      </w:pPr>
      <w:r>
        <w:t>&lt;/voorbeeldtekst&gt;</w:t>
      </w:r>
    </w:p>
    <w:p w14:paraId="1F1D2FBC" w14:textId="77777777" w:rsidR="005E4B43" w:rsidRDefault="005E4B43" w:rsidP="00F831AB">
      <w:pPr>
        <w:pStyle w:val="Bijschrift"/>
      </w:pPr>
    </w:p>
    <w:p w14:paraId="3DBCF971" w14:textId="77777777" w:rsidR="00F831AB" w:rsidRDefault="00F831AB" w:rsidP="00F831AB">
      <w:pPr>
        <w:pStyle w:val="Bijschrift"/>
      </w:pPr>
    </w:p>
    <w:p w14:paraId="15BA3C18" w14:textId="77777777" w:rsidR="00F831AB" w:rsidRDefault="00537491" w:rsidP="00537491">
      <w:pPr>
        <w:pStyle w:val="Kop1"/>
      </w:pPr>
      <w:bookmarkStart w:id="7" w:name="_Toc292911011"/>
      <w:r>
        <w:t>6</w:t>
      </w:r>
      <w:r>
        <w:tab/>
      </w:r>
      <w:r w:rsidR="00877859">
        <w:t>Beschrijving kosten implementatie totaal omgeving</w:t>
      </w:r>
      <w:bookmarkEnd w:id="7"/>
    </w:p>
    <w:p w14:paraId="24A0289B" w14:textId="77777777" w:rsidR="00EE2F5B" w:rsidRDefault="00AD77B1" w:rsidP="00EE2F5B">
      <w:pPr>
        <w:pStyle w:val="Bijschrift"/>
      </w:pPr>
      <w:r>
        <w:t>&lt;voorbeeld tekst&gt;</w:t>
      </w:r>
    </w:p>
    <w:p w14:paraId="2F428B84" w14:textId="77777777" w:rsidR="001470F3" w:rsidRDefault="001470F3" w:rsidP="001470F3">
      <w:pPr>
        <w:pStyle w:val="Bijschrift"/>
        <w:jc w:val="both"/>
      </w:pPr>
      <w:r>
        <w:t xml:space="preserve">In dit hoofdstuk </w:t>
      </w:r>
      <w:r w:rsidR="00BF51EB">
        <w:t>is een indicatie gegeven van</w:t>
      </w:r>
      <w:r>
        <w:t xml:space="preserve"> de arbeidskosten en infrastructuurkosten voor </w:t>
      </w:r>
      <w:r w:rsidR="00BF51EB">
        <w:t xml:space="preserve">de </w:t>
      </w:r>
      <w:r>
        <w:t>implementatie</w:t>
      </w:r>
      <w:r w:rsidR="00BF51EB">
        <w:t xml:space="preserve"> van de totaaloplossing</w:t>
      </w:r>
      <w:r>
        <w:t>. Hier is uitgegaan van een bestaande netwerk infrastructuur bij de klant, evenals een bestaande internet verbinding.</w:t>
      </w:r>
    </w:p>
    <w:p w14:paraId="26EF0C30" w14:textId="77777777" w:rsidR="001470F3" w:rsidRDefault="001470F3" w:rsidP="00EE2F5B">
      <w:pPr>
        <w:pStyle w:val="Bijschrift"/>
      </w:pPr>
    </w:p>
    <w:p w14:paraId="3BB360FC" w14:textId="77777777" w:rsidR="00926B2E" w:rsidRDefault="00926B2E" w:rsidP="00EE2F5B">
      <w:pPr>
        <w:pStyle w:val="Bijschrift"/>
      </w:pPr>
    </w:p>
    <w:p w14:paraId="6B9C6B53" w14:textId="77777777" w:rsidR="00877859" w:rsidRPr="001470F3" w:rsidRDefault="00877859" w:rsidP="001470F3">
      <w:pPr>
        <w:pStyle w:val="Bijschrift"/>
        <w:pBdr>
          <w:bottom w:val="single" w:sz="4" w:space="1" w:color="000000"/>
        </w:pBdr>
        <w:rPr>
          <w:b/>
          <w:sz w:val="28"/>
          <w:szCs w:val="28"/>
        </w:rPr>
      </w:pPr>
      <w:r w:rsidRPr="001470F3">
        <w:rPr>
          <w:b/>
          <w:sz w:val="28"/>
          <w:szCs w:val="28"/>
        </w:rPr>
        <w:t>Implementatie kosten in arbeid</w:t>
      </w:r>
    </w:p>
    <w:p w14:paraId="6ACE4FCD" w14:textId="77777777" w:rsidR="001470F3" w:rsidRDefault="001470F3" w:rsidP="00877859">
      <w:pPr>
        <w:pStyle w:val="Bijschrift"/>
        <w:rPr>
          <w:b/>
        </w:rPr>
      </w:pPr>
    </w:p>
    <w:p w14:paraId="07D86708" w14:textId="77777777" w:rsidR="001470F3" w:rsidRPr="001470F3" w:rsidRDefault="001470F3" w:rsidP="00877859">
      <w:pPr>
        <w:pStyle w:val="Bijschrift"/>
      </w:pPr>
      <w:r>
        <w:t>De beschreven kosten in arbeidskrachten ka</w:t>
      </w:r>
      <w:r w:rsidR="00926B2E">
        <w:t xml:space="preserve">n afwijken met een maximum van </w:t>
      </w:r>
      <w:r>
        <w:t>5% de kosten worden toegerekend aan de opdrachtgever.</w:t>
      </w:r>
      <w:r w:rsidR="00926B2E">
        <w:t xml:space="preserve"> Dit in geval van calamiteiten.</w:t>
      </w:r>
    </w:p>
    <w:p w14:paraId="13F5659E" w14:textId="77777777" w:rsidR="001470F3" w:rsidRPr="001470F3" w:rsidRDefault="001470F3" w:rsidP="00877859">
      <w:pPr>
        <w:pStyle w:val="Bijschrift"/>
        <w:rPr>
          <w:b/>
        </w:rPr>
      </w:pPr>
    </w:p>
    <w:tbl>
      <w:tblPr>
        <w:tblW w:w="0" w:type="auto"/>
        <w:tblBorders>
          <w:top w:val="single" w:sz="18" w:space="0" w:color="auto"/>
          <w:bottom w:val="single" w:sz="18" w:space="0" w:color="auto"/>
        </w:tblBorders>
        <w:tblLook w:val="04A0" w:firstRow="1" w:lastRow="0" w:firstColumn="1" w:lastColumn="0" w:noHBand="0" w:noVBand="1"/>
      </w:tblPr>
      <w:tblGrid>
        <w:gridCol w:w="4785"/>
        <w:gridCol w:w="1122"/>
        <w:gridCol w:w="1793"/>
        <w:gridCol w:w="1370"/>
      </w:tblGrid>
      <w:tr w:rsidR="00780643" w14:paraId="07CEF944" w14:textId="77777777" w:rsidTr="00806A45">
        <w:tc>
          <w:tcPr>
            <w:tcW w:w="7905" w:type="dxa"/>
            <w:gridSpan w:val="3"/>
            <w:tcBorders>
              <w:top w:val="single" w:sz="18" w:space="0" w:color="auto"/>
              <w:left w:val="nil"/>
              <w:bottom w:val="single" w:sz="18" w:space="0" w:color="auto"/>
              <w:right w:val="nil"/>
            </w:tcBorders>
            <w:shd w:val="clear" w:color="auto" w:fill="4BACC6"/>
          </w:tcPr>
          <w:p w14:paraId="48480B5B" w14:textId="77777777" w:rsidR="00877859" w:rsidRPr="00806A45" w:rsidRDefault="00877859" w:rsidP="00BF5656">
            <w:pPr>
              <w:pStyle w:val="Bijschrift"/>
              <w:rPr>
                <w:b/>
                <w:bCs w:val="0"/>
                <w:color w:val="FFFFFF"/>
              </w:rPr>
            </w:pPr>
            <w:r w:rsidRPr="00806A45">
              <w:rPr>
                <w:b/>
                <w:bCs w:val="0"/>
                <w:color w:val="FFFFFF"/>
              </w:rPr>
              <w:t>In te huren arbeidskrachten</w:t>
            </w:r>
          </w:p>
        </w:tc>
        <w:tc>
          <w:tcPr>
            <w:tcW w:w="1383" w:type="dxa"/>
            <w:tcBorders>
              <w:top w:val="single" w:sz="18" w:space="0" w:color="auto"/>
              <w:left w:val="nil"/>
              <w:bottom w:val="single" w:sz="18" w:space="0" w:color="auto"/>
              <w:right w:val="nil"/>
            </w:tcBorders>
            <w:shd w:val="clear" w:color="auto" w:fill="4BACC6"/>
          </w:tcPr>
          <w:p w14:paraId="0EE87B4D" w14:textId="77777777" w:rsidR="00877859" w:rsidRPr="00806A45" w:rsidRDefault="00877859" w:rsidP="00BF5656">
            <w:pPr>
              <w:pStyle w:val="Bijschrift"/>
              <w:rPr>
                <w:b/>
                <w:bCs w:val="0"/>
                <w:color w:val="FFFFFF"/>
              </w:rPr>
            </w:pPr>
          </w:p>
        </w:tc>
      </w:tr>
      <w:tr w:rsidR="00780643" w14:paraId="530A0078" w14:textId="77777777" w:rsidTr="00806A45">
        <w:tc>
          <w:tcPr>
            <w:tcW w:w="4928" w:type="dxa"/>
            <w:tcBorders>
              <w:top w:val="nil"/>
              <w:left w:val="nil"/>
              <w:bottom w:val="nil"/>
              <w:right w:val="nil"/>
            </w:tcBorders>
            <w:shd w:val="clear" w:color="auto" w:fill="4BACC6"/>
          </w:tcPr>
          <w:p w14:paraId="2A3D5356" w14:textId="77777777" w:rsidR="00926B2E"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0DB2D579" w14:textId="77777777" w:rsidR="00877859" w:rsidRDefault="00877859" w:rsidP="00806A45">
            <w:pPr>
              <w:pStyle w:val="Bijschrift"/>
              <w:jc w:val="center"/>
            </w:pPr>
            <w:r>
              <w:t>Aantal</w:t>
            </w:r>
          </w:p>
        </w:tc>
        <w:tc>
          <w:tcPr>
            <w:tcW w:w="1843" w:type="dxa"/>
            <w:shd w:val="clear" w:color="auto" w:fill="D8D8D8"/>
          </w:tcPr>
          <w:p w14:paraId="20B44486" w14:textId="77777777" w:rsidR="00877859" w:rsidRDefault="00877859" w:rsidP="00806A45">
            <w:pPr>
              <w:pStyle w:val="Bijschrift"/>
              <w:jc w:val="center"/>
            </w:pPr>
            <w:r>
              <w:t>Prijs per uur</w:t>
            </w:r>
          </w:p>
        </w:tc>
        <w:tc>
          <w:tcPr>
            <w:tcW w:w="1383" w:type="dxa"/>
            <w:shd w:val="clear" w:color="auto" w:fill="D8D8D8"/>
          </w:tcPr>
          <w:p w14:paraId="3EB579AF" w14:textId="77777777" w:rsidR="00877859" w:rsidRDefault="00877859" w:rsidP="00806A45">
            <w:pPr>
              <w:pStyle w:val="Bijschrift"/>
              <w:jc w:val="right"/>
            </w:pPr>
            <w:r>
              <w:t>Totaal</w:t>
            </w:r>
          </w:p>
        </w:tc>
      </w:tr>
      <w:tr w:rsidR="00780643" w14:paraId="4387E30E" w14:textId="77777777" w:rsidTr="00806A45">
        <w:tc>
          <w:tcPr>
            <w:tcW w:w="4928" w:type="dxa"/>
            <w:tcBorders>
              <w:left w:val="nil"/>
              <w:bottom w:val="nil"/>
              <w:right w:val="nil"/>
            </w:tcBorders>
            <w:shd w:val="clear" w:color="auto" w:fill="4BACC6"/>
          </w:tcPr>
          <w:p w14:paraId="41C0E9E3" w14:textId="77777777" w:rsidR="00877859" w:rsidRPr="00806A45" w:rsidRDefault="00926B2E" w:rsidP="00926B2E">
            <w:pPr>
              <w:pStyle w:val="Bijschrift"/>
              <w:rPr>
                <w:b/>
                <w:bCs w:val="0"/>
                <w:i/>
                <w:color w:val="FFFFFF"/>
              </w:rPr>
            </w:pPr>
            <w:r w:rsidRPr="00806A45">
              <w:rPr>
                <w:b/>
                <w:bCs w:val="0"/>
                <w:i/>
                <w:color w:val="FFFFFF"/>
              </w:rPr>
              <w:t xml:space="preserve">  </w:t>
            </w:r>
            <w:r w:rsidR="001470F3" w:rsidRPr="00806A45">
              <w:rPr>
                <w:b/>
                <w:bCs w:val="0"/>
                <w:i/>
                <w:color w:val="FFFFFF"/>
              </w:rPr>
              <w:t>Windows 2008 Server installatie monteur</w:t>
            </w:r>
          </w:p>
        </w:tc>
        <w:tc>
          <w:tcPr>
            <w:tcW w:w="1134" w:type="dxa"/>
          </w:tcPr>
          <w:p w14:paraId="20D991B1" w14:textId="77777777" w:rsidR="00877859" w:rsidRDefault="001470F3" w:rsidP="00806A45">
            <w:pPr>
              <w:pStyle w:val="Bijschrift"/>
              <w:jc w:val="center"/>
            </w:pPr>
            <w:r>
              <w:t>8</w:t>
            </w:r>
          </w:p>
        </w:tc>
        <w:tc>
          <w:tcPr>
            <w:tcW w:w="1843" w:type="dxa"/>
          </w:tcPr>
          <w:p w14:paraId="55B7002D" w14:textId="77777777" w:rsidR="00877859" w:rsidRPr="00806A45" w:rsidRDefault="003A782B" w:rsidP="00806A45">
            <w:pPr>
              <w:suppressAutoHyphens w:val="0"/>
              <w:autoSpaceDN w:val="0"/>
              <w:adjustRightInd w:val="0"/>
              <w:jc w:val="center"/>
              <w:rPr>
                <w:rFonts w:ascii="MS Shell Dlg 2" w:hAnsi="MS Shell Dlg 2" w:cs="MS Shell Dlg 2"/>
                <w:bCs w:val="0"/>
                <w:sz w:val="17"/>
                <w:szCs w:val="17"/>
                <w:lang w:eastAsia="nl-NL"/>
              </w:rPr>
            </w:pPr>
            <w:r w:rsidRPr="00806A45">
              <w:rPr>
                <w:rFonts w:ascii="Trebuchet MS" w:hAnsi="Trebuchet MS" w:cs="Trebuchet MS"/>
                <w:bCs w:val="0"/>
                <w:sz w:val="21"/>
                <w:szCs w:val="21"/>
                <w:lang w:eastAsia="nl-NL"/>
              </w:rPr>
              <w:t xml:space="preserve">€ </w:t>
            </w:r>
            <w:r>
              <w:t>20,-</w:t>
            </w:r>
          </w:p>
        </w:tc>
        <w:tc>
          <w:tcPr>
            <w:tcW w:w="1383" w:type="dxa"/>
          </w:tcPr>
          <w:p w14:paraId="688EA61F" w14:textId="77777777" w:rsidR="00877859" w:rsidRDefault="00926B2E" w:rsidP="00806A45">
            <w:pPr>
              <w:pStyle w:val="Bijschrift"/>
              <w:jc w:val="right"/>
            </w:pPr>
            <w:r w:rsidRPr="00806A45">
              <w:rPr>
                <w:rFonts w:cs="Trebuchet MS"/>
                <w:bCs w:val="0"/>
                <w:sz w:val="21"/>
                <w:szCs w:val="21"/>
                <w:lang w:eastAsia="nl-NL"/>
              </w:rPr>
              <w:t>€</w:t>
            </w:r>
            <w:r w:rsidR="003A782B">
              <w:t>160,-</w:t>
            </w:r>
          </w:p>
        </w:tc>
      </w:tr>
      <w:tr w:rsidR="00780643" w14:paraId="7B6A81A9" w14:textId="77777777" w:rsidTr="00806A45">
        <w:tc>
          <w:tcPr>
            <w:tcW w:w="4928" w:type="dxa"/>
            <w:tcBorders>
              <w:left w:val="nil"/>
              <w:bottom w:val="nil"/>
              <w:right w:val="nil"/>
            </w:tcBorders>
            <w:shd w:val="clear" w:color="auto" w:fill="4BACC6"/>
          </w:tcPr>
          <w:p w14:paraId="4F1E6A39" w14:textId="77777777" w:rsidR="001470F3" w:rsidRPr="00806A45" w:rsidRDefault="00926B2E" w:rsidP="003A782B">
            <w:pPr>
              <w:pStyle w:val="Bijschrift"/>
              <w:rPr>
                <w:b/>
                <w:bCs w:val="0"/>
                <w:i/>
                <w:color w:val="FFFFFF"/>
              </w:rPr>
            </w:pPr>
            <w:r w:rsidRPr="00806A45">
              <w:rPr>
                <w:b/>
                <w:bCs w:val="0"/>
                <w:i/>
                <w:color w:val="FFFFFF"/>
              </w:rPr>
              <w:t xml:space="preserve">  </w:t>
            </w:r>
            <w:r w:rsidR="001470F3" w:rsidRPr="00806A45">
              <w:rPr>
                <w:b/>
                <w:bCs w:val="0"/>
                <w:i/>
                <w:color w:val="FFFFFF"/>
              </w:rPr>
              <w:t xml:space="preserve">MSSQL </w:t>
            </w:r>
            <w:r w:rsidR="003A782B" w:rsidRPr="00806A45">
              <w:rPr>
                <w:b/>
                <w:bCs w:val="0"/>
                <w:i/>
                <w:color w:val="FFFFFF"/>
              </w:rPr>
              <w:t>/</w:t>
            </w:r>
            <w:r w:rsidR="001470F3" w:rsidRPr="00806A45">
              <w:rPr>
                <w:b/>
                <w:bCs w:val="0"/>
                <w:i/>
                <w:color w:val="FFFFFF"/>
              </w:rPr>
              <w:t xml:space="preserve"> </w:t>
            </w:r>
            <w:proofErr w:type="spellStart"/>
            <w:r w:rsidR="001470F3" w:rsidRPr="00806A45">
              <w:rPr>
                <w:b/>
                <w:bCs w:val="0"/>
                <w:i/>
                <w:color w:val="FFFFFF"/>
              </w:rPr>
              <w:t>Sharepoint</w:t>
            </w:r>
            <w:proofErr w:type="spellEnd"/>
            <w:r w:rsidR="001470F3" w:rsidRPr="00806A45">
              <w:rPr>
                <w:b/>
                <w:bCs w:val="0"/>
                <w:i/>
                <w:color w:val="FFFFFF"/>
              </w:rPr>
              <w:t xml:space="preserve"> 2010 specialist</w:t>
            </w:r>
          </w:p>
        </w:tc>
        <w:tc>
          <w:tcPr>
            <w:tcW w:w="1134" w:type="dxa"/>
            <w:shd w:val="clear" w:color="auto" w:fill="D8D8D8"/>
          </w:tcPr>
          <w:p w14:paraId="5CDDFA40" w14:textId="77777777" w:rsidR="001470F3" w:rsidRDefault="001470F3" w:rsidP="00806A45">
            <w:pPr>
              <w:pStyle w:val="Bijschrift"/>
              <w:jc w:val="center"/>
            </w:pPr>
            <w:r>
              <w:t>24</w:t>
            </w:r>
          </w:p>
        </w:tc>
        <w:tc>
          <w:tcPr>
            <w:tcW w:w="1843" w:type="dxa"/>
            <w:shd w:val="clear" w:color="auto" w:fill="D8D8D8"/>
          </w:tcPr>
          <w:p w14:paraId="4AD65885" w14:textId="77777777" w:rsidR="001470F3" w:rsidRDefault="003A782B" w:rsidP="00806A45">
            <w:pPr>
              <w:pStyle w:val="Bijschrift"/>
              <w:jc w:val="center"/>
            </w:pPr>
            <w:r w:rsidRPr="00806A45">
              <w:rPr>
                <w:rFonts w:cs="Trebuchet MS"/>
                <w:bCs w:val="0"/>
                <w:sz w:val="21"/>
                <w:szCs w:val="21"/>
                <w:lang w:eastAsia="nl-NL"/>
              </w:rPr>
              <w:t xml:space="preserve">€ </w:t>
            </w:r>
            <w:r>
              <w:t>60,-</w:t>
            </w:r>
          </w:p>
        </w:tc>
        <w:tc>
          <w:tcPr>
            <w:tcW w:w="1383" w:type="dxa"/>
            <w:shd w:val="clear" w:color="auto" w:fill="D8D8D8"/>
          </w:tcPr>
          <w:p w14:paraId="1C0EB60B" w14:textId="77777777" w:rsidR="001470F3" w:rsidRDefault="00926B2E" w:rsidP="00806A45">
            <w:pPr>
              <w:pStyle w:val="Bijschrift"/>
              <w:jc w:val="right"/>
            </w:pPr>
            <w:r w:rsidRPr="00806A45">
              <w:rPr>
                <w:rFonts w:cs="Trebuchet MS"/>
                <w:bCs w:val="0"/>
                <w:sz w:val="21"/>
                <w:szCs w:val="21"/>
                <w:lang w:eastAsia="nl-NL"/>
              </w:rPr>
              <w:t>€</w:t>
            </w:r>
            <w:r w:rsidR="003A782B">
              <w:t>1</w:t>
            </w:r>
            <w:r w:rsidR="00A831EF">
              <w:t>.</w:t>
            </w:r>
            <w:r w:rsidR="003A782B">
              <w:t>440,-</w:t>
            </w:r>
          </w:p>
        </w:tc>
      </w:tr>
      <w:tr w:rsidR="00780643" w14:paraId="38D95773" w14:textId="77777777" w:rsidTr="00806A45">
        <w:tc>
          <w:tcPr>
            <w:tcW w:w="4928" w:type="dxa"/>
            <w:tcBorders>
              <w:left w:val="nil"/>
              <w:bottom w:val="nil"/>
              <w:right w:val="nil"/>
            </w:tcBorders>
            <w:shd w:val="clear" w:color="auto" w:fill="4BACC6"/>
          </w:tcPr>
          <w:p w14:paraId="3FFD1D0A" w14:textId="77777777" w:rsidR="00926B2E" w:rsidRPr="00806A45" w:rsidRDefault="00926B2E" w:rsidP="003A782B">
            <w:pPr>
              <w:pStyle w:val="Bijschrift"/>
              <w:rPr>
                <w:b/>
                <w:bCs w:val="0"/>
                <w:i/>
                <w:color w:val="FFFFFF"/>
              </w:rPr>
            </w:pPr>
            <w:r w:rsidRPr="00806A45">
              <w:rPr>
                <w:b/>
                <w:bCs w:val="0"/>
                <w:i/>
                <w:color w:val="FFFFFF"/>
              </w:rPr>
              <w:t xml:space="preserve">  On site service medewerker</w:t>
            </w:r>
          </w:p>
        </w:tc>
        <w:tc>
          <w:tcPr>
            <w:tcW w:w="1134" w:type="dxa"/>
          </w:tcPr>
          <w:p w14:paraId="6C4FF128" w14:textId="77777777" w:rsidR="00926B2E" w:rsidRDefault="00926B2E" w:rsidP="00806A45">
            <w:pPr>
              <w:pStyle w:val="Bijschrift"/>
              <w:jc w:val="center"/>
            </w:pPr>
            <w:r>
              <w:t>40</w:t>
            </w:r>
          </w:p>
        </w:tc>
        <w:tc>
          <w:tcPr>
            <w:tcW w:w="1843" w:type="dxa"/>
          </w:tcPr>
          <w:p w14:paraId="51E37448" w14:textId="77777777" w:rsidR="00926B2E" w:rsidRPr="00806A45" w:rsidRDefault="00926B2E" w:rsidP="00806A45">
            <w:pPr>
              <w:pStyle w:val="Bijschrift"/>
              <w:jc w:val="center"/>
              <w:rPr>
                <w:rFonts w:cs="Trebuchet MS"/>
                <w:bCs w:val="0"/>
                <w:sz w:val="21"/>
                <w:szCs w:val="21"/>
                <w:lang w:eastAsia="nl-NL"/>
              </w:rPr>
            </w:pPr>
            <w:r w:rsidRPr="00806A45">
              <w:rPr>
                <w:rFonts w:cs="Trebuchet MS"/>
                <w:bCs w:val="0"/>
                <w:sz w:val="21"/>
                <w:szCs w:val="21"/>
                <w:lang w:eastAsia="nl-NL"/>
              </w:rPr>
              <w:t>€ 12</w:t>
            </w:r>
            <w:r>
              <w:t>,-</w:t>
            </w:r>
          </w:p>
        </w:tc>
        <w:tc>
          <w:tcPr>
            <w:tcW w:w="1383" w:type="dxa"/>
          </w:tcPr>
          <w:p w14:paraId="1DF0C59A" w14:textId="77777777" w:rsidR="00926B2E" w:rsidRDefault="00926B2E" w:rsidP="00806A45">
            <w:pPr>
              <w:pStyle w:val="Bijschrift"/>
              <w:jc w:val="right"/>
            </w:pPr>
            <w:r w:rsidRPr="00806A45">
              <w:rPr>
                <w:rFonts w:cs="Trebuchet MS"/>
                <w:bCs w:val="0"/>
                <w:sz w:val="21"/>
                <w:szCs w:val="21"/>
                <w:lang w:eastAsia="nl-NL"/>
              </w:rPr>
              <w:t>€</w:t>
            </w:r>
            <w:r>
              <w:t>480.-</w:t>
            </w:r>
          </w:p>
        </w:tc>
      </w:tr>
      <w:tr w:rsidR="00780643" w14:paraId="73B8BB34" w14:textId="77777777" w:rsidTr="00806A45">
        <w:tc>
          <w:tcPr>
            <w:tcW w:w="4928" w:type="dxa"/>
            <w:tcBorders>
              <w:left w:val="nil"/>
              <w:bottom w:val="single" w:sz="18" w:space="0" w:color="auto"/>
              <w:right w:val="nil"/>
            </w:tcBorders>
            <w:shd w:val="clear" w:color="auto" w:fill="4BACC6"/>
          </w:tcPr>
          <w:p w14:paraId="04FC9A97" w14:textId="77777777" w:rsidR="00926B2E" w:rsidRPr="00806A45" w:rsidRDefault="00926B2E" w:rsidP="003A782B">
            <w:pPr>
              <w:pStyle w:val="Bijschrift"/>
              <w:rPr>
                <w:b/>
                <w:bCs w:val="0"/>
                <w:color w:val="FFFFFF"/>
              </w:rPr>
            </w:pPr>
            <w:r w:rsidRPr="00806A45">
              <w:rPr>
                <w:b/>
                <w:bCs w:val="0"/>
                <w:color w:val="FFFFFF"/>
              </w:rPr>
              <w:t>Totaal</w:t>
            </w:r>
          </w:p>
        </w:tc>
        <w:tc>
          <w:tcPr>
            <w:tcW w:w="1134" w:type="dxa"/>
            <w:shd w:val="clear" w:color="auto" w:fill="D8D8D8"/>
          </w:tcPr>
          <w:p w14:paraId="69C35517" w14:textId="77777777" w:rsidR="00926B2E" w:rsidRDefault="00926B2E" w:rsidP="00806A45">
            <w:pPr>
              <w:pStyle w:val="Bijschrift"/>
              <w:jc w:val="center"/>
            </w:pPr>
          </w:p>
        </w:tc>
        <w:tc>
          <w:tcPr>
            <w:tcW w:w="1843" w:type="dxa"/>
            <w:shd w:val="clear" w:color="auto" w:fill="D8D8D8"/>
          </w:tcPr>
          <w:p w14:paraId="05A44314" w14:textId="77777777" w:rsidR="00926B2E" w:rsidRPr="00806A45" w:rsidRDefault="00926B2E" w:rsidP="00806A45">
            <w:pPr>
              <w:pStyle w:val="Bijschrift"/>
              <w:jc w:val="center"/>
              <w:rPr>
                <w:rFonts w:cs="Trebuchet MS"/>
                <w:bCs w:val="0"/>
                <w:sz w:val="21"/>
                <w:szCs w:val="21"/>
                <w:lang w:eastAsia="nl-NL"/>
              </w:rPr>
            </w:pPr>
          </w:p>
        </w:tc>
        <w:tc>
          <w:tcPr>
            <w:tcW w:w="1383" w:type="dxa"/>
            <w:shd w:val="clear" w:color="auto" w:fill="D8D8D8"/>
          </w:tcPr>
          <w:p w14:paraId="09AE0314" w14:textId="77777777" w:rsidR="00926B2E" w:rsidRPr="00806A45" w:rsidRDefault="00926B2E" w:rsidP="00806A45">
            <w:pPr>
              <w:pStyle w:val="Bijschrift"/>
              <w:jc w:val="right"/>
              <w:rPr>
                <w:rFonts w:cs="Trebuchet MS"/>
                <w:b/>
                <w:bCs w:val="0"/>
                <w:sz w:val="21"/>
                <w:szCs w:val="21"/>
                <w:lang w:eastAsia="nl-NL"/>
              </w:rPr>
            </w:pPr>
            <w:r w:rsidRPr="00806A45">
              <w:rPr>
                <w:rFonts w:cs="Trebuchet MS"/>
                <w:b/>
                <w:bCs w:val="0"/>
                <w:sz w:val="21"/>
                <w:szCs w:val="21"/>
                <w:lang w:eastAsia="nl-NL"/>
              </w:rPr>
              <w:t>€2</w:t>
            </w:r>
            <w:r w:rsidR="00A831EF" w:rsidRPr="00806A45">
              <w:rPr>
                <w:rFonts w:cs="Trebuchet MS"/>
                <w:b/>
                <w:bCs w:val="0"/>
                <w:sz w:val="21"/>
                <w:szCs w:val="21"/>
                <w:lang w:eastAsia="nl-NL"/>
              </w:rPr>
              <w:t>.</w:t>
            </w:r>
            <w:r w:rsidRPr="00806A45">
              <w:rPr>
                <w:rFonts w:cs="Trebuchet MS"/>
                <w:b/>
                <w:bCs w:val="0"/>
                <w:sz w:val="21"/>
                <w:szCs w:val="21"/>
                <w:lang w:eastAsia="nl-NL"/>
              </w:rPr>
              <w:t>080,-</w:t>
            </w:r>
          </w:p>
        </w:tc>
      </w:tr>
    </w:tbl>
    <w:p w14:paraId="10F2A8CA" w14:textId="77777777" w:rsidR="00877859" w:rsidRDefault="00877859" w:rsidP="00877859">
      <w:pPr>
        <w:pStyle w:val="Bijschrift"/>
      </w:pPr>
    </w:p>
    <w:p w14:paraId="4841FA44" w14:textId="77777777" w:rsidR="001470F3" w:rsidRPr="001470F3" w:rsidRDefault="001470F3" w:rsidP="001470F3">
      <w:pPr>
        <w:pStyle w:val="Bijschrift"/>
        <w:pBdr>
          <w:bottom w:val="single" w:sz="4" w:space="1" w:color="000000"/>
        </w:pBdr>
        <w:rPr>
          <w:b/>
          <w:sz w:val="28"/>
          <w:szCs w:val="28"/>
        </w:rPr>
      </w:pPr>
      <w:r w:rsidRPr="001470F3">
        <w:rPr>
          <w:b/>
          <w:sz w:val="28"/>
          <w:szCs w:val="28"/>
        </w:rPr>
        <w:t>Implementatie kosten in infrastructuur</w:t>
      </w:r>
    </w:p>
    <w:p w14:paraId="262AD4FA" w14:textId="77777777" w:rsidR="001470F3" w:rsidRDefault="001470F3" w:rsidP="00877859">
      <w:pPr>
        <w:pStyle w:val="Bijschrift"/>
      </w:pPr>
    </w:p>
    <w:p w14:paraId="54393F3B" w14:textId="77777777" w:rsidR="001470F3" w:rsidRDefault="001470F3" w:rsidP="00877859">
      <w:pPr>
        <w:pStyle w:val="Bijschrift"/>
      </w:pPr>
      <w:r>
        <w:t>De beschreven infrastructuurkosten zijn onderhevig aan dagprijzen. Deze kunnen hoger of lager uitvallen met een maximum van 5%. Deze kosten worden toegerekend aan de opdrachtgever.</w:t>
      </w:r>
      <w:r w:rsidR="003A782B">
        <w:t xml:space="preserve"> De aan te schaffen hard- en software zijn basis benodigdheden in realisatie van de totaaloplossing.</w:t>
      </w:r>
    </w:p>
    <w:p w14:paraId="333B8E0E" w14:textId="77777777" w:rsidR="001470F3" w:rsidRDefault="001470F3"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68"/>
        <w:gridCol w:w="1122"/>
        <w:gridCol w:w="1810"/>
        <w:gridCol w:w="1370"/>
      </w:tblGrid>
      <w:tr w:rsidR="00780643" w14:paraId="4E21D023" w14:textId="77777777" w:rsidTr="00806A45">
        <w:tc>
          <w:tcPr>
            <w:tcW w:w="7905" w:type="dxa"/>
            <w:gridSpan w:val="3"/>
            <w:tcBorders>
              <w:top w:val="single" w:sz="18" w:space="0" w:color="auto"/>
              <w:left w:val="nil"/>
              <w:bottom w:val="single" w:sz="18" w:space="0" w:color="auto"/>
              <w:right w:val="nil"/>
            </w:tcBorders>
            <w:shd w:val="clear" w:color="auto" w:fill="4BACC6"/>
          </w:tcPr>
          <w:p w14:paraId="0EC57DD7" w14:textId="77777777" w:rsidR="00877859" w:rsidRPr="00806A45" w:rsidRDefault="00877859" w:rsidP="00877859">
            <w:pPr>
              <w:pStyle w:val="Bijschrift"/>
              <w:rPr>
                <w:b/>
                <w:bCs w:val="0"/>
                <w:color w:val="FFFFFF"/>
              </w:rPr>
            </w:pPr>
            <w:r w:rsidRPr="00806A45">
              <w:rPr>
                <w:b/>
                <w:bCs w:val="0"/>
                <w:color w:val="FFFFFF"/>
              </w:rPr>
              <w:t>Aan te schaffen hardware producten</w:t>
            </w:r>
          </w:p>
        </w:tc>
        <w:tc>
          <w:tcPr>
            <w:tcW w:w="1383" w:type="dxa"/>
            <w:tcBorders>
              <w:top w:val="single" w:sz="18" w:space="0" w:color="auto"/>
              <w:left w:val="nil"/>
              <w:bottom w:val="single" w:sz="18" w:space="0" w:color="auto"/>
              <w:right w:val="nil"/>
            </w:tcBorders>
            <w:shd w:val="clear" w:color="auto" w:fill="4BACC6"/>
          </w:tcPr>
          <w:p w14:paraId="497950E9" w14:textId="77777777" w:rsidR="00877859" w:rsidRPr="00806A45" w:rsidRDefault="00877859" w:rsidP="00BF5656">
            <w:pPr>
              <w:pStyle w:val="Bijschrift"/>
              <w:rPr>
                <w:b/>
                <w:bCs w:val="0"/>
                <w:color w:val="FFFFFF"/>
              </w:rPr>
            </w:pPr>
          </w:p>
        </w:tc>
      </w:tr>
      <w:tr w:rsidR="00780643" w14:paraId="0F480B87" w14:textId="77777777" w:rsidTr="00806A45">
        <w:tc>
          <w:tcPr>
            <w:tcW w:w="4928" w:type="dxa"/>
            <w:tcBorders>
              <w:top w:val="nil"/>
              <w:left w:val="nil"/>
              <w:bottom w:val="nil"/>
              <w:right w:val="nil"/>
            </w:tcBorders>
            <w:shd w:val="clear" w:color="auto" w:fill="4BACC6"/>
          </w:tcPr>
          <w:p w14:paraId="023AB239"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20D3F094" w14:textId="77777777" w:rsidR="00877859" w:rsidRDefault="00877859" w:rsidP="00806A45">
            <w:pPr>
              <w:pStyle w:val="Bijschrift"/>
              <w:jc w:val="center"/>
            </w:pPr>
            <w:r>
              <w:t>Aantal</w:t>
            </w:r>
          </w:p>
        </w:tc>
        <w:tc>
          <w:tcPr>
            <w:tcW w:w="1843" w:type="dxa"/>
            <w:shd w:val="clear" w:color="auto" w:fill="D8D8D8"/>
          </w:tcPr>
          <w:p w14:paraId="7DC11643" w14:textId="77777777" w:rsidR="00877859" w:rsidRDefault="00877859" w:rsidP="00806A45">
            <w:pPr>
              <w:pStyle w:val="Bijschrift"/>
              <w:jc w:val="center"/>
            </w:pPr>
            <w:r>
              <w:t>Prijs per stuk</w:t>
            </w:r>
          </w:p>
        </w:tc>
        <w:tc>
          <w:tcPr>
            <w:tcW w:w="1383" w:type="dxa"/>
            <w:shd w:val="clear" w:color="auto" w:fill="D8D8D8"/>
          </w:tcPr>
          <w:p w14:paraId="737FF788" w14:textId="77777777" w:rsidR="00877859" w:rsidRDefault="00877859" w:rsidP="00806A45">
            <w:pPr>
              <w:pStyle w:val="Bijschrift"/>
              <w:jc w:val="right"/>
            </w:pPr>
            <w:r>
              <w:t>Totaal</w:t>
            </w:r>
          </w:p>
        </w:tc>
      </w:tr>
      <w:tr w:rsidR="00780643" w14:paraId="11B64221" w14:textId="77777777" w:rsidTr="00806A45">
        <w:tc>
          <w:tcPr>
            <w:tcW w:w="4928" w:type="dxa"/>
            <w:tcBorders>
              <w:left w:val="nil"/>
              <w:bottom w:val="nil"/>
              <w:right w:val="nil"/>
            </w:tcBorders>
            <w:shd w:val="clear" w:color="auto" w:fill="4BACC6"/>
          </w:tcPr>
          <w:p w14:paraId="59EEFBE7"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Dell R510 Server</w:t>
            </w:r>
          </w:p>
        </w:tc>
        <w:tc>
          <w:tcPr>
            <w:tcW w:w="1134" w:type="dxa"/>
          </w:tcPr>
          <w:p w14:paraId="4042C028" w14:textId="77777777" w:rsidR="00877859" w:rsidRDefault="001470F3" w:rsidP="00806A45">
            <w:pPr>
              <w:pStyle w:val="Bijschrift"/>
              <w:jc w:val="center"/>
            </w:pPr>
            <w:r>
              <w:t>3</w:t>
            </w:r>
          </w:p>
        </w:tc>
        <w:tc>
          <w:tcPr>
            <w:tcW w:w="1843" w:type="dxa"/>
          </w:tcPr>
          <w:p w14:paraId="5BD2A64E" w14:textId="77777777" w:rsidR="00877859" w:rsidRDefault="00926B2E" w:rsidP="00806A45">
            <w:pPr>
              <w:pStyle w:val="Bijschrift"/>
              <w:jc w:val="center"/>
            </w:pPr>
            <w:r w:rsidRPr="00806A45">
              <w:rPr>
                <w:rFonts w:cs="Trebuchet MS"/>
                <w:bCs w:val="0"/>
                <w:sz w:val="21"/>
                <w:szCs w:val="21"/>
                <w:lang w:eastAsia="nl-NL"/>
              </w:rPr>
              <w:t>€</w:t>
            </w:r>
            <w:r>
              <w:t>1</w:t>
            </w:r>
            <w:r w:rsidR="00A831EF">
              <w:t>.</w:t>
            </w:r>
            <w:r>
              <w:t>500,-</w:t>
            </w:r>
          </w:p>
        </w:tc>
        <w:tc>
          <w:tcPr>
            <w:tcW w:w="1383" w:type="dxa"/>
          </w:tcPr>
          <w:p w14:paraId="3B42EE21" w14:textId="77777777" w:rsidR="00877859" w:rsidRDefault="00926B2E" w:rsidP="00806A45">
            <w:pPr>
              <w:pStyle w:val="Bijschrift"/>
              <w:jc w:val="right"/>
            </w:pPr>
            <w:r w:rsidRPr="00806A45">
              <w:rPr>
                <w:rFonts w:cs="Trebuchet MS"/>
                <w:bCs w:val="0"/>
                <w:sz w:val="21"/>
                <w:szCs w:val="21"/>
                <w:lang w:eastAsia="nl-NL"/>
              </w:rPr>
              <w:t>€4</w:t>
            </w:r>
            <w:r w:rsidR="00A831EF" w:rsidRPr="00806A45">
              <w:rPr>
                <w:rFonts w:cs="Trebuchet MS"/>
                <w:bCs w:val="0"/>
                <w:sz w:val="21"/>
                <w:szCs w:val="21"/>
                <w:lang w:eastAsia="nl-NL"/>
              </w:rPr>
              <w:t>.</w:t>
            </w:r>
            <w:r w:rsidRPr="00806A45">
              <w:rPr>
                <w:rFonts w:cs="Trebuchet MS"/>
                <w:bCs w:val="0"/>
                <w:sz w:val="21"/>
                <w:szCs w:val="21"/>
                <w:lang w:eastAsia="nl-NL"/>
              </w:rPr>
              <w:t>500,-</w:t>
            </w:r>
          </w:p>
        </w:tc>
      </w:tr>
      <w:tr w:rsidR="00780643" w14:paraId="4F1FA1E5" w14:textId="77777777" w:rsidTr="00806A45">
        <w:tc>
          <w:tcPr>
            <w:tcW w:w="4928" w:type="dxa"/>
            <w:tcBorders>
              <w:left w:val="nil"/>
              <w:bottom w:val="single" w:sz="18" w:space="0" w:color="auto"/>
              <w:right w:val="nil"/>
            </w:tcBorders>
            <w:shd w:val="clear" w:color="auto" w:fill="4BACC6"/>
          </w:tcPr>
          <w:p w14:paraId="1813B32C"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46CD67E4" w14:textId="77777777" w:rsidR="00926B2E" w:rsidRDefault="00926B2E" w:rsidP="00806A45">
            <w:pPr>
              <w:pStyle w:val="Bijschrift"/>
              <w:jc w:val="center"/>
            </w:pPr>
          </w:p>
        </w:tc>
        <w:tc>
          <w:tcPr>
            <w:tcW w:w="1843" w:type="dxa"/>
            <w:shd w:val="clear" w:color="auto" w:fill="D8D8D8"/>
          </w:tcPr>
          <w:p w14:paraId="5117658D" w14:textId="77777777" w:rsidR="00926B2E" w:rsidRDefault="00926B2E" w:rsidP="00806A45">
            <w:pPr>
              <w:pStyle w:val="Bijschrift"/>
              <w:jc w:val="center"/>
            </w:pPr>
          </w:p>
        </w:tc>
        <w:tc>
          <w:tcPr>
            <w:tcW w:w="1383" w:type="dxa"/>
            <w:shd w:val="clear" w:color="auto" w:fill="D8D8D8"/>
          </w:tcPr>
          <w:p w14:paraId="099FB641" w14:textId="77777777" w:rsidR="00926B2E" w:rsidRPr="00806A45" w:rsidRDefault="00926B2E" w:rsidP="00806A45">
            <w:pPr>
              <w:pStyle w:val="Bijschrift"/>
              <w:jc w:val="right"/>
              <w:rPr>
                <w:b/>
              </w:rPr>
            </w:pPr>
            <w:r w:rsidRPr="00806A45">
              <w:rPr>
                <w:rFonts w:cs="Trebuchet MS"/>
                <w:b/>
                <w:bCs w:val="0"/>
                <w:sz w:val="21"/>
                <w:szCs w:val="21"/>
                <w:lang w:eastAsia="nl-NL"/>
              </w:rPr>
              <w:t>€4</w:t>
            </w:r>
            <w:r w:rsidR="00A831EF" w:rsidRPr="00806A45">
              <w:rPr>
                <w:rFonts w:cs="Trebuchet MS"/>
                <w:b/>
                <w:bCs w:val="0"/>
                <w:sz w:val="21"/>
                <w:szCs w:val="21"/>
                <w:lang w:eastAsia="nl-NL"/>
              </w:rPr>
              <w:t>.</w:t>
            </w:r>
            <w:r w:rsidRPr="00806A45">
              <w:rPr>
                <w:rFonts w:cs="Trebuchet MS"/>
                <w:b/>
                <w:bCs w:val="0"/>
                <w:sz w:val="21"/>
                <w:szCs w:val="21"/>
                <w:lang w:eastAsia="nl-NL"/>
              </w:rPr>
              <w:t>500,-</w:t>
            </w:r>
          </w:p>
        </w:tc>
      </w:tr>
    </w:tbl>
    <w:p w14:paraId="0B92B692"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70"/>
        <w:gridCol w:w="1121"/>
        <w:gridCol w:w="1805"/>
        <w:gridCol w:w="1374"/>
      </w:tblGrid>
      <w:tr w:rsidR="00780643" w14:paraId="01BD8B19" w14:textId="77777777" w:rsidTr="00806A45">
        <w:tc>
          <w:tcPr>
            <w:tcW w:w="7905" w:type="dxa"/>
            <w:gridSpan w:val="3"/>
            <w:tcBorders>
              <w:top w:val="single" w:sz="18" w:space="0" w:color="auto"/>
              <w:left w:val="nil"/>
              <w:bottom w:val="single" w:sz="18" w:space="0" w:color="auto"/>
              <w:right w:val="nil"/>
            </w:tcBorders>
            <w:shd w:val="clear" w:color="auto" w:fill="4BACC6"/>
          </w:tcPr>
          <w:p w14:paraId="1672B37E" w14:textId="77777777" w:rsidR="00877859" w:rsidRPr="00806A45" w:rsidRDefault="00877859" w:rsidP="00877859">
            <w:pPr>
              <w:pStyle w:val="Bijschrift"/>
              <w:rPr>
                <w:b/>
                <w:bCs w:val="0"/>
                <w:color w:val="FFFFFF"/>
              </w:rPr>
            </w:pPr>
            <w:r w:rsidRPr="00806A45">
              <w:rPr>
                <w:b/>
                <w:bCs w:val="0"/>
                <w:color w:val="FFFFFF"/>
              </w:rPr>
              <w:t>Aan te schaffen software producten</w:t>
            </w:r>
          </w:p>
        </w:tc>
        <w:tc>
          <w:tcPr>
            <w:tcW w:w="1383" w:type="dxa"/>
            <w:tcBorders>
              <w:top w:val="single" w:sz="18" w:space="0" w:color="auto"/>
              <w:left w:val="nil"/>
              <w:bottom w:val="single" w:sz="18" w:space="0" w:color="auto"/>
              <w:right w:val="nil"/>
            </w:tcBorders>
            <w:shd w:val="clear" w:color="auto" w:fill="4BACC6"/>
          </w:tcPr>
          <w:p w14:paraId="495CA1F2" w14:textId="77777777" w:rsidR="00877859" w:rsidRPr="00806A45" w:rsidRDefault="00877859" w:rsidP="00877859">
            <w:pPr>
              <w:pStyle w:val="Bijschrift"/>
              <w:rPr>
                <w:b/>
                <w:bCs w:val="0"/>
                <w:color w:val="FFFFFF"/>
              </w:rPr>
            </w:pPr>
          </w:p>
        </w:tc>
      </w:tr>
      <w:tr w:rsidR="00780643" w14:paraId="0AAC52AC" w14:textId="77777777" w:rsidTr="00806A45">
        <w:tc>
          <w:tcPr>
            <w:tcW w:w="4928" w:type="dxa"/>
            <w:tcBorders>
              <w:top w:val="nil"/>
              <w:left w:val="nil"/>
              <w:bottom w:val="nil"/>
              <w:right w:val="nil"/>
            </w:tcBorders>
            <w:shd w:val="clear" w:color="auto" w:fill="4BACC6"/>
          </w:tcPr>
          <w:p w14:paraId="5F8DEAD0"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62761843" w14:textId="77777777" w:rsidR="00877859" w:rsidRDefault="00877859" w:rsidP="00806A45">
            <w:pPr>
              <w:pStyle w:val="Bijschrift"/>
              <w:jc w:val="center"/>
            </w:pPr>
            <w:r>
              <w:t>Aantal</w:t>
            </w:r>
          </w:p>
        </w:tc>
        <w:tc>
          <w:tcPr>
            <w:tcW w:w="1843" w:type="dxa"/>
            <w:shd w:val="clear" w:color="auto" w:fill="D8D8D8"/>
          </w:tcPr>
          <w:p w14:paraId="678DA5FE" w14:textId="77777777" w:rsidR="00877859" w:rsidRDefault="00877859" w:rsidP="00806A45">
            <w:pPr>
              <w:pStyle w:val="Bijschrift"/>
              <w:jc w:val="center"/>
            </w:pPr>
            <w:r>
              <w:t>Prijs per stuk</w:t>
            </w:r>
          </w:p>
        </w:tc>
        <w:tc>
          <w:tcPr>
            <w:tcW w:w="1383" w:type="dxa"/>
            <w:shd w:val="clear" w:color="auto" w:fill="D8D8D8"/>
          </w:tcPr>
          <w:p w14:paraId="4025F171" w14:textId="77777777" w:rsidR="00877859" w:rsidRDefault="00877859" w:rsidP="00806A45">
            <w:pPr>
              <w:pStyle w:val="Bijschrift"/>
              <w:jc w:val="right"/>
            </w:pPr>
            <w:r>
              <w:t>Totaal</w:t>
            </w:r>
          </w:p>
        </w:tc>
      </w:tr>
      <w:tr w:rsidR="00780643" w14:paraId="69C88BF9" w14:textId="77777777" w:rsidTr="00806A45">
        <w:tc>
          <w:tcPr>
            <w:tcW w:w="4928" w:type="dxa"/>
            <w:tcBorders>
              <w:left w:val="nil"/>
              <w:bottom w:val="nil"/>
              <w:right w:val="nil"/>
            </w:tcBorders>
            <w:shd w:val="clear" w:color="auto" w:fill="4BACC6"/>
          </w:tcPr>
          <w:p w14:paraId="0FEC4310"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r w:rsidR="00877859" w:rsidRPr="00806A45">
              <w:rPr>
                <w:b/>
                <w:bCs w:val="0"/>
                <w:i/>
                <w:color w:val="FFFFFF"/>
              </w:rPr>
              <w:t>Windows 2008 Server R2</w:t>
            </w:r>
          </w:p>
        </w:tc>
        <w:tc>
          <w:tcPr>
            <w:tcW w:w="1134" w:type="dxa"/>
          </w:tcPr>
          <w:p w14:paraId="75D58797" w14:textId="77777777" w:rsidR="00877859" w:rsidRDefault="001470F3" w:rsidP="00806A45">
            <w:pPr>
              <w:pStyle w:val="Bijschrift"/>
              <w:jc w:val="center"/>
            </w:pPr>
            <w:r>
              <w:t>3</w:t>
            </w:r>
          </w:p>
        </w:tc>
        <w:tc>
          <w:tcPr>
            <w:tcW w:w="1843" w:type="dxa"/>
          </w:tcPr>
          <w:p w14:paraId="1BBF9056" w14:textId="77777777" w:rsidR="00877859" w:rsidRDefault="00926B2E" w:rsidP="00806A45">
            <w:pPr>
              <w:pStyle w:val="Bijschrift"/>
              <w:jc w:val="center"/>
            </w:pPr>
            <w:r w:rsidRPr="00806A45">
              <w:rPr>
                <w:rFonts w:cs="Trebuchet MS"/>
                <w:bCs w:val="0"/>
                <w:sz w:val="21"/>
                <w:szCs w:val="21"/>
                <w:lang w:eastAsia="nl-NL"/>
              </w:rPr>
              <w:t>€1</w:t>
            </w:r>
            <w:r w:rsidR="00A831EF" w:rsidRPr="00806A45">
              <w:rPr>
                <w:rFonts w:cs="Trebuchet MS"/>
                <w:bCs w:val="0"/>
                <w:sz w:val="21"/>
                <w:szCs w:val="21"/>
                <w:lang w:eastAsia="nl-NL"/>
              </w:rPr>
              <w:t>.</w:t>
            </w:r>
            <w:r w:rsidRPr="00806A45">
              <w:rPr>
                <w:rFonts w:cs="Trebuchet MS"/>
                <w:bCs w:val="0"/>
                <w:sz w:val="21"/>
                <w:szCs w:val="21"/>
                <w:lang w:eastAsia="nl-NL"/>
              </w:rPr>
              <w:t>250,-</w:t>
            </w:r>
          </w:p>
        </w:tc>
        <w:tc>
          <w:tcPr>
            <w:tcW w:w="1383" w:type="dxa"/>
          </w:tcPr>
          <w:p w14:paraId="1F10FD0D" w14:textId="77777777" w:rsidR="00877859"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3.750,-</w:t>
            </w:r>
          </w:p>
        </w:tc>
      </w:tr>
      <w:tr w:rsidR="00780643" w14:paraId="33AEBE3E" w14:textId="77777777" w:rsidTr="00806A45">
        <w:tc>
          <w:tcPr>
            <w:tcW w:w="4928" w:type="dxa"/>
            <w:tcBorders>
              <w:left w:val="nil"/>
              <w:bottom w:val="nil"/>
              <w:right w:val="nil"/>
            </w:tcBorders>
            <w:shd w:val="clear" w:color="auto" w:fill="4BACC6"/>
          </w:tcPr>
          <w:p w14:paraId="4DAECEC2"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Microsoft MSSQL Server 2008</w:t>
            </w:r>
            <w:r w:rsidR="00A831EF" w:rsidRPr="00806A45">
              <w:rPr>
                <w:b/>
                <w:bCs w:val="0"/>
                <w:i/>
                <w:color w:val="FFFFFF"/>
              </w:rPr>
              <w:t xml:space="preserve"> Standard</w:t>
            </w:r>
          </w:p>
        </w:tc>
        <w:tc>
          <w:tcPr>
            <w:tcW w:w="1134" w:type="dxa"/>
            <w:shd w:val="clear" w:color="auto" w:fill="D8D8D8"/>
          </w:tcPr>
          <w:p w14:paraId="463ED99E" w14:textId="77777777" w:rsidR="00877859" w:rsidRDefault="001470F3" w:rsidP="00806A45">
            <w:pPr>
              <w:pStyle w:val="Bijschrift"/>
              <w:jc w:val="center"/>
            </w:pPr>
            <w:r>
              <w:t>1</w:t>
            </w:r>
          </w:p>
        </w:tc>
        <w:tc>
          <w:tcPr>
            <w:tcW w:w="1843" w:type="dxa"/>
            <w:shd w:val="clear" w:color="auto" w:fill="D8D8D8"/>
          </w:tcPr>
          <w:p w14:paraId="742F66E0" w14:textId="77777777" w:rsidR="00877859" w:rsidRDefault="00A831EF" w:rsidP="00806A45">
            <w:pPr>
              <w:pStyle w:val="Bijschrift"/>
              <w:jc w:val="center"/>
            </w:pPr>
            <w:r w:rsidRPr="00806A45">
              <w:rPr>
                <w:rFonts w:cs="Trebuchet MS"/>
                <w:bCs w:val="0"/>
                <w:sz w:val="21"/>
                <w:szCs w:val="21"/>
                <w:lang w:eastAsia="nl-NL"/>
              </w:rPr>
              <w:t>€7.200,-</w:t>
            </w:r>
          </w:p>
        </w:tc>
        <w:tc>
          <w:tcPr>
            <w:tcW w:w="1383" w:type="dxa"/>
            <w:shd w:val="clear" w:color="auto" w:fill="D8D8D8"/>
          </w:tcPr>
          <w:p w14:paraId="598A8F77" w14:textId="77777777" w:rsidR="00877859"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7.200,-</w:t>
            </w:r>
          </w:p>
        </w:tc>
      </w:tr>
      <w:tr w:rsidR="00780643" w14:paraId="057B7C7F" w14:textId="77777777" w:rsidTr="00806A45">
        <w:tc>
          <w:tcPr>
            <w:tcW w:w="4928" w:type="dxa"/>
            <w:tcBorders>
              <w:left w:val="nil"/>
              <w:bottom w:val="nil"/>
              <w:right w:val="nil"/>
            </w:tcBorders>
            <w:shd w:val="clear" w:color="auto" w:fill="4BACC6"/>
          </w:tcPr>
          <w:p w14:paraId="51C52D95" w14:textId="77777777" w:rsidR="001470F3"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proofErr w:type="spellStart"/>
            <w:r w:rsidR="001470F3" w:rsidRPr="00806A45">
              <w:rPr>
                <w:b/>
                <w:bCs w:val="0"/>
                <w:i/>
                <w:color w:val="FFFFFF"/>
              </w:rPr>
              <w:t>Sharepoint</w:t>
            </w:r>
            <w:proofErr w:type="spellEnd"/>
            <w:r w:rsidR="001470F3" w:rsidRPr="00806A45">
              <w:rPr>
                <w:b/>
                <w:bCs w:val="0"/>
                <w:i/>
                <w:color w:val="FFFFFF"/>
              </w:rPr>
              <w:t xml:space="preserve"> Services 2010</w:t>
            </w:r>
          </w:p>
        </w:tc>
        <w:tc>
          <w:tcPr>
            <w:tcW w:w="1134" w:type="dxa"/>
          </w:tcPr>
          <w:p w14:paraId="14729DE6" w14:textId="77777777" w:rsidR="001470F3" w:rsidRDefault="001470F3" w:rsidP="00806A45">
            <w:pPr>
              <w:pStyle w:val="Bijschrift"/>
              <w:jc w:val="center"/>
            </w:pPr>
            <w:r>
              <w:t>1</w:t>
            </w:r>
          </w:p>
        </w:tc>
        <w:tc>
          <w:tcPr>
            <w:tcW w:w="1843" w:type="dxa"/>
          </w:tcPr>
          <w:p w14:paraId="0C204232" w14:textId="77777777" w:rsidR="001470F3" w:rsidRDefault="00A831EF" w:rsidP="00806A45">
            <w:pPr>
              <w:pStyle w:val="Bijschrift"/>
              <w:jc w:val="center"/>
            </w:pPr>
            <w:r w:rsidRPr="00806A45">
              <w:rPr>
                <w:rFonts w:cs="Trebuchet MS"/>
                <w:bCs w:val="0"/>
                <w:sz w:val="21"/>
                <w:szCs w:val="21"/>
                <w:lang w:eastAsia="nl-NL"/>
              </w:rPr>
              <w:t>€5.069,-</w:t>
            </w:r>
          </w:p>
        </w:tc>
        <w:tc>
          <w:tcPr>
            <w:tcW w:w="1383" w:type="dxa"/>
          </w:tcPr>
          <w:p w14:paraId="4C983023" w14:textId="77777777" w:rsidR="001470F3"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5.069,-</w:t>
            </w:r>
          </w:p>
        </w:tc>
      </w:tr>
      <w:tr w:rsidR="00780643" w14:paraId="7F359486" w14:textId="77777777" w:rsidTr="00806A45">
        <w:tc>
          <w:tcPr>
            <w:tcW w:w="4928" w:type="dxa"/>
            <w:tcBorders>
              <w:left w:val="nil"/>
              <w:bottom w:val="single" w:sz="18" w:space="0" w:color="auto"/>
              <w:right w:val="nil"/>
            </w:tcBorders>
            <w:shd w:val="clear" w:color="auto" w:fill="4BACC6"/>
          </w:tcPr>
          <w:p w14:paraId="6D63B614"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254D01F9" w14:textId="77777777" w:rsidR="00926B2E" w:rsidRDefault="00926B2E" w:rsidP="00806A45">
            <w:pPr>
              <w:pStyle w:val="Bijschrift"/>
              <w:jc w:val="center"/>
            </w:pPr>
          </w:p>
        </w:tc>
        <w:tc>
          <w:tcPr>
            <w:tcW w:w="1843" w:type="dxa"/>
            <w:shd w:val="clear" w:color="auto" w:fill="D8D8D8"/>
          </w:tcPr>
          <w:p w14:paraId="165165BB" w14:textId="77777777" w:rsidR="00926B2E" w:rsidRDefault="00926B2E" w:rsidP="00806A45">
            <w:pPr>
              <w:pStyle w:val="Bijschrift"/>
              <w:jc w:val="center"/>
            </w:pPr>
          </w:p>
        </w:tc>
        <w:tc>
          <w:tcPr>
            <w:tcW w:w="1383" w:type="dxa"/>
            <w:shd w:val="clear" w:color="auto" w:fill="D8D8D8"/>
          </w:tcPr>
          <w:p w14:paraId="4BB87A38" w14:textId="77777777" w:rsidR="00926B2E" w:rsidRPr="00806A45" w:rsidRDefault="00926B2E" w:rsidP="00806A45">
            <w:pPr>
              <w:pStyle w:val="Bijschrift"/>
              <w:jc w:val="right"/>
              <w:rPr>
                <w:b/>
              </w:rPr>
            </w:pPr>
            <w:r w:rsidRPr="00806A45">
              <w:rPr>
                <w:rFonts w:cs="Trebuchet MS"/>
                <w:b/>
                <w:bCs w:val="0"/>
                <w:sz w:val="21"/>
                <w:szCs w:val="21"/>
                <w:lang w:eastAsia="nl-NL"/>
              </w:rPr>
              <w:t>€</w:t>
            </w:r>
            <w:r w:rsidR="00A831EF" w:rsidRPr="00806A45">
              <w:rPr>
                <w:rFonts w:cs="Trebuchet MS"/>
                <w:b/>
                <w:bCs w:val="0"/>
                <w:sz w:val="21"/>
                <w:szCs w:val="21"/>
                <w:lang w:eastAsia="nl-NL"/>
              </w:rPr>
              <w:t>16.019,-</w:t>
            </w:r>
          </w:p>
        </w:tc>
      </w:tr>
    </w:tbl>
    <w:p w14:paraId="458FE53F"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7561"/>
        <w:gridCol w:w="1509"/>
      </w:tblGrid>
      <w:tr w:rsidR="00780643" w14:paraId="5F2719B1" w14:textId="77777777" w:rsidTr="00806A45">
        <w:tc>
          <w:tcPr>
            <w:tcW w:w="7905" w:type="dxa"/>
            <w:tcBorders>
              <w:top w:val="single" w:sz="18" w:space="0" w:color="auto"/>
              <w:left w:val="nil"/>
              <w:bottom w:val="single" w:sz="18" w:space="0" w:color="auto"/>
              <w:right w:val="nil"/>
            </w:tcBorders>
            <w:shd w:val="clear" w:color="auto" w:fill="4BACC6"/>
          </w:tcPr>
          <w:p w14:paraId="3C5A726F" w14:textId="77777777" w:rsidR="00BF51EB" w:rsidRPr="00806A45" w:rsidRDefault="00BF51EB" w:rsidP="00BF5656">
            <w:pPr>
              <w:pStyle w:val="Bijschrift"/>
              <w:rPr>
                <w:b/>
                <w:bCs w:val="0"/>
                <w:color w:val="FFFFFF"/>
              </w:rPr>
            </w:pPr>
          </w:p>
          <w:p w14:paraId="74E4F047" w14:textId="77777777" w:rsidR="00A831EF" w:rsidRPr="00806A45" w:rsidRDefault="00A831EF" w:rsidP="00BF5656">
            <w:pPr>
              <w:pStyle w:val="Bijschrift"/>
              <w:rPr>
                <w:b/>
                <w:bCs w:val="0"/>
                <w:color w:val="FFFFFF"/>
              </w:rPr>
            </w:pPr>
            <w:r w:rsidRPr="00806A45">
              <w:rPr>
                <w:b/>
                <w:bCs w:val="0"/>
                <w:color w:val="FFFFFF"/>
              </w:rPr>
              <w:t>Totale kosten indicatie</w:t>
            </w:r>
          </w:p>
          <w:p w14:paraId="0DE2B979" w14:textId="77777777" w:rsidR="00BF51EB" w:rsidRPr="00806A45" w:rsidRDefault="00BF51EB" w:rsidP="00BF5656">
            <w:pPr>
              <w:pStyle w:val="Bijschrift"/>
              <w:rPr>
                <w:b/>
                <w:bCs w:val="0"/>
                <w:color w:val="FFFFFF"/>
              </w:rPr>
            </w:pPr>
          </w:p>
        </w:tc>
        <w:tc>
          <w:tcPr>
            <w:tcW w:w="1383" w:type="dxa"/>
            <w:tcBorders>
              <w:top w:val="single" w:sz="18" w:space="0" w:color="auto"/>
              <w:left w:val="nil"/>
              <w:bottom w:val="single" w:sz="18" w:space="0" w:color="auto"/>
              <w:right w:val="nil"/>
            </w:tcBorders>
            <w:shd w:val="clear" w:color="auto" w:fill="4BACC6"/>
          </w:tcPr>
          <w:p w14:paraId="4DF21D2A" w14:textId="77777777" w:rsidR="00BF51EB" w:rsidRPr="00806A45" w:rsidRDefault="00BF51EB" w:rsidP="00806A45">
            <w:pPr>
              <w:pStyle w:val="Bijschrift"/>
              <w:jc w:val="right"/>
              <w:rPr>
                <w:rFonts w:cs="Trebuchet MS"/>
                <w:b/>
                <w:bCs w:val="0"/>
                <w:color w:val="FFFFFF"/>
                <w:sz w:val="21"/>
                <w:szCs w:val="21"/>
                <w:lang w:eastAsia="nl-NL"/>
              </w:rPr>
            </w:pPr>
          </w:p>
          <w:p w14:paraId="5C55B5AA" w14:textId="77777777" w:rsidR="00A831EF" w:rsidRPr="00806A45" w:rsidRDefault="00A831EF" w:rsidP="00806A45">
            <w:pPr>
              <w:pStyle w:val="Bijschrift"/>
              <w:jc w:val="right"/>
              <w:rPr>
                <w:b/>
                <w:bCs w:val="0"/>
                <w:color w:val="FFFFFF"/>
                <w:sz w:val="28"/>
                <w:szCs w:val="28"/>
              </w:rPr>
            </w:pPr>
            <w:r w:rsidRPr="00806A45">
              <w:rPr>
                <w:rFonts w:cs="Trebuchet MS"/>
                <w:b/>
                <w:bCs w:val="0"/>
                <w:color w:val="FFFFFF"/>
                <w:sz w:val="28"/>
                <w:szCs w:val="28"/>
                <w:lang w:eastAsia="nl-NL"/>
              </w:rPr>
              <w:t>€</w:t>
            </w:r>
            <w:r w:rsidRPr="00806A45">
              <w:rPr>
                <w:b/>
                <w:bCs w:val="0"/>
                <w:color w:val="FFFFFF"/>
                <w:sz w:val="28"/>
                <w:szCs w:val="28"/>
              </w:rPr>
              <w:t>22.599,-</w:t>
            </w:r>
          </w:p>
        </w:tc>
      </w:tr>
    </w:tbl>
    <w:p w14:paraId="7A117A75" w14:textId="77777777" w:rsidR="00A831EF" w:rsidRDefault="00A831EF" w:rsidP="00A831EF">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A831EF" w14:paraId="2A18922E" w14:textId="77777777" w:rsidTr="00806A45">
        <w:tc>
          <w:tcPr>
            <w:tcW w:w="9212" w:type="dxa"/>
            <w:shd w:val="clear" w:color="auto" w:fill="00B050"/>
          </w:tcPr>
          <w:p w14:paraId="0B93CE92" w14:textId="77777777" w:rsidR="00A831EF" w:rsidRDefault="00A831EF" w:rsidP="00BF5656">
            <w:pPr>
              <w:pStyle w:val="Bijschrift"/>
            </w:pPr>
          </w:p>
          <w:p w14:paraId="40687874" w14:textId="77777777" w:rsidR="00A831EF" w:rsidRPr="00806A45" w:rsidRDefault="00A831EF" w:rsidP="00BF5656">
            <w:pPr>
              <w:pStyle w:val="Bijschrift"/>
              <w:rPr>
                <w:color w:val="FFFFFF"/>
              </w:rPr>
            </w:pPr>
            <w:r w:rsidRPr="00806A45">
              <w:rPr>
                <w:b/>
                <w:color w:val="FFFFFF"/>
              </w:rPr>
              <w:t>Voorbeeld info tip:</w:t>
            </w:r>
            <w:r w:rsidRPr="00806A45">
              <w:rPr>
                <w:color w:val="FFFFFF"/>
              </w:rPr>
              <w:t xml:space="preserve"> Probeer een zo goed mogelijk beeld te geven t.a.v. de totaal kosten van de oplossing die je aanbiedt. Zorg ervoor dat wanneer je technische producten specificeert je aangeeft waarvoor deze nodig zijn in functie van…</w:t>
            </w:r>
          </w:p>
          <w:p w14:paraId="02E1C393" w14:textId="77777777" w:rsidR="00A831EF" w:rsidRDefault="00A831EF" w:rsidP="00BF5656">
            <w:pPr>
              <w:pStyle w:val="Bijschrift"/>
            </w:pPr>
          </w:p>
        </w:tc>
      </w:tr>
    </w:tbl>
    <w:p w14:paraId="0BACB5E6" w14:textId="77777777" w:rsidR="00A831EF" w:rsidRPr="005E4B43" w:rsidRDefault="00AD77B1" w:rsidP="00A831EF">
      <w:pPr>
        <w:pStyle w:val="Bijschrift"/>
      </w:pPr>
      <w:r>
        <w:t>&lt;/voorbeeld tekst&gt;</w:t>
      </w:r>
    </w:p>
    <w:p w14:paraId="7BCAF219" w14:textId="77777777" w:rsidR="00EE2F5B" w:rsidRDefault="00EE2F5B" w:rsidP="00F831AB">
      <w:pPr>
        <w:pStyle w:val="Bijschrift"/>
      </w:pPr>
    </w:p>
    <w:p w14:paraId="33B6961B" w14:textId="77777777" w:rsidR="00F831AB" w:rsidRPr="00F831AB" w:rsidRDefault="00537491" w:rsidP="00537491">
      <w:pPr>
        <w:pStyle w:val="Kop1"/>
      </w:pPr>
      <w:bookmarkStart w:id="8" w:name="_Toc292911012"/>
      <w:r>
        <w:t>7</w:t>
      </w:r>
      <w:r>
        <w:tab/>
      </w:r>
      <w:r w:rsidR="00F831AB" w:rsidRPr="00F831AB">
        <w:t>Organisatorische consequenties</w:t>
      </w:r>
      <w:bookmarkEnd w:id="8"/>
    </w:p>
    <w:p w14:paraId="7EA9485F" w14:textId="77777777" w:rsidR="00F831AB" w:rsidRDefault="00AD77B1" w:rsidP="00F831AB">
      <w:pPr>
        <w:pStyle w:val="Bijschrift"/>
      </w:pPr>
      <w:r>
        <w:t>&lt;voorbeeld tekst&gt;</w:t>
      </w:r>
    </w:p>
    <w:p w14:paraId="3F4A580D" w14:textId="77777777" w:rsidR="00780D58" w:rsidRDefault="00780D58" w:rsidP="00F831AB">
      <w:pPr>
        <w:pStyle w:val="Bijschrift"/>
      </w:pPr>
      <w:r>
        <w:t>In dit hoofdstuk staan de organisatorische consequenties bij invoer van het systeem benoemd.</w:t>
      </w:r>
    </w:p>
    <w:p w14:paraId="2220C829" w14:textId="77777777" w:rsidR="004079D1" w:rsidRDefault="004079D1" w:rsidP="00F831AB">
      <w:pPr>
        <w:pStyle w:val="Bijschrift"/>
      </w:pPr>
    </w:p>
    <w:p w14:paraId="5EAB93C6" w14:textId="77777777" w:rsidR="00780D58" w:rsidRDefault="00780D58" w:rsidP="00780D58">
      <w:pPr>
        <w:pStyle w:val="Bijschrift"/>
        <w:pBdr>
          <w:bottom w:val="single" w:sz="4" w:space="1" w:color="000000"/>
        </w:pBdr>
      </w:pPr>
      <w:r w:rsidRPr="00780D58">
        <w:rPr>
          <w:b/>
          <w:sz w:val="28"/>
          <w:szCs w:val="28"/>
        </w:rPr>
        <w:t>Gebruikersinstructie</w:t>
      </w:r>
      <w:r>
        <w:rPr>
          <w:b/>
          <w:sz w:val="28"/>
          <w:szCs w:val="28"/>
        </w:rPr>
        <w:t xml:space="preserve"> procesmatige toepassing totaaloplossing</w:t>
      </w:r>
    </w:p>
    <w:p w14:paraId="77510CAF" w14:textId="77777777" w:rsidR="00780D58" w:rsidRDefault="00780D58" w:rsidP="00F831AB">
      <w:pPr>
        <w:pStyle w:val="Bijschrift"/>
      </w:pPr>
    </w:p>
    <w:p w14:paraId="7B609C24" w14:textId="77777777" w:rsidR="00780D58" w:rsidRDefault="00780D58" w:rsidP="00F831AB">
      <w:pPr>
        <w:pStyle w:val="Bijschrift"/>
      </w:pPr>
      <w:r>
        <w:lastRenderedPageBreak/>
        <w:t>Na het implementatietraject is het voor de gebruikers van de totaaloplossing belangrijk dat zei getraind worden in de procesmatige toepassing van het systeem. U kunt ervoor kiezen de procesmatige toepassing van het systeem intern vast te leggen, of dit te laten ontwerpen door een externe partner.</w:t>
      </w:r>
    </w:p>
    <w:p w14:paraId="445319F9" w14:textId="77777777" w:rsidR="00780D58" w:rsidRDefault="00780D58" w:rsidP="00F831AB">
      <w:pPr>
        <w:pStyle w:val="Bijschrift"/>
      </w:pPr>
    </w:p>
    <w:p w14:paraId="431839E7" w14:textId="77777777" w:rsidR="00BF4B49" w:rsidRPr="00BF4B49" w:rsidRDefault="00BF4B49" w:rsidP="00BF4B49">
      <w:pPr>
        <w:pStyle w:val="Bijschrift"/>
        <w:pBdr>
          <w:bottom w:val="single" w:sz="4" w:space="1" w:color="000000"/>
        </w:pBdr>
        <w:rPr>
          <w:b/>
          <w:sz w:val="28"/>
          <w:szCs w:val="28"/>
        </w:rPr>
      </w:pPr>
      <w:r w:rsidRPr="00BF4B49">
        <w:rPr>
          <w:b/>
          <w:sz w:val="28"/>
          <w:szCs w:val="28"/>
        </w:rPr>
        <w:t>Platform beheer</w:t>
      </w:r>
    </w:p>
    <w:p w14:paraId="13722199" w14:textId="77777777" w:rsidR="00BF4B49" w:rsidRDefault="00BF4B49" w:rsidP="00F831AB">
      <w:pPr>
        <w:pStyle w:val="Bijschrift"/>
      </w:pPr>
    </w:p>
    <w:p w14:paraId="1C7F936C" w14:textId="77777777" w:rsidR="00780D58" w:rsidRDefault="00BF4B49" w:rsidP="00780D58">
      <w:pPr>
        <w:pStyle w:val="Bijschrift"/>
        <w:jc w:val="both"/>
      </w:pPr>
      <w:r>
        <w:t xml:space="preserve">Voor het beheer van de totaaloplossing dient uw organisatie te beschikken over een beheerder met grondige kennis van en affiniteit met: Microsoft Windows 2008 Server, MSQL 2008 </w:t>
      </w:r>
      <w:proofErr w:type="spellStart"/>
      <w:r>
        <w:t>standart</w:t>
      </w:r>
      <w:proofErr w:type="spellEnd"/>
      <w:r>
        <w:t xml:space="preserve">, en </w:t>
      </w:r>
      <w:proofErr w:type="spellStart"/>
      <w:r>
        <w:t>Sharepoint</w:t>
      </w:r>
      <w:proofErr w:type="spellEnd"/>
      <w:r>
        <w:t xml:space="preserve"> Services 2010. </w:t>
      </w:r>
      <w:r w:rsidR="00780D58">
        <w:t xml:space="preserve">Ook valt het verzorgen van de </w:t>
      </w:r>
      <w:proofErr w:type="spellStart"/>
      <w:r w:rsidR="00780D58">
        <w:t>backup</w:t>
      </w:r>
      <w:proofErr w:type="spellEnd"/>
      <w:r w:rsidR="00780D58">
        <w:t xml:space="preserve"> activiteiten onder deze functie.</w:t>
      </w:r>
    </w:p>
    <w:p w14:paraId="6547497C" w14:textId="77777777" w:rsidR="00780D58" w:rsidRDefault="00780D58" w:rsidP="00BF4B49">
      <w:pPr>
        <w:pStyle w:val="Bijschrift"/>
        <w:jc w:val="both"/>
      </w:pPr>
    </w:p>
    <w:p w14:paraId="7ADAFD2C" w14:textId="77777777" w:rsidR="00BF4B49" w:rsidRDefault="00BF4B49" w:rsidP="00BF4B49">
      <w:pPr>
        <w:pStyle w:val="Bijschrift"/>
        <w:jc w:val="both"/>
      </w:pPr>
      <w:r>
        <w:t>U kunt ervoor kiezen deze functie intern te vervullen of deze extern aan te wenden.</w:t>
      </w:r>
    </w:p>
    <w:p w14:paraId="3E2F8D1A" w14:textId="77777777" w:rsidR="00BF4B49" w:rsidRDefault="00BF4B49" w:rsidP="00BF4B49">
      <w:pPr>
        <w:pStyle w:val="Bijschrift"/>
        <w:jc w:val="both"/>
      </w:pPr>
    </w:p>
    <w:p w14:paraId="4144EBB2" w14:textId="77777777" w:rsidR="00BF4B49" w:rsidRPr="00BF4B49" w:rsidRDefault="00BF4B49" w:rsidP="00BF4B49">
      <w:pPr>
        <w:pStyle w:val="Bijschrift"/>
        <w:jc w:val="both"/>
        <w:rPr>
          <w:u w:val="single"/>
        </w:rPr>
      </w:pPr>
      <w:r w:rsidRPr="00BF4B49">
        <w:rPr>
          <w:u w:val="single"/>
        </w:rPr>
        <w:t>Aanmaken van werkomgevingen binnen de totaaloplossing</w:t>
      </w:r>
    </w:p>
    <w:p w14:paraId="0C12EFEC" w14:textId="77777777" w:rsidR="00BF4B49" w:rsidRPr="00BF4B49" w:rsidRDefault="00BF4B49" w:rsidP="00BF4B49">
      <w:pPr>
        <w:pStyle w:val="Bijschrift"/>
        <w:jc w:val="both"/>
      </w:pPr>
      <w:r>
        <w:t xml:space="preserve">In het ontlasten van de </w:t>
      </w:r>
      <w:proofErr w:type="spellStart"/>
      <w:r>
        <w:t>beheersdruk</w:t>
      </w:r>
      <w:proofErr w:type="spellEnd"/>
      <w:r>
        <w:t xml:space="preserve"> van het systeem is het wenselijk dat alle personen die de rol van projectleider vervullen rechten te geven op het aanmaken werkomgevingen (</w:t>
      </w:r>
      <w:r>
        <w:rPr>
          <w:i/>
        </w:rPr>
        <w:t>dit t.b.v. het aanmaken van digitale project dossiers</w:t>
      </w:r>
      <w:r>
        <w:t>).</w:t>
      </w:r>
    </w:p>
    <w:p w14:paraId="4D8AE58F" w14:textId="77777777" w:rsidR="00BF4B49" w:rsidRDefault="00BF4B49" w:rsidP="00F831AB">
      <w:pPr>
        <w:pStyle w:val="Bijschrift"/>
      </w:pPr>
    </w:p>
    <w:p w14:paraId="64957AF6" w14:textId="77777777" w:rsidR="00BF4B49" w:rsidRDefault="00BF4B49" w:rsidP="00F831AB">
      <w:pPr>
        <w:pStyle w:val="Bijschrift"/>
      </w:pPr>
    </w:p>
    <w:p w14:paraId="559B0B4E" w14:textId="77777777" w:rsidR="00537491" w:rsidRDefault="00BF4B49" w:rsidP="00BF4B49">
      <w:pPr>
        <w:pStyle w:val="Bijschrift"/>
        <w:pBdr>
          <w:bottom w:val="single" w:sz="4" w:space="1" w:color="000000"/>
        </w:pBdr>
      </w:pPr>
      <w:r w:rsidRPr="00BF4B49">
        <w:rPr>
          <w:b/>
          <w:sz w:val="28"/>
          <w:szCs w:val="28"/>
        </w:rPr>
        <w:t>Project secretaris / archivaris functie</w:t>
      </w:r>
    </w:p>
    <w:p w14:paraId="380D844E" w14:textId="77777777" w:rsidR="00BF4B49" w:rsidRDefault="00BF4B49" w:rsidP="00BF4B49">
      <w:pPr>
        <w:pStyle w:val="Bijschrift"/>
        <w:jc w:val="both"/>
      </w:pPr>
    </w:p>
    <w:p w14:paraId="79997D6C" w14:textId="77777777" w:rsidR="00BF4B49" w:rsidRDefault="00BF4B49" w:rsidP="00BF4B49">
      <w:pPr>
        <w:pStyle w:val="Bijschrift"/>
        <w:jc w:val="both"/>
      </w:pPr>
      <w:r>
        <w:t>In uw organisatie dient u een functie in te voeren waarin een medewerker het totaaloverzicht van lopende en gearchiveerde projecten onderhoudt. Ook hier valt de controle van versie beheer en actualiteitsbeheer van gegevens onder.</w:t>
      </w:r>
    </w:p>
    <w:p w14:paraId="106D9751" w14:textId="77777777" w:rsidR="00BF4B49" w:rsidRDefault="00BF4B49" w:rsidP="00BF4B49">
      <w:pPr>
        <w:pStyle w:val="Bijschrift"/>
        <w:jc w:val="both"/>
      </w:pPr>
    </w:p>
    <w:p w14:paraId="5752B44C" w14:textId="77777777" w:rsidR="00BF4B49" w:rsidRDefault="00BF4B49" w:rsidP="00BF4B49">
      <w:pPr>
        <w:pStyle w:val="Bijschrift"/>
        <w:jc w:val="both"/>
      </w:pPr>
    </w:p>
    <w:p w14:paraId="1ADBB874" w14:textId="77777777" w:rsidR="00BF4B49" w:rsidRPr="00BF4B49" w:rsidRDefault="00BF4B49" w:rsidP="00BF4B49">
      <w:pPr>
        <w:pStyle w:val="Bijschrift"/>
        <w:pBdr>
          <w:bottom w:val="single" w:sz="4" w:space="1" w:color="000000"/>
        </w:pBdr>
        <w:rPr>
          <w:b/>
          <w:sz w:val="28"/>
          <w:szCs w:val="28"/>
        </w:rPr>
      </w:pPr>
      <w:r w:rsidRPr="00BF4B49">
        <w:rPr>
          <w:b/>
          <w:sz w:val="28"/>
          <w:szCs w:val="28"/>
        </w:rPr>
        <w:t>Toegang verlening tot werkomgevingen / documenten</w:t>
      </w:r>
    </w:p>
    <w:p w14:paraId="7A4002BE" w14:textId="77777777" w:rsidR="00BF4B49" w:rsidRDefault="00BF4B49" w:rsidP="00BF4B49">
      <w:pPr>
        <w:pStyle w:val="Bijschrift"/>
        <w:jc w:val="both"/>
      </w:pPr>
    </w:p>
    <w:p w14:paraId="04B6339B" w14:textId="77777777" w:rsidR="00BF4B49" w:rsidRDefault="00BF4B49" w:rsidP="00BF4B49">
      <w:pPr>
        <w:pStyle w:val="Bijschrift"/>
        <w:jc w:val="both"/>
      </w:pPr>
      <w:r>
        <w:t xml:space="preserve">In uw organisatie dient u verantwoordelijken aan te wijzen in het beheer van toegang tot werkomgevingen / documenten. In het totaalsysteem bevat in de toekomst veel vertrouwelijke project / klant gegevens. </w:t>
      </w:r>
      <w:r w:rsidR="00780D58">
        <w:t>Het systeem is zo veilig als de zwakste schakel in uw organisatie. Het verlenen van toegang tot het systeem dient met zorg uitgevoerd te worden. Deze taak kan worden belegd bij een projectleider of leidinggevende. Het bijhouden van deze toegang verlening in een centraal document in het systeem is zeer wenselijk.</w:t>
      </w:r>
    </w:p>
    <w:p w14:paraId="5CE66918" w14:textId="77777777" w:rsidR="00BF4B49" w:rsidRPr="00F831AB" w:rsidRDefault="00BF4B49" w:rsidP="00F831AB">
      <w:pPr>
        <w:pStyle w:val="Bijschrift"/>
      </w:pPr>
    </w:p>
    <w:p w14:paraId="0E5AA8DF" w14:textId="77777777" w:rsidR="00780D58" w:rsidRDefault="00780D58" w:rsidP="00780D58">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780D58" w14:paraId="67C6E9AE" w14:textId="77777777" w:rsidTr="00806A45">
        <w:tc>
          <w:tcPr>
            <w:tcW w:w="9212" w:type="dxa"/>
            <w:shd w:val="clear" w:color="auto" w:fill="00B050"/>
          </w:tcPr>
          <w:p w14:paraId="470D1CBF" w14:textId="77777777" w:rsidR="00780D58" w:rsidRDefault="00780D58" w:rsidP="00BF5656">
            <w:pPr>
              <w:pStyle w:val="Bijschrift"/>
            </w:pPr>
          </w:p>
          <w:p w14:paraId="5D14ABE5" w14:textId="77777777" w:rsidR="00780D58" w:rsidRPr="00806A45" w:rsidRDefault="00780D58" w:rsidP="00806A45">
            <w:pPr>
              <w:pStyle w:val="Bijschrift"/>
              <w:jc w:val="center"/>
              <w:rPr>
                <w:color w:val="FFFFFF"/>
              </w:rPr>
            </w:pPr>
            <w:r w:rsidRPr="00806A45">
              <w:rPr>
                <w:b/>
                <w:color w:val="FFFFFF"/>
              </w:rPr>
              <w:t>Voorbeeld info tip:</w:t>
            </w:r>
            <w:r w:rsidRPr="00806A45">
              <w:rPr>
                <w:color w:val="FFFFFF"/>
              </w:rPr>
              <w:t xml:space="preserve"> Probeer alle belangrijke organisatorische consequenties te benoemen.</w:t>
            </w:r>
          </w:p>
          <w:p w14:paraId="7D13483B" w14:textId="77777777" w:rsidR="00780D58" w:rsidRDefault="00780D58" w:rsidP="00BF5656">
            <w:pPr>
              <w:pStyle w:val="Bijschrift"/>
            </w:pPr>
          </w:p>
        </w:tc>
      </w:tr>
    </w:tbl>
    <w:p w14:paraId="54FFA7EE" w14:textId="77777777" w:rsidR="00780D58" w:rsidRPr="005E4B43" w:rsidRDefault="00780D58" w:rsidP="00780D58">
      <w:pPr>
        <w:pStyle w:val="Bijschrift"/>
      </w:pPr>
    </w:p>
    <w:p w14:paraId="6EDA28A1" w14:textId="77777777" w:rsidR="00BF4B49" w:rsidRDefault="00AD77B1" w:rsidP="00AD77B1">
      <w:r>
        <w:t>&lt;/voorbeeld tekst&gt;</w:t>
      </w:r>
      <w:r w:rsidR="003E74D8">
        <w:br w:type="page"/>
      </w:r>
    </w:p>
    <w:p w14:paraId="42559A28" w14:textId="77777777" w:rsidR="00F831AB" w:rsidRPr="00F831AB" w:rsidRDefault="00AF1F7D" w:rsidP="00537491">
      <w:pPr>
        <w:pStyle w:val="Kop1"/>
      </w:pPr>
      <w:bookmarkStart w:id="9" w:name="_Toc292911013"/>
      <w:r>
        <w:lastRenderedPageBreak/>
        <w:t>8</w:t>
      </w:r>
      <w:r w:rsidR="00537491">
        <w:tab/>
      </w:r>
      <w:r w:rsidR="00F831AB" w:rsidRPr="00F831AB">
        <w:t>Gebruikte bronnen</w:t>
      </w:r>
      <w:bookmarkEnd w:id="9"/>
    </w:p>
    <w:p w14:paraId="6907B922" w14:textId="77777777" w:rsidR="00AF6744" w:rsidRDefault="00AF6744" w:rsidP="00AF6744">
      <w:pPr>
        <w:pStyle w:val="Bijschrift"/>
      </w:pPr>
    </w:p>
    <w:p w14:paraId="68564DED" w14:textId="77777777" w:rsidR="00E02373" w:rsidRDefault="00AD77B1" w:rsidP="00AF6744">
      <w:pPr>
        <w:pStyle w:val="Bijschrift"/>
      </w:pPr>
      <w:r>
        <w:t>&lt;voorbeeld tekst&gt;</w:t>
      </w:r>
    </w:p>
    <w:p w14:paraId="51F8719C" w14:textId="77777777" w:rsidR="00E02373" w:rsidRDefault="00E02373" w:rsidP="00AF6744">
      <w:pPr>
        <w:pStyle w:val="Bijschrift"/>
      </w:pPr>
    </w:p>
    <w:p w14:paraId="432B58D2" w14:textId="77777777" w:rsidR="00E02373" w:rsidRPr="00E02373" w:rsidRDefault="00E02373" w:rsidP="00E02373">
      <w:pPr>
        <w:pStyle w:val="Bijschrift"/>
        <w:pBdr>
          <w:bottom w:val="single" w:sz="4" w:space="1" w:color="000000"/>
        </w:pBdr>
        <w:rPr>
          <w:sz w:val="28"/>
          <w:szCs w:val="28"/>
        </w:rPr>
      </w:pPr>
      <w:r w:rsidRPr="00E02373">
        <w:rPr>
          <w:sz w:val="28"/>
          <w:szCs w:val="28"/>
        </w:rPr>
        <w:t>Geraadpleegde literatuur:</w:t>
      </w:r>
    </w:p>
    <w:p w14:paraId="70FB4062" w14:textId="77777777" w:rsidR="00804433" w:rsidRDefault="00804433" w:rsidP="00AF6744">
      <w:pPr>
        <w:pStyle w:val="Bijschrift"/>
      </w:pPr>
    </w:p>
    <w:p w14:paraId="71E1F678" w14:textId="77777777" w:rsidR="00804433" w:rsidRPr="00221CF4" w:rsidRDefault="00804433" w:rsidP="00AF6744">
      <w:pPr>
        <w:pStyle w:val="Bijschrift"/>
        <w:rPr>
          <w:b/>
        </w:rPr>
      </w:pPr>
      <w:r w:rsidRPr="00221CF4">
        <w:rPr>
          <w:b/>
        </w:rPr>
        <w:t xml:space="preserve">Afstemming klantwens met bestaande oplossing </w:t>
      </w:r>
      <w:proofErr w:type="spellStart"/>
      <w:r w:rsidRPr="00221CF4">
        <w:rPr>
          <w:b/>
        </w:rPr>
        <w:t>Sharepoint</w:t>
      </w:r>
      <w:proofErr w:type="spellEnd"/>
      <w:r w:rsidRPr="00221CF4">
        <w:rPr>
          <w:b/>
        </w:rPr>
        <w:t xml:space="preserve"> Services 2010:</w:t>
      </w:r>
    </w:p>
    <w:p w14:paraId="04B95800" w14:textId="77777777" w:rsidR="00221CF4" w:rsidRPr="00221CF4" w:rsidRDefault="00221CF4" w:rsidP="00AF6744">
      <w:pPr>
        <w:pStyle w:val="Bijschrift"/>
        <w:rPr>
          <w:b/>
          <w:sz w:val="20"/>
          <w:szCs w:val="20"/>
        </w:rPr>
      </w:pPr>
    </w:p>
    <w:p w14:paraId="5571BBF5" w14:textId="77777777" w:rsidR="00E02373" w:rsidRPr="00F61775" w:rsidRDefault="00E02373" w:rsidP="00AF6744">
      <w:pPr>
        <w:pStyle w:val="Bijschrift"/>
        <w:rPr>
          <w:i/>
          <w:sz w:val="20"/>
          <w:szCs w:val="20"/>
          <w:lang w:val="en-US"/>
        </w:rPr>
      </w:pPr>
      <w:proofErr w:type="spellStart"/>
      <w:r w:rsidRPr="00F61775">
        <w:rPr>
          <w:i/>
          <w:sz w:val="20"/>
          <w:szCs w:val="20"/>
          <w:lang w:val="en-US"/>
        </w:rPr>
        <w:t>Noet</w:t>
      </w:r>
      <w:proofErr w:type="spellEnd"/>
      <w:r w:rsidRPr="00F61775">
        <w:rPr>
          <w:i/>
          <w:sz w:val="20"/>
          <w:szCs w:val="20"/>
          <w:lang w:val="en-US"/>
        </w:rPr>
        <w:t xml:space="preserve">, M, Spence, C, Microsoft </w:t>
      </w:r>
      <w:proofErr w:type="spellStart"/>
      <w:r w:rsidRPr="00F61775">
        <w:rPr>
          <w:i/>
          <w:sz w:val="20"/>
          <w:szCs w:val="20"/>
          <w:lang w:val="en-US"/>
        </w:rPr>
        <w:t>Sharepoint</w:t>
      </w:r>
      <w:proofErr w:type="spellEnd"/>
      <w:r w:rsidRPr="00F61775">
        <w:rPr>
          <w:i/>
          <w:sz w:val="20"/>
          <w:szCs w:val="20"/>
          <w:lang w:val="en-US"/>
        </w:rPr>
        <w:t xml:space="preserve"> 2010, Unleashed, </w:t>
      </w:r>
      <w:proofErr w:type="spellStart"/>
      <w:r w:rsidRPr="00F61775">
        <w:rPr>
          <w:i/>
          <w:sz w:val="20"/>
          <w:szCs w:val="20"/>
          <w:lang w:val="en-US"/>
        </w:rPr>
        <w:t>Eerste</w:t>
      </w:r>
      <w:proofErr w:type="spellEnd"/>
      <w:r w:rsidRPr="00F61775">
        <w:rPr>
          <w:i/>
          <w:sz w:val="20"/>
          <w:szCs w:val="20"/>
          <w:lang w:val="en-US"/>
        </w:rPr>
        <w:t xml:space="preserve"> </w:t>
      </w:r>
      <w:proofErr w:type="spellStart"/>
      <w:r w:rsidRPr="00F61775">
        <w:rPr>
          <w:i/>
          <w:sz w:val="20"/>
          <w:szCs w:val="20"/>
          <w:lang w:val="en-US"/>
        </w:rPr>
        <w:t>druk</w:t>
      </w:r>
      <w:proofErr w:type="spellEnd"/>
      <w:r w:rsidRPr="00F61775">
        <w:rPr>
          <w:i/>
          <w:sz w:val="20"/>
          <w:szCs w:val="20"/>
          <w:lang w:val="en-US"/>
        </w:rPr>
        <w:t xml:space="preserve">, San Francisco, 2010 </w:t>
      </w:r>
    </w:p>
    <w:p w14:paraId="07449C8B" w14:textId="77777777" w:rsidR="00E02373" w:rsidRPr="00D20595" w:rsidRDefault="00E02373" w:rsidP="00E02373">
      <w:pPr>
        <w:pStyle w:val="Bijschrift"/>
        <w:jc w:val="center"/>
        <w:rPr>
          <w: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02373" w14:paraId="7377094A" w14:textId="77777777" w:rsidTr="00806A45">
        <w:tc>
          <w:tcPr>
            <w:tcW w:w="9212" w:type="dxa"/>
            <w:shd w:val="clear" w:color="auto" w:fill="00B050"/>
          </w:tcPr>
          <w:p w14:paraId="6E36419B" w14:textId="77777777" w:rsidR="00E02373" w:rsidRPr="00D20595" w:rsidRDefault="00E02373" w:rsidP="00E02373">
            <w:pPr>
              <w:pStyle w:val="Bijschrift"/>
              <w:rPr>
                <w:lang w:val="en-GB"/>
              </w:rPr>
            </w:pPr>
          </w:p>
          <w:p w14:paraId="327FD198" w14:textId="77777777" w:rsidR="00E02373" w:rsidRPr="00806A45" w:rsidRDefault="00E02373" w:rsidP="00E02373">
            <w:pPr>
              <w:pStyle w:val="Bijschrift"/>
              <w:rPr>
                <w:color w:val="FFFFFF"/>
              </w:rPr>
            </w:pPr>
            <w:r w:rsidRPr="00806A45">
              <w:rPr>
                <w:b/>
                <w:color w:val="FFFFFF"/>
              </w:rPr>
              <w:t>Voorbeeld info tip:</w:t>
            </w:r>
            <w:r w:rsidRPr="00806A45">
              <w:rPr>
                <w:color w:val="FFFFFF"/>
              </w:rPr>
              <w:t xml:space="preserve"> Notatie van literatuur verwijzingen</w:t>
            </w:r>
          </w:p>
          <w:p w14:paraId="6C98787A" w14:textId="77777777" w:rsidR="00E02373" w:rsidRPr="00806A45" w:rsidRDefault="00E02373" w:rsidP="00E02373">
            <w:pPr>
              <w:pStyle w:val="Bijschrift"/>
              <w:rPr>
                <w:i/>
                <w:color w:val="FFFFFF"/>
              </w:rPr>
            </w:pPr>
            <w:r w:rsidRPr="00806A45">
              <w:rPr>
                <w:i/>
                <w:color w:val="FFFFFF"/>
              </w:rPr>
              <w:t xml:space="preserve">Achternaam auteur, Voorletter, </w:t>
            </w:r>
            <w:proofErr w:type="spellStart"/>
            <w:r w:rsidRPr="00806A45">
              <w:rPr>
                <w:i/>
                <w:color w:val="FFFFFF"/>
              </w:rPr>
              <w:t>Litel</w:t>
            </w:r>
            <w:proofErr w:type="spellEnd"/>
            <w:r w:rsidRPr="00806A45">
              <w:rPr>
                <w:i/>
                <w:color w:val="FFFFFF"/>
              </w:rPr>
              <w:t xml:space="preserve"> van het boek, en ondertitel van het boek, Druk versie, Plaats van uitgave, en Jaartal uitgave.</w:t>
            </w:r>
          </w:p>
          <w:p w14:paraId="3052CC5E" w14:textId="77777777" w:rsidR="00E02373" w:rsidRDefault="00E02373" w:rsidP="00BF5656">
            <w:pPr>
              <w:pStyle w:val="Bijschrift"/>
            </w:pPr>
          </w:p>
        </w:tc>
      </w:tr>
    </w:tbl>
    <w:p w14:paraId="38AC3F3D" w14:textId="77777777" w:rsidR="00E02373" w:rsidRPr="005E4B43" w:rsidRDefault="00E02373" w:rsidP="00E02373">
      <w:pPr>
        <w:pStyle w:val="Bijschrift"/>
      </w:pPr>
    </w:p>
    <w:p w14:paraId="4302DB9B" w14:textId="77777777" w:rsidR="00E02373" w:rsidRPr="00E02373" w:rsidRDefault="00E02373" w:rsidP="00AF6744">
      <w:pPr>
        <w:pStyle w:val="Bijschrift"/>
      </w:pPr>
    </w:p>
    <w:p w14:paraId="5FAF97FB" w14:textId="77777777" w:rsidR="00E02373" w:rsidRPr="00221CF4" w:rsidRDefault="00221CF4" w:rsidP="00221CF4">
      <w:pPr>
        <w:pStyle w:val="Bijschrift"/>
        <w:pBdr>
          <w:bottom w:val="single" w:sz="4" w:space="1" w:color="000000"/>
        </w:pBdr>
        <w:rPr>
          <w:sz w:val="28"/>
          <w:szCs w:val="28"/>
        </w:rPr>
      </w:pPr>
      <w:r w:rsidRPr="00221CF4">
        <w:rPr>
          <w:sz w:val="28"/>
          <w:szCs w:val="28"/>
        </w:rPr>
        <w:t xml:space="preserve">Geraadpleegde </w:t>
      </w:r>
      <w:proofErr w:type="spellStart"/>
      <w:r w:rsidRPr="00221CF4">
        <w:rPr>
          <w:sz w:val="28"/>
          <w:szCs w:val="28"/>
        </w:rPr>
        <w:t>webbronnen</w:t>
      </w:r>
      <w:proofErr w:type="spellEnd"/>
      <w:r w:rsidRPr="00221CF4">
        <w:rPr>
          <w:sz w:val="28"/>
          <w:szCs w:val="28"/>
        </w:rPr>
        <w:t>:</w:t>
      </w:r>
    </w:p>
    <w:p w14:paraId="6E666DBE" w14:textId="77777777" w:rsidR="00221CF4" w:rsidRDefault="00221CF4" w:rsidP="00AF6744">
      <w:pPr>
        <w:pStyle w:val="Bijschrift"/>
      </w:pPr>
    </w:p>
    <w:p w14:paraId="6A8D1200" w14:textId="77777777" w:rsidR="00221CF4" w:rsidRPr="00D20595" w:rsidRDefault="00221CF4" w:rsidP="00AF6744">
      <w:pPr>
        <w:pStyle w:val="Bijschrift"/>
        <w:rPr>
          <w:b/>
        </w:rPr>
      </w:pPr>
      <w:r w:rsidRPr="00D20595">
        <w:rPr>
          <w:b/>
        </w:rPr>
        <w:t xml:space="preserve">Prijsindicatie Windows 2008 server, MS SQL Server </w:t>
      </w:r>
      <w:proofErr w:type="spellStart"/>
      <w:r w:rsidRPr="00D20595">
        <w:rPr>
          <w:b/>
        </w:rPr>
        <w:t>Standart</w:t>
      </w:r>
      <w:proofErr w:type="spellEnd"/>
      <w:r w:rsidRPr="00D20595">
        <w:rPr>
          <w:b/>
        </w:rPr>
        <w:t xml:space="preserve"> </w:t>
      </w:r>
      <w:proofErr w:type="spellStart"/>
      <w:r w:rsidRPr="00D20595">
        <w:rPr>
          <w:b/>
        </w:rPr>
        <w:t>edition</w:t>
      </w:r>
      <w:proofErr w:type="spellEnd"/>
      <w:r w:rsidRPr="00D20595">
        <w:rPr>
          <w:b/>
        </w:rPr>
        <w:t xml:space="preserve">, en </w:t>
      </w:r>
      <w:proofErr w:type="spellStart"/>
      <w:r w:rsidRPr="00D20595">
        <w:rPr>
          <w:b/>
        </w:rPr>
        <w:t>SharPoint</w:t>
      </w:r>
      <w:proofErr w:type="spellEnd"/>
      <w:r w:rsidRPr="00D20595">
        <w:rPr>
          <w:b/>
        </w:rPr>
        <w:t xml:space="preserve"> Services 2010:</w:t>
      </w:r>
    </w:p>
    <w:p w14:paraId="40F86D21" w14:textId="77777777" w:rsidR="00221CF4" w:rsidRPr="00D20595" w:rsidRDefault="00221CF4" w:rsidP="00AF6744">
      <w:pPr>
        <w:pStyle w:val="Bijschrift"/>
      </w:pPr>
    </w:p>
    <w:p w14:paraId="157F70BE" w14:textId="77777777" w:rsidR="00F61775" w:rsidRPr="00F61775" w:rsidRDefault="00F61775" w:rsidP="00AF6744">
      <w:pPr>
        <w:pStyle w:val="Bijschrift"/>
        <w:rPr>
          <w:i/>
          <w:sz w:val="18"/>
          <w:szCs w:val="18"/>
        </w:rPr>
      </w:pPr>
      <w:r w:rsidRPr="00D20595">
        <w:rPr>
          <w:i/>
          <w:sz w:val="18"/>
          <w:szCs w:val="18"/>
        </w:rPr>
        <w:t>Sharepointgeek, Blog, Indicatie licentiekosten SharePoint 2010,</w:t>
      </w:r>
      <w:r w:rsidRPr="00F61775">
        <w:rPr>
          <w:i/>
          <w:sz w:val="18"/>
          <w:szCs w:val="18"/>
        </w:rPr>
        <w:t xml:space="preserve"> (http://tinyurl.com/5v7reqc)(mei.11)</w:t>
      </w:r>
    </w:p>
    <w:p w14:paraId="5514F620" w14:textId="77777777" w:rsidR="00221CF4" w:rsidRPr="00F61775" w:rsidRDefault="00221CF4" w:rsidP="00221CF4">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221CF4" w14:paraId="0B377996" w14:textId="77777777" w:rsidTr="00806A45">
        <w:tc>
          <w:tcPr>
            <w:tcW w:w="9212" w:type="dxa"/>
            <w:shd w:val="clear" w:color="auto" w:fill="00B050"/>
          </w:tcPr>
          <w:p w14:paraId="2032FFF2" w14:textId="77777777" w:rsidR="00221CF4" w:rsidRPr="00F61775" w:rsidRDefault="00221CF4" w:rsidP="00BF5656">
            <w:pPr>
              <w:pStyle w:val="Bijschrift"/>
            </w:pPr>
          </w:p>
          <w:p w14:paraId="5F91A3FB" w14:textId="77777777" w:rsidR="00221CF4" w:rsidRPr="00806A45" w:rsidRDefault="00221CF4" w:rsidP="00BF5656">
            <w:pPr>
              <w:pStyle w:val="Bijschrift"/>
              <w:rPr>
                <w:color w:val="FFFFFF"/>
              </w:rPr>
            </w:pPr>
            <w:r w:rsidRPr="00806A45">
              <w:rPr>
                <w:b/>
                <w:color w:val="FFFFFF"/>
              </w:rPr>
              <w:t>Voorbeeld info tip:</w:t>
            </w:r>
            <w:r w:rsidRPr="00806A45">
              <w:rPr>
                <w:color w:val="FFFFFF"/>
              </w:rPr>
              <w:t xml:space="preserve"> Notatie van </w:t>
            </w:r>
            <w:proofErr w:type="spellStart"/>
            <w:r w:rsidR="00F61775" w:rsidRPr="00806A45">
              <w:rPr>
                <w:color w:val="FFFFFF"/>
              </w:rPr>
              <w:t>webbron</w:t>
            </w:r>
            <w:proofErr w:type="spellEnd"/>
            <w:r w:rsidRPr="00806A45">
              <w:rPr>
                <w:color w:val="FFFFFF"/>
              </w:rPr>
              <w:t xml:space="preserve"> verwijzingen</w:t>
            </w:r>
          </w:p>
          <w:p w14:paraId="714CAF72" w14:textId="77777777" w:rsidR="00221CF4" w:rsidRPr="00806A45" w:rsidRDefault="00F61775" w:rsidP="00BF5656">
            <w:pPr>
              <w:pStyle w:val="Bijschrift"/>
              <w:rPr>
                <w:i/>
                <w:color w:val="FFFFFF"/>
              </w:rPr>
            </w:pPr>
            <w:r w:rsidRPr="00806A45">
              <w:rPr>
                <w:i/>
                <w:color w:val="FFFFFF"/>
              </w:rPr>
              <w:t>Websitenaam, Sectie / onderdeel, Artikel, Link, maand plus jaar bezoek.</w:t>
            </w:r>
          </w:p>
          <w:p w14:paraId="25F38B65" w14:textId="77777777" w:rsidR="00221CF4" w:rsidRDefault="00221CF4" w:rsidP="00BF5656">
            <w:pPr>
              <w:pStyle w:val="Bijschrift"/>
            </w:pPr>
          </w:p>
        </w:tc>
      </w:tr>
    </w:tbl>
    <w:p w14:paraId="6A402570" w14:textId="77777777" w:rsidR="00221CF4" w:rsidRPr="005E4B43" w:rsidRDefault="00221CF4" w:rsidP="00221CF4">
      <w:pPr>
        <w:pStyle w:val="Bijschrift"/>
      </w:pPr>
    </w:p>
    <w:p w14:paraId="39E93180" w14:textId="77777777" w:rsidR="009D55D7" w:rsidRDefault="00AD77B1" w:rsidP="00AD77B1">
      <w:r>
        <w:t>&lt;/voorbeeld tekst&gt;</w:t>
      </w:r>
      <w:r w:rsidR="00F61775">
        <w:br w:type="page"/>
      </w:r>
      <w:bookmarkStart w:id="10" w:name="_Toc292911014"/>
    </w:p>
    <w:p w14:paraId="421CBFFC" w14:textId="77777777" w:rsidR="00F831AB" w:rsidRPr="00F831AB" w:rsidRDefault="00F831AB" w:rsidP="00F61775">
      <w:pPr>
        <w:pStyle w:val="Kop1"/>
        <w:numPr>
          <w:ilvl w:val="0"/>
          <w:numId w:val="0"/>
        </w:numPr>
        <w:ind w:left="432"/>
      </w:pPr>
      <w:r w:rsidRPr="00F831AB">
        <w:lastRenderedPageBreak/>
        <w:t>Bijlage</w:t>
      </w:r>
      <w:bookmarkEnd w:id="10"/>
    </w:p>
    <w:p w14:paraId="63FE0122" w14:textId="77777777" w:rsidR="00F61775" w:rsidRDefault="00F61775" w:rsidP="00F61775">
      <w:pPr>
        <w:pStyle w:val="Bijschrift"/>
        <w:jc w:val="center"/>
        <w:rPr>
          <w:i/>
        </w:rPr>
      </w:pPr>
    </w:p>
    <w:p w14:paraId="227E6658" w14:textId="77777777" w:rsidR="00F61775" w:rsidRDefault="00F61775" w:rsidP="00F61775">
      <w:pPr>
        <w:pStyle w:val="Bijschrift"/>
        <w:jc w:val="center"/>
        <w:rPr>
          <w:i/>
        </w:rPr>
      </w:pPr>
    </w:p>
    <w:p w14:paraId="66291482" w14:textId="77777777" w:rsidR="00F61775" w:rsidRPr="00F61775" w:rsidRDefault="00F61775" w:rsidP="00F61775">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F61775" w14:paraId="6B0183C1" w14:textId="77777777" w:rsidTr="00806A45">
        <w:tc>
          <w:tcPr>
            <w:tcW w:w="9212" w:type="dxa"/>
            <w:shd w:val="clear" w:color="auto" w:fill="00B050"/>
          </w:tcPr>
          <w:p w14:paraId="5104B790" w14:textId="77777777" w:rsidR="00F61775" w:rsidRPr="00F61775" w:rsidRDefault="00F61775" w:rsidP="00BF5656">
            <w:pPr>
              <w:pStyle w:val="Bijschrift"/>
            </w:pPr>
          </w:p>
          <w:p w14:paraId="3D02DE36" w14:textId="77777777" w:rsidR="00F61775" w:rsidRPr="00806A45" w:rsidRDefault="00F61775" w:rsidP="00F61775">
            <w:pPr>
              <w:pStyle w:val="Bijschrift"/>
              <w:rPr>
                <w:b/>
                <w:color w:val="FFFFFF"/>
              </w:rPr>
            </w:pPr>
            <w:r w:rsidRPr="00806A45">
              <w:rPr>
                <w:b/>
                <w:color w:val="FFFFFF"/>
              </w:rPr>
              <w:t>Voorbeeld info tip:</w:t>
            </w:r>
            <w:r w:rsidRPr="00806A45">
              <w:rPr>
                <w:color w:val="FFFFFF"/>
              </w:rPr>
              <w:t xml:space="preserve"> </w:t>
            </w:r>
            <w:r w:rsidRPr="00806A45">
              <w:rPr>
                <w:b/>
                <w:color w:val="FFFFFF"/>
              </w:rPr>
              <w:t>In dit onderdeel voeg je eventuele bijlagen toe:</w:t>
            </w:r>
          </w:p>
          <w:p w14:paraId="3213A1B9" w14:textId="77777777" w:rsidR="00F61775" w:rsidRDefault="00F61775" w:rsidP="00F61775">
            <w:pPr>
              <w:pStyle w:val="Bijschrift"/>
            </w:pPr>
            <w:r w:rsidRPr="00806A45">
              <w:rPr>
                <w:i/>
                <w:color w:val="FFFFFF"/>
              </w:rPr>
              <w:t xml:space="preserve">Info software, Hardware </w:t>
            </w:r>
            <w:proofErr w:type="spellStart"/>
            <w:r w:rsidRPr="00806A45">
              <w:rPr>
                <w:i/>
                <w:color w:val="FFFFFF"/>
              </w:rPr>
              <w:t>specs</w:t>
            </w:r>
            <w:proofErr w:type="spellEnd"/>
            <w:r w:rsidRPr="00806A45">
              <w:rPr>
                <w:i/>
                <w:color w:val="FFFFFF"/>
              </w:rPr>
              <w:t xml:space="preserve">, Prijslijsten, </w:t>
            </w:r>
            <w:proofErr w:type="spellStart"/>
            <w:r w:rsidRPr="00806A45">
              <w:rPr>
                <w:i/>
                <w:color w:val="FFFFFF"/>
              </w:rPr>
              <w:t>etc</w:t>
            </w:r>
            <w:proofErr w:type="spellEnd"/>
            <w:r>
              <w:t xml:space="preserve"> </w:t>
            </w:r>
          </w:p>
          <w:p w14:paraId="36300376" w14:textId="77777777" w:rsidR="00F61775" w:rsidRDefault="00F61775" w:rsidP="00F61775">
            <w:pPr>
              <w:pStyle w:val="Bijschrift"/>
            </w:pPr>
          </w:p>
        </w:tc>
      </w:tr>
    </w:tbl>
    <w:p w14:paraId="342884AA" w14:textId="77777777" w:rsidR="00F61775" w:rsidRPr="005E4B43" w:rsidRDefault="00F61775" w:rsidP="00F61775">
      <w:pPr>
        <w:pStyle w:val="Bijschrift"/>
      </w:pPr>
    </w:p>
    <w:p w14:paraId="117649D9" w14:textId="77777777" w:rsidR="00F61775" w:rsidRDefault="00F61775" w:rsidP="00F831AB">
      <w:pPr>
        <w:pStyle w:val="Bijschrift"/>
      </w:pPr>
    </w:p>
    <w:p w14:paraId="01FBC661" w14:textId="77777777" w:rsidR="00D20595" w:rsidRDefault="00D20595" w:rsidP="00F831AB">
      <w:pPr>
        <w:pStyle w:val="Bijschrift"/>
      </w:pPr>
    </w:p>
    <w:p w14:paraId="32F621B9" w14:textId="77777777" w:rsidR="00D20595" w:rsidRDefault="00D20595">
      <w:pPr>
        <w:suppressAutoHyphens w:val="0"/>
        <w:autoSpaceDE/>
        <w:rPr>
          <w:rFonts w:ascii="Trebuchet MS" w:hAnsi="Trebuchet MS"/>
        </w:rPr>
      </w:pPr>
      <w:r>
        <w:br w:type="page"/>
      </w:r>
    </w:p>
    <w:tbl>
      <w:tblPr>
        <w:tblStyle w:val="Tabelraster"/>
        <w:tblW w:w="0" w:type="auto"/>
        <w:tblLook w:val="04A0" w:firstRow="1" w:lastRow="0" w:firstColumn="1" w:lastColumn="0" w:noHBand="0" w:noVBand="1"/>
      </w:tblPr>
      <w:tblGrid>
        <w:gridCol w:w="4779"/>
        <w:gridCol w:w="4281"/>
      </w:tblGrid>
      <w:tr w:rsidR="00D20595" w14:paraId="572CA5AE"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27788FAD" w14:textId="77777777" w:rsidR="00D20595" w:rsidRDefault="00D20595">
            <w:pPr>
              <w:spacing w:after="200" w:line="276" w:lineRule="auto"/>
              <w:rPr>
                <w:rFonts w:cs="Arial"/>
                <w:bCs w:val="0"/>
                <w:lang w:eastAsia="nl-NL"/>
              </w:rPr>
            </w:pPr>
            <w:r>
              <w:rPr>
                <w:rFonts w:cs="Arial"/>
                <w:b/>
                <w:sz w:val="28"/>
                <w:szCs w:val="28"/>
              </w:rPr>
              <w:lastRenderedPageBreak/>
              <w:t>Handtekeningen</w:t>
            </w:r>
          </w:p>
        </w:tc>
      </w:tr>
      <w:tr w:rsidR="00D20595" w14:paraId="6ECD17DC"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66DCE923" w14:textId="77777777" w:rsidR="00D20595" w:rsidRDefault="00D20595">
            <w:pPr>
              <w:spacing w:after="200" w:line="276" w:lineRule="auto"/>
              <w:rPr>
                <w:rFonts w:cs="Arial"/>
                <w:b/>
              </w:rPr>
            </w:pPr>
            <w:r>
              <w:rPr>
                <w:rFonts w:cs="Arial"/>
                <w:b/>
              </w:rPr>
              <w:t>Student:</w:t>
            </w:r>
          </w:p>
          <w:p w14:paraId="43E8D74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5696B5E6" w14:textId="77777777" w:rsidR="00D20595" w:rsidRDefault="00D20595">
            <w:pPr>
              <w:spacing w:after="200" w:line="276" w:lineRule="auto"/>
              <w:rPr>
                <w:rFonts w:cs="Arial"/>
              </w:rPr>
            </w:pPr>
          </w:p>
        </w:tc>
      </w:tr>
      <w:tr w:rsidR="00D20595" w14:paraId="616AC9FB"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4D1954EC" w14:textId="77777777" w:rsidR="00D20595" w:rsidRDefault="00D20595">
            <w:pPr>
              <w:spacing w:after="200" w:line="276" w:lineRule="auto"/>
              <w:rPr>
                <w:rFonts w:cs="Arial"/>
                <w:b/>
              </w:rPr>
            </w:pPr>
            <w:r>
              <w:rPr>
                <w:rFonts w:cs="Arial"/>
                <w:b/>
              </w:rPr>
              <w:t>Projectcoach:</w:t>
            </w:r>
          </w:p>
          <w:p w14:paraId="5FDBC144"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C923E40" w14:textId="77777777" w:rsidR="00D20595" w:rsidRDefault="00D20595">
            <w:pPr>
              <w:spacing w:after="200" w:line="276" w:lineRule="auto"/>
              <w:rPr>
                <w:rFonts w:cs="Arial"/>
              </w:rPr>
            </w:pPr>
          </w:p>
        </w:tc>
      </w:tr>
      <w:tr w:rsidR="00D20595" w14:paraId="3237D557"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58D38CE1" w14:textId="77777777" w:rsidR="00D20595" w:rsidRDefault="00D20595">
            <w:pPr>
              <w:spacing w:after="200" w:line="276" w:lineRule="auto"/>
              <w:rPr>
                <w:rFonts w:cs="Arial"/>
                <w:b/>
              </w:rPr>
            </w:pPr>
            <w:r>
              <w:rPr>
                <w:rFonts w:cs="Arial"/>
                <w:b/>
              </w:rPr>
              <w:t>Vak coach:</w:t>
            </w:r>
          </w:p>
          <w:p w14:paraId="46D086C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48CE6CFC" w14:textId="77777777" w:rsidR="00D20595" w:rsidRDefault="00D20595">
            <w:pPr>
              <w:spacing w:after="200" w:line="276" w:lineRule="auto"/>
              <w:rPr>
                <w:rFonts w:cs="Arial"/>
              </w:rPr>
            </w:pPr>
          </w:p>
        </w:tc>
      </w:tr>
      <w:tr w:rsidR="00D20595" w14:paraId="58562F98"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2300439F" w14:textId="77777777" w:rsidR="00D20595" w:rsidRDefault="00D20595">
            <w:pPr>
              <w:spacing w:after="200" w:line="276" w:lineRule="auto"/>
              <w:rPr>
                <w:rFonts w:cs="Arial"/>
                <w:b/>
              </w:rPr>
            </w:pPr>
            <w:r>
              <w:rPr>
                <w:rFonts w:cs="Arial"/>
                <w:b/>
              </w:rPr>
              <w:t>Opdrachtgever:</w:t>
            </w:r>
          </w:p>
          <w:p w14:paraId="5C2EFC82"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199E796" w14:textId="77777777" w:rsidR="00D20595" w:rsidRDefault="00D20595">
            <w:pPr>
              <w:spacing w:after="200" w:line="276" w:lineRule="auto"/>
              <w:rPr>
                <w:rFonts w:cs="Arial"/>
              </w:rPr>
            </w:pPr>
          </w:p>
        </w:tc>
      </w:tr>
      <w:tr w:rsidR="00D20595" w14:paraId="6BCC15C0"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7D6CCCB5"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51F62A92" w14:textId="77777777" w:rsidR="00D20595" w:rsidRDefault="00D20595">
            <w:pPr>
              <w:spacing w:after="200" w:line="276" w:lineRule="auto"/>
              <w:rPr>
                <w:rFonts w:cs="Arial"/>
              </w:rPr>
            </w:pPr>
          </w:p>
        </w:tc>
      </w:tr>
    </w:tbl>
    <w:p w14:paraId="0F6B6A7A" w14:textId="77777777" w:rsidR="00D20595" w:rsidRDefault="00D20595" w:rsidP="00F831AB">
      <w:pPr>
        <w:pStyle w:val="Bijschrift"/>
      </w:pPr>
    </w:p>
    <w:sectPr w:rsidR="00D20595" w:rsidSect="0049586D">
      <w:headerReference w:type="default" r:id="rId9"/>
      <w:footerReference w:type="default" r:id="rId10"/>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99328" w14:textId="77777777" w:rsidR="003F4ECA" w:rsidRDefault="003F4ECA" w:rsidP="00F831AB">
      <w:r>
        <w:separator/>
      </w:r>
    </w:p>
  </w:endnote>
  <w:endnote w:type="continuationSeparator" w:id="0">
    <w:p w14:paraId="06698CB8" w14:textId="77777777" w:rsidR="003F4ECA" w:rsidRDefault="003F4ECA" w:rsidP="00F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14:paraId="537B1792" w14:textId="77777777" w:rsidR="00D20595" w:rsidRDefault="00D20595">
        <w:pPr>
          <w:pStyle w:val="Voettekst"/>
          <w:jc w:val="right"/>
        </w:pPr>
        <w:r>
          <w:fldChar w:fldCharType="begin"/>
        </w:r>
        <w:r>
          <w:instrText>PAGE   \* MERGEFORMAT</w:instrText>
        </w:r>
        <w:r>
          <w:fldChar w:fldCharType="separate"/>
        </w:r>
        <w:r>
          <w:rPr>
            <w:noProof/>
          </w:rPr>
          <w:t>12</w:t>
        </w:r>
        <w:r>
          <w:fldChar w:fldCharType="end"/>
        </w:r>
      </w:p>
    </w:sdtContent>
  </w:sdt>
  <w:p w14:paraId="34441415" w14:textId="77777777" w:rsidR="00A33AFB" w:rsidRPr="00A33AFB" w:rsidRDefault="00A33AFB"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6A5F3" w14:textId="77777777" w:rsidR="003F4ECA" w:rsidRDefault="003F4ECA" w:rsidP="00F831AB">
      <w:r>
        <w:separator/>
      </w:r>
    </w:p>
  </w:footnote>
  <w:footnote w:type="continuationSeparator" w:id="0">
    <w:p w14:paraId="4B4AD2DD" w14:textId="77777777" w:rsidR="003F4ECA" w:rsidRDefault="003F4ECA" w:rsidP="00F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09A2" w14:textId="77777777" w:rsidR="00F831AB" w:rsidRPr="00F64E51" w:rsidRDefault="00221496" w:rsidP="00F64E51">
    <w:pPr>
      <w:pStyle w:val="Koptekst"/>
    </w:pPr>
    <w:r>
      <w:rPr>
        <w:noProof/>
        <w:lang w:val="en-GB" w:eastAsia="en-GB"/>
      </w:rPr>
      <w:drawing>
        <wp:anchor distT="0" distB="0" distL="114300" distR="114300" simplePos="0" relativeHeight="251657216" behindDoc="1" locked="0" layoutInCell="1" allowOverlap="1" wp14:anchorId="51E4EC21" wp14:editId="56438188">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9180E53"/>
    <w:multiLevelType w:val="hybridMultilevel"/>
    <w:tmpl w:val="5F6AC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5E353B7"/>
    <w:multiLevelType w:val="hybridMultilevel"/>
    <w:tmpl w:val="9A0086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3E77BD9"/>
    <w:multiLevelType w:val="hybridMultilevel"/>
    <w:tmpl w:val="EE387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30973E9F"/>
    <w:multiLevelType w:val="hybridMultilevel"/>
    <w:tmpl w:val="4022C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6"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3758BF"/>
    <w:multiLevelType w:val="hybridMultilevel"/>
    <w:tmpl w:val="D31EC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9572F73"/>
    <w:multiLevelType w:val="hybridMultilevel"/>
    <w:tmpl w:val="003C6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8E2BDD"/>
    <w:multiLevelType w:val="hybridMultilevel"/>
    <w:tmpl w:val="CF127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5"/>
  </w:num>
  <w:num w:numId="6">
    <w:abstractNumId w:val="3"/>
  </w:num>
  <w:num w:numId="7">
    <w:abstractNumId w:val="8"/>
  </w:num>
  <w:num w:numId="8">
    <w:abstractNumId w:val="18"/>
  </w:num>
  <w:num w:numId="9">
    <w:abstractNumId w:val="22"/>
  </w:num>
  <w:num w:numId="10">
    <w:abstractNumId w:val="5"/>
  </w:num>
  <w:num w:numId="11">
    <w:abstractNumId w:val="28"/>
  </w:num>
  <w:num w:numId="12">
    <w:abstractNumId w:val="17"/>
  </w:num>
  <w:num w:numId="13">
    <w:abstractNumId w:val="16"/>
  </w:num>
  <w:num w:numId="14">
    <w:abstractNumId w:val="20"/>
  </w:num>
  <w:num w:numId="15">
    <w:abstractNumId w:val="10"/>
  </w:num>
  <w:num w:numId="16">
    <w:abstractNumId w:val="23"/>
  </w:num>
  <w:num w:numId="17">
    <w:abstractNumId w:val="6"/>
  </w:num>
  <w:num w:numId="18">
    <w:abstractNumId w:val="26"/>
  </w:num>
  <w:num w:numId="19">
    <w:abstractNumId w:val="19"/>
  </w:num>
  <w:num w:numId="20">
    <w:abstractNumId w:val="7"/>
  </w:num>
  <w:num w:numId="21">
    <w:abstractNumId w:val="14"/>
  </w:num>
  <w:num w:numId="22">
    <w:abstractNumId w:val="27"/>
  </w:num>
  <w:num w:numId="23">
    <w:abstractNumId w:val="21"/>
  </w:num>
  <w:num w:numId="24">
    <w:abstractNumId w:val="9"/>
  </w:num>
  <w:num w:numId="25">
    <w:abstractNumId w:val="4"/>
  </w:num>
  <w:num w:numId="26">
    <w:abstractNumId w:val="13"/>
  </w:num>
  <w:num w:numId="27">
    <w:abstractNumId w:val="24"/>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1F7E"/>
    <w:rsid w:val="000F43B7"/>
    <w:rsid w:val="001470F3"/>
    <w:rsid w:val="001C5D91"/>
    <w:rsid w:val="001F14EF"/>
    <w:rsid w:val="00221496"/>
    <w:rsid w:val="00221CF4"/>
    <w:rsid w:val="002D6A3A"/>
    <w:rsid w:val="00327EB6"/>
    <w:rsid w:val="003A782B"/>
    <w:rsid w:val="003E74D8"/>
    <w:rsid w:val="003F4ECA"/>
    <w:rsid w:val="004079D1"/>
    <w:rsid w:val="004411A1"/>
    <w:rsid w:val="0049586D"/>
    <w:rsid w:val="004B4379"/>
    <w:rsid w:val="00537491"/>
    <w:rsid w:val="005A06A5"/>
    <w:rsid w:val="005E4B43"/>
    <w:rsid w:val="0065580D"/>
    <w:rsid w:val="007209F9"/>
    <w:rsid w:val="00721B8F"/>
    <w:rsid w:val="007324E1"/>
    <w:rsid w:val="00780643"/>
    <w:rsid w:val="00780D58"/>
    <w:rsid w:val="007B08BF"/>
    <w:rsid w:val="007B2F0A"/>
    <w:rsid w:val="00804433"/>
    <w:rsid w:val="00806A45"/>
    <w:rsid w:val="00836DF7"/>
    <w:rsid w:val="008660B4"/>
    <w:rsid w:val="00877859"/>
    <w:rsid w:val="008B1130"/>
    <w:rsid w:val="008C2ECA"/>
    <w:rsid w:val="00912317"/>
    <w:rsid w:val="00926B2E"/>
    <w:rsid w:val="00935D07"/>
    <w:rsid w:val="00974238"/>
    <w:rsid w:val="009D55D7"/>
    <w:rsid w:val="00A33AFB"/>
    <w:rsid w:val="00A702E5"/>
    <w:rsid w:val="00A831EF"/>
    <w:rsid w:val="00AB58DD"/>
    <w:rsid w:val="00AC1A4C"/>
    <w:rsid w:val="00AD77B1"/>
    <w:rsid w:val="00AE266A"/>
    <w:rsid w:val="00AF1F7D"/>
    <w:rsid w:val="00AF51FF"/>
    <w:rsid w:val="00AF6744"/>
    <w:rsid w:val="00BB7993"/>
    <w:rsid w:val="00BF4B49"/>
    <w:rsid w:val="00BF51EB"/>
    <w:rsid w:val="00BF5656"/>
    <w:rsid w:val="00C248C8"/>
    <w:rsid w:val="00C75852"/>
    <w:rsid w:val="00CD7127"/>
    <w:rsid w:val="00D104AD"/>
    <w:rsid w:val="00D12434"/>
    <w:rsid w:val="00D20595"/>
    <w:rsid w:val="00D61AB0"/>
    <w:rsid w:val="00D8457A"/>
    <w:rsid w:val="00D979FF"/>
    <w:rsid w:val="00DA727B"/>
    <w:rsid w:val="00DD324E"/>
    <w:rsid w:val="00DE647C"/>
    <w:rsid w:val="00DF3416"/>
    <w:rsid w:val="00E02373"/>
    <w:rsid w:val="00E6758C"/>
    <w:rsid w:val="00E8413A"/>
    <w:rsid w:val="00E86D46"/>
    <w:rsid w:val="00E94984"/>
    <w:rsid w:val="00EC2A47"/>
    <w:rsid w:val="00EE2F5B"/>
    <w:rsid w:val="00F562A0"/>
    <w:rsid w:val="00F57D0E"/>
    <w:rsid w:val="00F61775"/>
    <w:rsid w:val="00F64E51"/>
    <w:rsid w:val="00F831AB"/>
    <w:rsid w:val="00FC7EDD"/>
    <w:rsid w:val="00FD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3832F783"/>
  <w15:chartTrackingRefBased/>
  <w15:docId w15:val="{B32D3F9C-1E42-4914-BC75-91C675F1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styleId="Normaalweb">
    <w:name w:val="Normal (Web)"/>
    <w:basedOn w:val="Standaard"/>
    <w:uiPriority w:val="99"/>
    <w:unhideWhenUsed/>
    <w:rsid w:val="00001F7E"/>
    <w:pPr>
      <w:suppressAutoHyphens w:val="0"/>
      <w:autoSpaceDE/>
      <w:spacing w:before="100" w:beforeAutospacing="1" w:after="100" w:afterAutospacing="1"/>
    </w:pPr>
    <w:rPr>
      <w:rFonts w:ascii="Times New Roman" w:hAnsi="Times New Roman"/>
      <w:bCs w:val="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tekening.vsd"/><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DEE566-C760-4334-9F5C-8381CFD82F8C}"/>
</file>

<file path=customXml/itemProps2.xml><?xml version="1.0" encoding="utf-8"?>
<ds:datastoreItem xmlns:ds="http://schemas.openxmlformats.org/officeDocument/2006/customXml" ds:itemID="{C4C5ED11-2EE7-494A-A596-65EC52F465EB}"/>
</file>

<file path=customXml/itemProps3.xml><?xml version="1.0" encoding="utf-8"?>
<ds:datastoreItem xmlns:ds="http://schemas.openxmlformats.org/officeDocument/2006/customXml" ds:itemID="{015404AD-A7DA-402A-9133-896D3334B5ED}"/>
</file>

<file path=docProps/app.xml><?xml version="1.0" encoding="utf-8"?>
<Properties xmlns="http://schemas.openxmlformats.org/officeDocument/2006/extended-properties" xmlns:vt="http://schemas.openxmlformats.org/officeDocument/2006/docPropsVTypes">
  <Template>Maatwerk cd-rom.dot</Template>
  <TotalTime>1</TotalTime>
  <Pages>11</Pages>
  <Words>1584</Words>
  <Characters>9034</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10597</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thijs compiet</cp:lastModifiedBy>
  <cp:revision>2</cp:revision>
  <cp:lastPrinted>2006-03-28T15:06:00Z</cp:lastPrinted>
  <dcterms:created xsi:type="dcterms:W3CDTF">2018-11-12T12:19:00Z</dcterms:created>
  <dcterms:modified xsi:type="dcterms:W3CDTF">2018-11-12T12:19:00Z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