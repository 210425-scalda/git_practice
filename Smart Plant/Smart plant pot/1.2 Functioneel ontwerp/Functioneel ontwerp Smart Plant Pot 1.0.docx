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586D" w:rsidP="00721B8F" w:rsidRDefault="0049586D" w14:paraId="7DE9BECC" w14:textId="77777777">
      <w:pPr>
        <w:ind w:left="-284"/>
        <w:jc w:val="right"/>
        <w:rPr>
          <w:b/>
          <w:highlight w:val="yellow"/>
        </w:rPr>
      </w:pPr>
    </w:p>
    <w:p w:rsidR="0049586D" w:rsidP="00721B8F" w:rsidRDefault="0049586D" w14:paraId="0B4997F1" w14:textId="77777777">
      <w:pPr>
        <w:ind w:left="-284"/>
        <w:jc w:val="right"/>
        <w:rPr>
          <w:b/>
          <w:highlight w:val="yellow"/>
        </w:rPr>
      </w:pPr>
    </w:p>
    <w:p w:rsidR="0049586D" w:rsidP="00721B8F" w:rsidRDefault="0049586D" w14:paraId="2156A788" w14:textId="77777777">
      <w:pPr>
        <w:ind w:left="-284"/>
        <w:jc w:val="right"/>
        <w:rPr>
          <w:b/>
          <w:highlight w:val="yellow"/>
        </w:rPr>
      </w:pPr>
    </w:p>
    <w:p w:rsidR="00294139" w:rsidP="00294139" w:rsidRDefault="00444526" w14:paraId="242468DF" w14:textId="77777777">
      <w:pPr>
        <w:pStyle w:val="Titel"/>
      </w:pPr>
      <w:fldSimple w:instr=" DOCPROPERTY &quot;Titel&quot;  \* MERGEFORMAT ">
        <w:r w:rsidR="00294139">
          <w:t>Functioneel Ontwerp</w:t>
        </w:r>
      </w:fldSimple>
    </w:p>
    <w:p w:rsidRPr="004761F2" w:rsidR="00294139" w:rsidP="00294139" w:rsidRDefault="000904AA" w14:paraId="23D7F8EC" w14:textId="575D4C79">
      <w:pPr>
        <w:pStyle w:val="Ondertitel"/>
      </w:pPr>
      <w:r w:rsidR="455B26BF">
        <w:rPr/>
        <w:t xml:space="preserve">Smart </w:t>
      </w:r>
      <w:r w:rsidR="455B26BF">
        <w:rPr/>
        <w:t>Plant Pot</w:t>
      </w:r>
    </w:p>
    <w:p w:rsidRPr="00B86F46" w:rsidR="00294139" w:rsidP="00294139" w:rsidRDefault="000904AA" w14:paraId="2F753B45" w14:textId="28B09EBD">
      <w:pPr>
        <w:pStyle w:val="Ondertitel"/>
      </w:pPr>
      <w:r w:rsidRPr="00B86F46">
        <w:t>SSC</w:t>
      </w:r>
      <w:r w:rsidRPr="00B86F46" w:rsidR="00294139">
        <w:br/>
      </w:r>
      <w:r w:rsidRPr="00B86F46" w:rsidR="00B86F46">
        <w:t>Vlissingen</w:t>
      </w:r>
      <w:r w:rsidRPr="00B86F46" w:rsidR="00294139">
        <w:br/>
      </w:r>
    </w:p>
    <w:p w:rsidRPr="00B86F46" w:rsidR="00294139" w:rsidP="00294139" w:rsidRDefault="00294139" w14:paraId="3F6F8F1F" w14:textId="77777777">
      <w:pPr>
        <w:jc w:val="center"/>
      </w:pPr>
    </w:p>
    <w:p w:rsidR="00294139" w:rsidP="00294139" w:rsidRDefault="00294139" w14:paraId="733E9590" w14:textId="4D9AD8E7">
      <w:pPr>
        <w:pStyle w:val="Titelbloktekst"/>
        <w:framePr w:wrap="notBeside"/>
      </w:pPr>
      <w:r w:rsidRPr="00B86F46">
        <w:tab/>
      </w:r>
      <w:r w:rsidR="00294139">
        <w:rPr/>
        <w:t>Projectleider</w:t>
      </w:r>
      <w:r>
        <w:tab/>
      </w:r>
      <w:r w:rsidRPr="455B26BF" w:rsidR="00294139">
        <w:rPr/>
        <w:t>:</w:t>
      </w:r>
      <w:r w:rsidRPr="455B26BF" w:rsidR="00294139">
        <w:rPr/>
        <w:t xml:space="preserve"> Rutger Haaze</w:t>
      </w:r>
      <w:r>
        <w:tab/>
      </w:r>
    </w:p>
    <w:p w:rsidR="00294139" w:rsidP="00294139" w:rsidRDefault="00294139" w14:textId="19855E2C" w14:paraId="6602BA85">
      <w:pPr>
        <w:pStyle w:val="Titelbloktekst"/>
        <w:framePr w:wrap="notBeside"/>
      </w:pPr>
      <w:r>
        <w:rPr/>
        <w:t>Projectnummer</w:t>
      </w:r>
      <w:r>
        <w:tab/>
      </w:r>
      <w:r>
        <w:rPr/>
        <w:t>:</w:t>
      </w:r>
      <w:r>
        <w:tab/>
      </w:r>
      <w:r>
        <w:rPr/>
        <w:t>1</w:t>
      </w:r>
    </w:p>
    <w:p w:rsidR="00294139" w:rsidP="00294139" w:rsidRDefault="00294139" w14:paraId="11BA6DB7" w14:textId="76C4A53C">
      <w:pPr>
        <w:pStyle w:val="Titelbloktekst"/>
        <w:framePr w:wrap="notBeside"/>
      </w:pPr>
      <w:r>
        <w:tab/>
      </w:r>
      <w:r>
        <w:t>Datum</w:t>
      </w:r>
      <w:r>
        <w:tab/>
      </w:r>
      <w:r>
        <w:t>:</w:t>
      </w:r>
      <w:r>
        <w:tab/>
      </w:r>
      <w:r w:rsidR="00B86F46">
        <w:t>23/</w:t>
      </w:r>
      <w:r w:rsidR="00145DF9">
        <w:t>08/2019</w:t>
      </w:r>
    </w:p>
    <w:p w:rsidR="00294139" w:rsidP="00294139" w:rsidRDefault="00294139" w14:paraId="380FC073" w14:textId="77777777">
      <w:pPr>
        <w:pStyle w:val="Titelbloktekst"/>
        <w:framePr w:wrap="notBeside"/>
      </w:pPr>
      <w:r>
        <w:tab/>
      </w:r>
      <w:r>
        <w:t>Versie</w:t>
      </w:r>
      <w:r>
        <w:tab/>
      </w:r>
      <w:r>
        <w:t>:</w:t>
      </w:r>
      <w:r>
        <w:tab/>
      </w:r>
      <w:fldSimple w:instr=" DOCPROPERTY Versienummer \* MERGEFORMAT ">
        <w:r>
          <w:t>1.0</w:t>
        </w:r>
      </w:fldSimple>
    </w:p>
    <w:p w:rsidR="00294139" w:rsidP="00294139" w:rsidRDefault="00294139" w14:paraId="4F56D3BE" w14:textId="77777777"/>
    <w:p w:rsidR="00294139" w:rsidP="00294139" w:rsidRDefault="00294139" w14:paraId="5106034D" w14:textId="77777777">
      <w:pPr>
        <w:pStyle w:val="Bijschrift"/>
        <w:rPr>
          <w:b/>
          <w:sz w:val="28"/>
        </w:rPr>
      </w:pPr>
      <w:r>
        <w:br w:type="page"/>
      </w:r>
      <w:bookmarkStart w:name="_Toc292910506" w:id="0"/>
      <w:bookmarkStart w:name="_Toc292911004" w:id="1"/>
      <w:r>
        <w:lastRenderedPageBreak/>
        <w:br/>
      </w:r>
      <w:r w:rsidRPr="00C921E2">
        <w:rPr>
          <w:b/>
          <w:sz w:val="28"/>
        </w:rPr>
        <w:t>Inhoud</w:t>
      </w:r>
      <w:bookmarkEnd w:id="0"/>
      <w:bookmarkEnd w:id="1"/>
    </w:p>
    <w:p w:rsidRPr="00706351" w:rsidR="00294139" w:rsidP="00294139" w:rsidRDefault="00294139" w14:paraId="6EB994A9" w14:textId="77777777">
      <w:pPr>
        <w:pStyle w:val="Bijschrift"/>
        <w:rPr>
          <w:b/>
        </w:rPr>
      </w:pPr>
    </w:p>
    <w:p w:rsidR="00294139" w:rsidP="00294139" w:rsidRDefault="00294139" w14:paraId="6089029E" w14:textId="77777777">
      <w:pPr>
        <w:pStyle w:val="Inhopg1"/>
        <w:tabs>
          <w:tab w:val="right" w:leader="dot" w:pos="9062"/>
        </w:tabs>
        <w:rPr>
          <w:rStyle w:val="Hyperlink"/>
          <w:noProof/>
        </w:rPr>
      </w:pPr>
      <w:r>
        <w:fldChar w:fldCharType="begin"/>
      </w:r>
      <w:r>
        <w:instrText xml:space="preserve"> TOC \o "1-3" \h \z \u </w:instrText>
      </w:r>
      <w:r>
        <w:fldChar w:fldCharType="separate"/>
      </w:r>
      <w:hyperlink w:history="1" w:anchor="_Toc515878024">
        <w:r w:rsidRPr="003D61BB">
          <w:rPr>
            <w:rStyle w:val="Hyperlink"/>
            <w:noProof/>
          </w:rPr>
          <w:t>1. Inleiding</w:t>
        </w:r>
        <w:r>
          <w:rPr>
            <w:noProof/>
            <w:webHidden/>
          </w:rPr>
          <w:tab/>
        </w:r>
        <w:r>
          <w:rPr>
            <w:noProof/>
            <w:webHidden/>
          </w:rPr>
          <w:fldChar w:fldCharType="begin"/>
        </w:r>
        <w:r>
          <w:rPr>
            <w:noProof/>
            <w:webHidden/>
          </w:rPr>
          <w:instrText xml:space="preserve"> PAGEREF _Toc515878024 \h </w:instrText>
        </w:r>
        <w:r>
          <w:rPr>
            <w:noProof/>
            <w:webHidden/>
          </w:rPr>
        </w:r>
        <w:r>
          <w:rPr>
            <w:noProof/>
            <w:webHidden/>
          </w:rPr>
          <w:fldChar w:fldCharType="separate"/>
        </w:r>
        <w:r>
          <w:rPr>
            <w:noProof/>
            <w:webHidden/>
          </w:rPr>
          <w:t>3</w:t>
        </w:r>
        <w:r>
          <w:rPr>
            <w:noProof/>
            <w:webHidden/>
          </w:rPr>
          <w:fldChar w:fldCharType="end"/>
        </w:r>
      </w:hyperlink>
    </w:p>
    <w:p w:rsidR="00294139" w:rsidP="00294139" w:rsidRDefault="00294139" w14:paraId="03363E8B" w14:textId="77777777">
      <w:pPr>
        <w:pStyle w:val="Inhopg1"/>
        <w:tabs>
          <w:tab w:val="right" w:leader="dot" w:pos="9062"/>
        </w:tabs>
        <w:rPr>
          <w:rFonts w:eastAsiaTheme="minorEastAsia"/>
        </w:rPr>
      </w:pPr>
    </w:p>
    <w:p w:rsidR="00294139" w:rsidP="00294139" w:rsidRDefault="00C60131" w14:paraId="530A177D"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5">
        <w:r w:rsidRPr="003D61BB" w:rsidR="00294139">
          <w:rPr>
            <w:rStyle w:val="Hyperlink"/>
            <w:noProof/>
          </w:rPr>
          <w:t>2. Beschrijving van de mogelijke functionaliteiten nieuwe systeem</w:t>
        </w:r>
        <w:r w:rsidR="00294139">
          <w:rPr>
            <w:noProof/>
            <w:webHidden/>
          </w:rPr>
          <w:tab/>
        </w:r>
        <w:r w:rsidR="00294139">
          <w:rPr>
            <w:noProof/>
            <w:webHidden/>
          </w:rPr>
          <w:fldChar w:fldCharType="begin"/>
        </w:r>
        <w:r w:rsidR="00294139">
          <w:rPr>
            <w:noProof/>
            <w:webHidden/>
          </w:rPr>
          <w:instrText xml:space="preserve"> PAGEREF _Toc515878025 \h </w:instrText>
        </w:r>
        <w:r w:rsidR="00294139">
          <w:rPr>
            <w:noProof/>
            <w:webHidden/>
          </w:rPr>
        </w:r>
        <w:r w:rsidR="00294139">
          <w:rPr>
            <w:noProof/>
            <w:webHidden/>
          </w:rPr>
          <w:fldChar w:fldCharType="separate"/>
        </w:r>
        <w:r w:rsidR="00294139">
          <w:rPr>
            <w:noProof/>
            <w:webHidden/>
          </w:rPr>
          <w:t>4</w:t>
        </w:r>
        <w:r w:rsidR="00294139">
          <w:rPr>
            <w:noProof/>
            <w:webHidden/>
          </w:rPr>
          <w:fldChar w:fldCharType="end"/>
        </w:r>
      </w:hyperlink>
    </w:p>
    <w:p w:rsidR="00294139" w:rsidP="00294139" w:rsidRDefault="00294139" w14:paraId="4533EAB5" w14:textId="77777777">
      <w:pPr>
        <w:pStyle w:val="Inhopg1"/>
        <w:tabs>
          <w:tab w:val="right" w:leader="dot" w:pos="9062"/>
        </w:tabs>
        <w:rPr>
          <w:rStyle w:val="Hyperlink"/>
          <w:noProof/>
        </w:rPr>
      </w:pPr>
    </w:p>
    <w:p w:rsidR="00294139" w:rsidP="00294139" w:rsidRDefault="00C60131" w14:paraId="73BFF97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6">
        <w:r w:rsidRPr="003D61BB" w:rsidR="00294139">
          <w:rPr>
            <w:rStyle w:val="Hyperlink"/>
            <w:noProof/>
          </w:rPr>
          <w:t>3. MoSCoW-analyse</w:t>
        </w:r>
        <w:r w:rsidR="00294139">
          <w:rPr>
            <w:noProof/>
            <w:webHidden/>
          </w:rPr>
          <w:tab/>
        </w:r>
        <w:r w:rsidR="00294139">
          <w:rPr>
            <w:noProof/>
            <w:webHidden/>
          </w:rPr>
          <w:fldChar w:fldCharType="begin"/>
        </w:r>
        <w:r w:rsidR="00294139">
          <w:rPr>
            <w:noProof/>
            <w:webHidden/>
          </w:rPr>
          <w:instrText xml:space="preserve"> PAGEREF _Toc515878026 \h </w:instrText>
        </w:r>
        <w:r w:rsidR="00294139">
          <w:rPr>
            <w:noProof/>
            <w:webHidden/>
          </w:rPr>
        </w:r>
        <w:r w:rsidR="00294139">
          <w:rPr>
            <w:noProof/>
            <w:webHidden/>
          </w:rPr>
          <w:fldChar w:fldCharType="separate"/>
        </w:r>
        <w:r w:rsidR="00294139">
          <w:rPr>
            <w:noProof/>
            <w:webHidden/>
          </w:rPr>
          <w:t>5</w:t>
        </w:r>
        <w:r w:rsidR="00294139">
          <w:rPr>
            <w:noProof/>
            <w:webHidden/>
          </w:rPr>
          <w:fldChar w:fldCharType="end"/>
        </w:r>
      </w:hyperlink>
    </w:p>
    <w:p w:rsidR="00294139" w:rsidP="00294139" w:rsidRDefault="00294139" w14:paraId="26D34B83" w14:textId="77777777">
      <w:pPr>
        <w:pStyle w:val="Inhopg1"/>
        <w:tabs>
          <w:tab w:val="right" w:leader="dot" w:pos="9062"/>
        </w:tabs>
        <w:rPr>
          <w:rStyle w:val="Hyperlink"/>
          <w:noProof/>
        </w:rPr>
      </w:pPr>
    </w:p>
    <w:p w:rsidR="00294139" w:rsidP="00294139" w:rsidRDefault="00C60131" w14:paraId="1304BA6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7">
        <w:r w:rsidRPr="003D61BB" w:rsidR="00294139">
          <w:rPr>
            <w:rStyle w:val="Hyperlink"/>
            <w:noProof/>
          </w:rPr>
          <w:t>4. Beschrijving van de gekozen oplossing</w:t>
        </w:r>
        <w:r w:rsidR="00294139">
          <w:rPr>
            <w:noProof/>
            <w:webHidden/>
          </w:rPr>
          <w:tab/>
        </w:r>
        <w:r w:rsidR="00294139">
          <w:rPr>
            <w:noProof/>
            <w:webHidden/>
          </w:rPr>
          <w:fldChar w:fldCharType="begin"/>
        </w:r>
        <w:r w:rsidR="00294139">
          <w:rPr>
            <w:noProof/>
            <w:webHidden/>
          </w:rPr>
          <w:instrText xml:space="preserve"> PAGEREF _Toc515878027 \h </w:instrText>
        </w:r>
        <w:r w:rsidR="00294139">
          <w:rPr>
            <w:noProof/>
            <w:webHidden/>
          </w:rPr>
        </w:r>
        <w:r w:rsidR="00294139">
          <w:rPr>
            <w:noProof/>
            <w:webHidden/>
          </w:rPr>
          <w:fldChar w:fldCharType="separate"/>
        </w:r>
        <w:r w:rsidR="00294139">
          <w:rPr>
            <w:noProof/>
            <w:webHidden/>
          </w:rPr>
          <w:t>6</w:t>
        </w:r>
        <w:r w:rsidR="00294139">
          <w:rPr>
            <w:noProof/>
            <w:webHidden/>
          </w:rPr>
          <w:fldChar w:fldCharType="end"/>
        </w:r>
      </w:hyperlink>
    </w:p>
    <w:p w:rsidR="00294139" w:rsidP="00294139" w:rsidRDefault="00294139" w14:paraId="3770DFA2" w14:textId="77777777">
      <w:pPr>
        <w:pStyle w:val="Inhopg1"/>
        <w:tabs>
          <w:tab w:val="right" w:leader="dot" w:pos="9062"/>
        </w:tabs>
        <w:rPr>
          <w:rStyle w:val="Hyperlink"/>
          <w:noProof/>
        </w:rPr>
      </w:pPr>
    </w:p>
    <w:p w:rsidR="00294139" w:rsidP="00294139" w:rsidRDefault="00C60131" w14:paraId="0040233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8">
        <w:r w:rsidRPr="003D61BB" w:rsidR="00294139">
          <w:rPr>
            <w:rStyle w:val="Hyperlink"/>
            <w:noProof/>
          </w:rPr>
          <w:t>5. Ontwerp nieuwe omgeving</w:t>
        </w:r>
        <w:r w:rsidR="00294139">
          <w:rPr>
            <w:noProof/>
            <w:webHidden/>
          </w:rPr>
          <w:tab/>
        </w:r>
        <w:r w:rsidR="00294139">
          <w:rPr>
            <w:noProof/>
            <w:webHidden/>
          </w:rPr>
          <w:fldChar w:fldCharType="begin"/>
        </w:r>
        <w:r w:rsidR="00294139">
          <w:rPr>
            <w:noProof/>
            <w:webHidden/>
          </w:rPr>
          <w:instrText xml:space="preserve"> PAGEREF _Toc515878028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3794CFC0" w14:textId="77777777">
      <w:pPr>
        <w:pStyle w:val="Inhopg1"/>
        <w:tabs>
          <w:tab w:val="right" w:leader="dot" w:pos="9062"/>
        </w:tabs>
        <w:rPr>
          <w:rStyle w:val="Hyperlink"/>
          <w:noProof/>
        </w:rPr>
      </w:pPr>
    </w:p>
    <w:p w:rsidR="00294139" w:rsidP="00294139" w:rsidRDefault="00C60131" w14:paraId="62F2C481"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9">
        <w:r w:rsidRPr="003D61BB" w:rsidR="00294139">
          <w:rPr>
            <w:rStyle w:val="Hyperlink"/>
            <w:noProof/>
          </w:rPr>
          <w:t>6. Beschrijving kosten implementatie totaal omgeving</w:t>
        </w:r>
        <w:r w:rsidR="00294139">
          <w:rPr>
            <w:noProof/>
            <w:webHidden/>
          </w:rPr>
          <w:tab/>
        </w:r>
        <w:r w:rsidR="00294139">
          <w:rPr>
            <w:noProof/>
            <w:webHidden/>
          </w:rPr>
          <w:fldChar w:fldCharType="begin"/>
        </w:r>
        <w:r w:rsidR="00294139">
          <w:rPr>
            <w:noProof/>
            <w:webHidden/>
          </w:rPr>
          <w:instrText xml:space="preserve"> PAGEREF _Toc515878029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1669633B" w14:textId="77777777">
      <w:pPr>
        <w:pStyle w:val="Inhopg1"/>
        <w:tabs>
          <w:tab w:val="right" w:leader="dot" w:pos="9062"/>
        </w:tabs>
        <w:rPr>
          <w:rStyle w:val="Hyperlink"/>
          <w:noProof/>
        </w:rPr>
      </w:pPr>
    </w:p>
    <w:p w:rsidR="00294139" w:rsidP="00294139" w:rsidRDefault="00C60131" w14:paraId="64108428"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30">
        <w:r w:rsidRPr="003D61BB" w:rsidR="00294139">
          <w:rPr>
            <w:rStyle w:val="Hyperlink"/>
            <w:noProof/>
          </w:rPr>
          <w:t>7. Organisatorische consequenties</w:t>
        </w:r>
        <w:r w:rsidR="00294139">
          <w:rPr>
            <w:noProof/>
            <w:webHidden/>
          </w:rPr>
          <w:tab/>
        </w:r>
        <w:r w:rsidR="00294139">
          <w:rPr>
            <w:noProof/>
            <w:webHidden/>
          </w:rPr>
          <w:fldChar w:fldCharType="begin"/>
        </w:r>
        <w:r w:rsidR="00294139">
          <w:rPr>
            <w:noProof/>
            <w:webHidden/>
          </w:rPr>
          <w:instrText xml:space="preserve"> PAGEREF _Toc515878030 \h </w:instrText>
        </w:r>
        <w:r w:rsidR="00294139">
          <w:rPr>
            <w:noProof/>
            <w:webHidden/>
          </w:rPr>
        </w:r>
        <w:r w:rsidR="00294139">
          <w:rPr>
            <w:noProof/>
            <w:webHidden/>
          </w:rPr>
          <w:fldChar w:fldCharType="separate"/>
        </w:r>
        <w:r w:rsidR="00294139">
          <w:rPr>
            <w:noProof/>
            <w:webHidden/>
          </w:rPr>
          <w:t>9</w:t>
        </w:r>
        <w:r w:rsidR="00294139">
          <w:rPr>
            <w:noProof/>
            <w:webHidden/>
          </w:rPr>
          <w:fldChar w:fldCharType="end"/>
        </w:r>
      </w:hyperlink>
    </w:p>
    <w:p w:rsidR="00294139" w:rsidP="00294139" w:rsidRDefault="00294139" w14:paraId="68AAD56F" w14:textId="77777777">
      <w:r>
        <w:fldChar w:fldCharType="end"/>
      </w:r>
    </w:p>
    <w:p w:rsidR="00294139" w:rsidP="00294139" w:rsidRDefault="00294139" w14:paraId="7CCAFA88" w14:textId="77777777">
      <w:pPr>
        <w:suppressAutoHyphens w:val="0"/>
        <w:autoSpaceDE/>
        <w:spacing w:after="160" w:line="259" w:lineRule="auto"/>
      </w:pPr>
      <w:r>
        <w:br w:type="page"/>
      </w:r>
    </w:p>
    <w:p w:rsidR="00294139" w:rsidP="00294139" w:rsidRDefault="00294139" w14:paraId="11FA333D" w14:textId="77777777"/>
    <w:p w:rsidR="00294139" w:rsidP="3E6EFEDD" w:rsidRDefault="00294139" w14:paraId="468C5A24" w14:textId="77777777">
      <w:pPr>
        <w:pStyle w:val="Kop1"/>
        <w:numPr>
          <w:ilvl w:val="0"/>
          <w:numId w:val="25"/>
        </w:numPr>
        <w:spacing w:before="240"/>
        <w:rPr/>
      </w:pPr>
      <w:r w:rsidR="00294139">
        <w:rPr/>
        <w:t xml:space="preserve"> </w:t>
      </w:r>
      <w:r w:rsidRPr="38D524A0" w:rsidR="00294139">
        <w:rPr>
          <w:b w:val="1"/>
          <w:bCs w:val="1"/>
        </w:rPr>
        <w:t>Inleiding</w:t>
      </w:r>
    </w:p>
    <w:p w:rsidR="7ADCF330" w:rsidP="38D524A0" w:rsidRDefault="7ADCF330" w14:paraId="60E5DC9F" w14:textId="6107B0B0">
      <w:pPr>
        <w:pStyle w:val="Bijschrift"/>
      </w:pPr>
      <w:r w:rsidR="7ADCF330">
        <w:rPr/>
        <w:t>In dit functioneel ontwerp ga ik vertellen wat precies mijn ontwerp is voor dit project.</w:t>
      </w:r>
    </w:p>
    <w:p w:rsidR="36BE5590" w:rsidP="38D524A0" w:rsidRDefault="36BE5590" w14:paraId="33E2C0CE" w14:textId="219E0F50">
      <w:pPr>
        <w:pStyle w:val="Bijschrift"/>
        <w:bidi w:val="0"/>
        <w:spacing w:before="0" w:beforeAutospacing="off" w:after="0" w:afterAutospacing="off" w:line="259" w:lineRule="auto"/>
        <w:ind w:left="0" w:right="0"/>
        <w:jc w:val="left"/>
      </w:pPr>
      <w:r w:rsidR="36BE5590">
        <w:rPr/>
        <w:t xml:space="preserve">Ik kwam bij dit project, omdat een goeie vriend van mij het idee gaf om een slim slot te maken. Dat slimme slot </w:t>
      </w:r>
      <w:r w:rsidR="3E9C7D1D">
        <w:rPr/>
        <w:t>moet</w:t>
      </w:r>
      <w:r w:rsidR="36BE5590">
        <w:rPr/>
        <w:t xml:space="preserve"> ervoor </w:t>
      </w:r>
      <w:r w:rsidR="1CB7CB8D">
        <w:rPr/>
        <w:t xml:space="preserve">gaan </w:t>
      </w:r>
      <w:r w:rsidR="36BE5590">
        <w:rPr/>
        <w:t>zorgen dat als jij dicht</w:t>
      </w:r>
      <w:r w:rsidR="1109E82C">
        <w:rPr/>
        <w:t xml:space="preserve"> met je </w:t>
      </w:r>
      <w:r w:rsidR="218A79A4">
        <w:rPr/>
        <w:t>telefoon</w:t>
      </w:r>
      <w:r w:rsidR="1109E82C">
        <w:rPr/>
        <w:t xml:space="preserve"> je telefoon opent </w:t>
      </w:r>
      <w:r w:rsidR="12084D63">
        <w:rPr/>
        <w:t xml:space="preserve">met een wachtwoord </w:t>
      </w:r>
      <w:r w:rsidR="1109E82C">
        <w:rPr/>
        <w:t xml:space="preserve">en je slot gaat ook open. </w:t>
      </w:r>
    </w:p>
    <w:p w:rsidR="00294139" w:rsidP="193B6313" w:rsidRDefault="00294139" w14:paraId="568B24E4" w14:textId="543DCA00">
      <w:pPr>
        <w:suppressAutoHyphens w:val="0"/>
        <w:autoSpaceDE/>
        <w:spacing w:after="160" w:line="259" w:lineRule="auto"/>
      </w:pPr>
    </w:p>
    <w:p w:rsidR="00294139" w:rsidP="00294139" w:rsidRDefault="00294139" w14:paraId="132EACA3" w14:textId="42DD913C">
      <w:pPr>
        <w:suppressAutoHyphens w:val="0"/>
        <w:autoSpaceDE/>
        <w:spacing w:after="160" w:line="259" w:lineRule="auto"/>
        <w:rPr>
          <w:rFonts w:ascii="Trebuchet MS" w:hAnsi="Trebuchet MS"/>
          <w:sz w:val="28"/>
          <w:szCs w:val="28"/>
        </w:rPr>
      </w:pPr>
      <w:r>
        <w:br w:type="page"/>
      </w:r>
    </w:p>
    <w:p w:rsidR="1C035A97" w:rsidP="5C084ADC" w:rsidRDefault="5C084ADC" w14:paraId="0D57A7B0" w14:textId="36BD8CC4">
      <w:r w:rsidRPr="4B1128E5">
        <w:rPr>
          <w:b/>
          <w:sz w:val="28"/>
          <w:szCs w:val="28"/>
        </w:rPr>
        <w:lastRenderedPageBreak/>
        <w:t>⦁ 2. Beschrijving van de mogelijke functionaliteiten nieuwe systeem</w:t>
      </w:r>
    </w:p>
    <w:p w:rsidR="1C035A97" w:rsidP="38D524A0" w:rsidRDefault="1C035A97" w14:paraId="0B9CED29" w14:textId="11DB6FB6">
      <w:pPr>
        <w:rPr>
          <w:rFonts w:ascii="Trebuchet MS" w:hAnsi="Trebuchet MS" w:eastAsia="Trebuchet MS" w:cs="Trebuchet MS"/>
        </w:rPr>
      </w:pPr>
      <w:r>
        <w:br/>
      </w:r>
      <w:r w:rsidRPr="38D524A0" w:rsidR="5C084ADC">
        <w:rPr>
          <w:rFonts w:ascii="Trebuchet MS" w:hAnsi="Trebuchet MS" w:eastAsia="Trebuchet MS" w:cs="Trebuchet MS"/>
        </w:rPr>
        <w:t xml:space="preserve">De opdracht gever </w:t>
      </w:r>
      <w:r w:rsidRPr="38D524A0" w:rsidR="00183151">
        <w:rPr>
          <w:rFonts w:ascii="Trebuchet MS" w:hAnsi="Trebuchet MS" w:eastAsia="Trebuchet MS" w:cs="Trebuchet MS"/>
        </w:rPr>
        <w:t xml:space="preserve">Danny </w:t>
      </w:r>
      <w:proofErr w:type="spellStart"/>
      <w:r w:rsidRPr="38D524A0" w:rsidR="00183151">
        <w:rPr>
          <w:rFonts w:ascii="Trebuchet MS" w:hAnsi="Trebuchet MS" w:eastAsia="Trebuchet MS" w:cs="Trebuchet MS"/>
        </w:rPr>
        <w:t>Esseling</w:t>
      </w:r>
      <w:proofErr w:type="spellEnd"/>
      <w:r w:rsidRPr="38D524A0" w:rsidR="5C084ADC">
        <w:rPr>
          <w:rFonts w:ascii="Trebuchet MS" w:hAnsi="Trebuchet MS" w:eastAsia="Trebuchet MS" w:cs="Trebuchet MS"/>
        </w:rPr>
        <w:t xml:space="preserve"> wilt dat </w:t>
      </w:r>
      <w:r w:rsidRPr="38D524A0" w:rsidR="0A6EEB2D">
        <w:rPr>
          <w:rFonts w:ascii="Trebuchet MS" w:hAnsi="Trebuchet MS" w:eastAsia="Trebuchet MS" w:cs="Trebuchet MS"/>
        </w:rPr>
        <w:t>er een slot komt die automatisch open gaat met een druk op de knop</w:t>
      </w:r>
    </w:p>
    <w:p w:rsidR="1C035A97" w:rsidP="16309E71" w:rsidRDefault="1C035A97" w14:paraId="3C2F73F3" w14:textId="37F03995">
      <w:pPr>
        <w:rPr>
          <w:rFonts w:ascii="Trebuchet MS" w:hAnsi="Trebuchet MS" w:eastAsia="Trebuchet MS" w:cs="Trebuchet MS"/>
          <w:b/>
        </w:rPr>
      </w:pPr>
      <w:r w:rsidRPr="641E4ACB">
        <w:rPr>
          <w:rFonts w:ascii="Trebuchet MS" w:hAnsi="Trebuchet MS" w:eastAsia="Trebuchet MS" w:cs="Trebuchet MS"/>
        </w:rPr>
        <w:t xml:space="preserve"> </w:t>
      </w:r>
      <w:r w:rsidRPr="765B201A">
        <w:rPr>
          <w:rFonts w:ascii="Trebuchet MS" w:hAnsi="Trebuchet MS" w:eastAsia="Trebuchet MS" w:cs="Trebuchet MS"/>
          <w:b/>
        </w:rPr>
        <w:t xml:space="preserve">   </w:t>
      </w:r>
    </w:p>
    <w:p w:rsidR="00B36016" w:rsidP="38D524A0" w:rsidRDefault="1C035A97" w14:paraId="543C6421" w14:textId="4734B4FC">
      <w:pPr>
        <w:rPr>
          <w:rFonts w:ascii="Trebuchet MS" w:hAnsi="Trebuchet MS" w:eastAsia="Trebuchet MS" w:cs="Trebuchet MS"/>
          <w:b w:val="1"/>
          <w:bCs w:val="1"/>
        </w:rPr>
      </w:pPr>
      <w:r w:rsidRPr="38D524A0" w:rsidR="1C035A97">
        <w:rPr>
          <w:rFonts w:ascii="Trebuchet MS" w:hAnsi="Trebuchet MS" w:eastAsia="Trebuchet MS" w:cs="Trebuchet MS"/>
          <w:b w:val="1"/>
          <w:bCs w:val="1"/>
        </w:rPr>
        <w:t xml:space="preserve">Project ‘t Smart </w:t>
      </w:r>
      <w:r w:rsidRPr="38D524A0" w:rsidR="18B37C0A">
        <w:rPr>
          <w:rFonts w:ascii="Trebuchet MS" w:hAnsi="Trebuchet MS" w:eastAsia="Trebuchet MS" w:cs="Trebuchet MS"/>
          <w:b w:val="1"/>
          <w:bCs w:val="1"/>
        </w:rPr>
        <w:t>lock</w:t>
      </w:r>
    </w:p>
    <w:p w:rsidR="765B201A" w:rsidP="765B201A" w:rsidRDefault="765B201A" w14:paraId="742FD841" w14:textId="40A3B89C">
      <w:pPr>
        <w:rPr>
          <w:rFonts w:ascii="Trebuchet MS" w:hAnsi="Trebuchet MS" w:eastAsia="Trebuchet MS" w:cs="Trebuchet MS"/>
          <w:b/>
        </w:rPr>
      </w:pPr>
    </w:p>
    <w:p w:rsidRPr="000A2D5E" w:rsidR="527EF338" w:rsidP="38D524A0" w:rsidRDefault="4AD5B313" w14:paraId="65BB7EF6" w14:textId="38821E76">
      <w:pPr>
        <w:pStyle w:val="Lijstalinea"/>
        <w:numPr>
          <w:ilvl w:val="0"/>
          <w:numId w:val="31"/>
        </w:numPr>
        <w:rPr>
          <w:rFonts w:ascii="Trebuchet MS" w:hAnsi="Trebuchet MS" w:eastAsia="Trebuchet MS" w:cs="Trebuchet MS"/>
        </w:rPr>
      </w:pPr>
      <w:r w:rsidRPr="38D524A0" w:rsidR="4AD5B313">
        <w:rPr>
          <w:rFonts w:ascii="Trebuchet MS" w:hAnsi="Trebuchet MS" w:eastAsia="Trebuchet MS" w:cs="Trebuchet MS"/>
          <w:b w:val="1"/>
          <w:bCs w:val="1"/>
        </w:rPr>
        <w:t>Gebruiksvriendelijk beheer</w:t>
      </w:r>
      <w:r>
        <w:br/>
      </w:r>
      <w:r w:rsidRPr="38D524A0" w:rsidR="08653D8E">
        <w:rPr>
          <w:rFonts w:ascii="Trebuchet MS" w:hAnsi="Trebuchet MS" w:eastAsia="Trebuchet MS" w:cs="Trebuchet MS"/>
          <w:b w:val="0"/>
          <w:bCs w:val="0"/>
        </w:rPr>
        <w:t>Dat het makkelijk te gebruiken is via een app.</w:t>
      </w:r>
    </w:p>
    <w:p w:rsidR="1C035A97" w:rsidP="5C084ADC" w:rsidRDefault="1C035A97" w14:paraId="562CFADD" w14:textId="42939743">
      <w:pPr>
        <w:rPr>
          <w:rFonts w:ascii="Trebuchet MS" w:hAnsi="Trebuchet MS" w:eastAsia="Trebuchet MS" w:cs="Trebuchet MS"/>
          <w:b/>
        </w:rPr>
      </w:pPr>
      <w:r w:rsidRPr="527EF338">
        <w:rPr>
          <w:rFonts w:ascii="Trebuchet MS" w:hAnsi="Trebuchet MS" w:eastAsia="Trebuchet MS" w:cs="Trebuchet MS"/>
          <w:b/>
        </w:rPr>
        <w:t>De volgende functionele eisen worden verwacht</w:t>
      </w:r>
    </w:p>
    <w:p w:rsidRPr="00200226" w:rsidR="00200226" w:rsidP="38D524A0" w:rsidRDefault="5C084ADC" w14:paraId="35945819" w14:textId="40989297">
      <w:pPr>
        <w:pStyle w:val="Lijstalinea"/>
        <w:numPr>
          <w:ilvl w:val="0"/>
          <w:numId w:val="30"/>
        </w:numPr>
        <w:rPr>
          <w:rFonts w:eastAsia="Trebuchet MS"/>
        </w:rPr>
      </w:pPr>
      <w:r w:rsidRPr="38D524A0" w:rsidR="5C084ADC">
        <w:rPr>
          <w:rFonts w:ascii="Trebuchet MS" w:hAnsi="Trebuchet MS" w:eastAsia="Trebuchet MS" w:cs="Trebuchet MS"/>
        </w:rPr>
        <w:t>D</w:t>
      </w:r>
      <w:r w:rsidRPr="38D524A0" w:rsidR="114A9EA6">
        <w:rPr>
          <w:rFonts w:ascii="Trebuchet MS" w:hAnsi="Trebuchet MS" w:eastAsia="Trebuchet MS" w:cs="Trebuchet MS"/>
        </w:rPr>
        <w:t>at het fiets slot niet open gebroken kan worden</w:t>
      </w:r>
      <w:r w:rsidRPr="38D524A0" w:rsidR="00752C2F">
        <w:rPr>
          <w:rFonts w:ascii="Trebuchet MS" w:hAnsi="Trebuchet MS" w:eastAsia="Trebuchet MS" w:cs="Trebuchet MS"/>
        </w:rPr>
        <w:t>.</w:t>
      </w:r>
      <w:r w:rsidRPr="38D524A0" w:rsidR="5C084ADC">
        <w:rPr>
          <w:rFonts w:ascii="Trebuchet MS" w:hAnsi="Trebuchet MS" w:eastAsia="Trebuchet MS" w:cs="Trebuchet MS"/>
        </w:rPr>
        <w:t xml:space="preserve"> </w:t>
      </w:r>
      <w:r>
        <w:br/>
      </w:r>
    </w:p>
    <w:p w:rsidR="1C035A97" w:rsidP="38D524A0" w:rsidRDefault="5C084ADC" w14:paraId="7B35F571" w14:textId="6FB4D23B">
      <w:pPr>
        <w:pStyle w:val="Lijstalinea"/>
        <w:numPr>
          <w:ilvl w:val="0"/>
          <w:numId w:val="30"/>
        </w:numPr>
        <w:rPr>
          <w:rFonts w:eastAsia="Trebuchet MS"/>
        </w:rPr>
      </w:pPr>
      <w:r w:rsidRPr="38D524A0" w:rsidR="2E040233">
        <w:rPr>
          <w:rFonts w:ascii="Trebuchet MS" w:hAnsi="Trebuchet MS" w:eastAsia="Trebuchet MS" w:cs="Trebuchet MS"/>
        </w:rPr>
        <w:t xml:space="preserve">Dat je een melding krijgt als er aan je fiets gerotzooid </w:t>
      </w:r>
      <w:r w:rsidRPr="38D524A0" w:rsidR="4276EEDD">
        <w:rPr>
          <w:rFonts w:ascii="Trebuchet MS" w:hAnsi="Trebuchet MS" w:eastAsia="Trebuchet MS" w:cs="Trebuchet MS"/>
        </w:rPr>
        <w:t>wordt</w:t>
      </w:r>
      <w:r w:rsidRPr="38D524A0" w:rsidR="5C084ADC">
        <w:rPr>
          <w:rFonts w:ascii="Trebuchet MS" w:hAnsi="Trebuchet MS" w:eastAsia="Trebuchet MS" w:cs="Trebuchet MS"/>
        </w:rPr>
        <w:t>.</w:t>
      </w:r>
      <w:r>
        <w:br/>
      </w:r>
    </w:p>
    <w:p w:rsidR="1C035A97" w:rsidP="38D524A0" w:rsidRDefault="5C084ADC" w14:paraId="2FA29523" w14:textId="1533B9D6">
      <w:pPr>
        <w:pStyle w:val="Lijstalinea"/>
        <w:numPr>
          <w:ilvl w:val="0"/>
          <w:numId w:val="30"/>
        </w:numPr>
        <w:rPr>
          <w:rFonts w:eastAsia="Trebuchet MS"/>
        </w:rPr>
      </w:pPr>
      <w:r w:rsidRPr="38D524A0" w:rsidR="26BCF69A">
        <w:rPr>
          <w:rFonts w:ascii="Trebuchet MS" w:hAnsi="Trebuchet MS" w:eastAsia="Trebuchet MS" w:cs="Trebuchet MS"/>
        </w:rPr>
        <w:t>Dat er een alarm afgaat als het open gebroken wordt</w:t>
      </w:r>
      <w:r w:rsidRPr="38D524A0" w:rsidR="5C084ADC">
        <w:rPr>
          <w:rFonts w:ascii="Trebuchet MS" w:hAnsi="Trebuchet MS" w:eastAsia="Trebuchet MS" w:cs="Trebuchet MS"/>
        </w:rPr>
        <w:t>.</w:t>
      </w:r>
    </w:p>
    <w:p w:rsidRPr="006423B7" w:rsidR="006423B7" w:rsidP="006423B7" w:rsidRDefault="1C035A97" w14:paraId="649DA4FA" w14:textId="13EB75AB">
      <w:pPr>
        <w:rPr>
          <w:rFonts w:ascii="Trebuchet MS" w:hAnsi="Trebuchet MS" w:eastAsia="Trebuchet MS" w:cs="Trebuchet MS"/>
          <w:b/>
        </w:rPr>
      </w:pPr>
      <w:r>
        <w:br/>
      </w:r>
      <w:r w:rsidRPr="39427F25" w:rsidR="5C084ADC">
        <w:rPr>
          <w:rFonts w:ascii="Trebuchet MS" w:hAnsi="Trebuchet MS" w:eastAsia="Trebuchet MS" w:cs="Trebuchet MS"/>
          <w:b/>
        </w:rPr>
        <w:t>Project koppeling informatie stromen en systemen</w:t>
      </w:r>
    </w:p>
    <w:p w:rsidR="24622676" w:rsidP="24622676" w:rsidRDefault="24622676" w14:paraId="24EAD9AD" w14:textId="13EB75AB">
      <w:pPr>
        <w:rPr>
          <w:rFonts w:ascii="Trebuchet MS" w:hAnsi="Trebuchet MS" w:eastAsia="Trebuchet MS" w:cs="Trebuchet MS"/>
          <w:b/>
        </w:rPr>
      </w:pPr>
    </w:p>
    <w:p w:rsidR="24622676" w:rsidP="24622676" w:rsidRDefault="24622676" w14:paraId="1446BFB1" w14:textId="31D20F0F">
      <w:pPr>
        <w:ind w:left="360"/>
        <w:rPr>
          <w:rFonts w:ascii="Trebuchet MS" w:hAnsi="Trebuchet MS" w:eastAsia="Trebuchet MS" w:cs="Trebuchet MS"/>
        </w:rPr>
      </w:pPr>
    </w:p>
    <w:p w:rsidR="1C035A97" w:rsidP="38D524A0" w:rsidRDefault="5C084ADC" w14:paraId="60A115EC" w14:textId="46A7F20F">
      <w:pPr>
        <w:pStyle w:val="Lijstalinea"/>
        <w:numPr>
          <w:ilvl w:val="0"/>
          <w:numId w:val="32"/>
        </w:numPr>
        <w:rPr>
          <w:rFonts w:eastAsia="Trebuchet MS"/>
        </w:rPr>
      </w:pPr>
      <w:r>
        <w:br/>
      </w:r>
    </w:p>
    <w:p w:rsidR="1C035A97" w:rsidP="5C084ADC" w:rsidRDefault="5C084ADC" w14:paraId="34C5E6B5" w14:textId="466CBE19">
      <w:pPr>
        <w:pStyle w:val="Kop1"/>
        <w:numPr>
          <w:ilvl w:val="0"/>
          <w:numId w:val="0"/>
        </w:numPr>
        <w:ind w:left="360"/>
      </w:pPr>
      <w:r>
        <w:t xml:space="preserve"> </w:t>
      </w:r>
    </w:p>
    <w:p w:rsidR="00294139" w:rsidP="00294139" w:rsidRDefault="00294139" w14:paraId="51EBD021" w14:textId="77777777">
      <w:pPr>
        <w:suppressAutoHyphens w:val="0"/>
        <w:autoSpaceDE/>
        <w:spacing w:after="160" w:line="259" w:lineRule="auto"/>
        <w:rPr>
          <w:rFonts w:ascii="Trebuchet MS" w:hAnsi="Trebuchet MS"/>
        </w:rPr>
      </w:pPr>
      <w:r>
        <w:br w:type="page"/>
      </w:r>
    </w:p>
    <w:p w:rsidR="00294139" w:rsidP="00294139" w:rsidRDefault="00294139" w14:paraId="5E9C5FB9" w14:textId="77777777">
      <w:pPr>
        <w:pStyle w:val="Bijschrift"/>
        <w:ind w:left="360"/>
      </w:pPr>
    </w:p>
    <w:p w:rsidR="00294139" w:rsidP="00294139" w:rsidRDefault="00294139" w14:paraId="30111EF7" w14:textId="77777777">
      <w:pPr>
        <w:pStyle w:val="Kop1"/>
        <w:numPr>
          <w:ilvl w:val="0"/>
          <w:numId w:val="26"/>
        </w:numPr>
      </w:pPr>
      <w:bookmarkStart w:name="_Toc515878026" w:id="2"/>
      <w:proofErr w:type="spellStart"/>
      <w:r>
        <w:t>MoSCoW</w:t>
      </w:r>
      <w:proofErr w:type="spellEnd"/>
      <w:r>
        <w:t>-analyse</w:t>
      </w:r>
      <w:bookmarkEnd w:id="2"/>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41"/>
        <w:gridCol w:w="3121"/>
        <w:gridCol w:w="3738"/>
      </w:tblGrid>
      <w:tr w:rsidR="00294139" w:rsidTr="38D524A0" w14:paraId="3A6A3F68" w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hideMark/>
          </w:tcPr>
          <w:p w:rsidR="00294139" w:rsidP="00861C5A" w:rsidRDefault="00294139" w14:paraId="1BDDACA5" w14:textId="77777777">
            <w:pPr>
              <w:pStyle w:val="Bijschrift"/>
              <w:spacing w:line="256" w:lineRule="auto"/>
              <w:rPr>
                <w:b/>
              </w:rPr>
            </w:pPr>
            <w:r>
              <w:rPr>
                <w:b/>
              </w:rPr>
              <w:t>Onderdeel</w:t>
            </w:r>
          </w:p>
        </w:tc>
        <w:tc>
          <w:tcPr>
            <w:tcW w:w="3119"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hideMark/>
          </w:tcPr>
          <w:p w:rsidR="00294139" w:rsidP="00861C5A" w:rsidRDefault="00294139" w14:paraId="2234F149" w14:textId="77777777">
            <w:pPr>
              <w:pStyle w:val="Bijschrift"/>
              <w:spacing w:line="256" w:lineRule="auto"/>
              <w:rPr>
                <w:b/>
              </w:rPr>
            </w:pPr>
            <w:r>
              <w:rPr>
                <w:b/>
              </w:rPr>
              <w:t>Subonderdeel</w:t>
            </w:r>
          </w:p>
        </w:tc>
        <w:tc>
          <w:tcPr>
            <w:tcW w:w="37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hideMark/>
          </w:tcPr>
          <w:p w:rsidR="00294139" w:rsidP="00861C5A" w:rsidRDefault="00294139" w14:paraId="641951F6" w14:textId="77777777">
            <w:pPr>
              <w:pStyle w:val="Bijschrift"/>
              <w:spacing w:line="256" w:lineRule="auto"/>
              <w:rPr>
                <w:b/>
              </w:rPr>
            </w:pPr>
            <w:r>
              <w:rPr>
                <w:b/>
              </w:rPr>
              <w:t>Criteria</w:t>
            </w:r>
          </w:p>
        </w:tc>
      </w:tr>
      <w:tr w:rsidR="00294139" w:rsidTr="38D524A0" w14:paraId="676E123D" w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294139" w:rsidP="00861C5A" w:rsidRDefault="00294139" w14:paraId="190F47FC" w14:textId="77777777">
            <w:pPr>
              <w:pStyle w:val="Bijschrift"/>
              <w:spacing w:line="256" w:lineRule="auto"/>
              <w:rPr>
                <w:b/>
              </w:rPr>
            </w:pPr>
            <w:r>
              <w:rPr>
                <w:b/>
              </w:rPr>
              <w:t>Functionaliteiten ‘Must have’</w:t>
            </w:r>
          </w:p>
          <w:p w:rsidR="00294139" w:rsidP="00861C5A" w:rsidRDefault="00294139" w14:paraId="7A4941CB" w14:textId="77777777">
            <w:pPr>
              <w:pStyle w:val="Bijschrift"/>
              <w:spacing w:line="256" w:lineRule="auto"/>
              <w:rPr>
                <w:b/>
              </w:rPr>
            </w:pPr>
          </w:p>
        </w:tc>
      </w:tr>
      <w:tr w:rsidR="00294139" w:rsidTr="38D524A0" w14:paraId="6FD8040A"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2F69F6" w14:paraId="04BE93FE" w14:textId="7965A27D">
            <w:pPr>
              <w:pStyle w:val="Bijschrift"/>
              <w:spacing w:line="256" w:lineRule="auto"/>
            </w:pPr>
            <w:r w:rsidR="62A1A59C">
              <w:rPr/>
              <w:t>Bleutooth zender</w:t>
            </w:r>
          </w:p>
        </w:tc>
        <w:tc>
          <w:tcPr>
            <w:tcW w:w="3119" w:type="dxa"/>
            <w:tcBorders>
              <w:top w:val="single" w:color="auto" w:sz="6" w:space="0"/>
              <w:left w:val="single" w:color="auto" w:sz="6" w:space="0"/>
              <w:bottom w:val="single" w:color="auto" w:sz="6" w:space="0"/>
              <w:right w:val="single" w:color="auto" w:sz="6" w:space="0"/>
            </w:tcBorders>
            <w:tcMar/>
          </w:tcPr>
          <w:p w:rsidRPr="004761F2" w:rsidR="00294139" w:rsidP="00294139" w:rsidRDefault="002F69F6" w14:paraId="1E4024FB" w14:textId="1CFD09D1">
            <w:pPr>
              <w:pStyle w:val="Bijschrift"/>
              <w:numPr>
                <w:ilvl w:val="0"/>
                <w:numId w:val="12"/>
              </w:numPr>
              <w:spacing w:line="256" w:lineRule="auto"/>
            </w:pPr>
            <w:r>
              <w:t>Onderdelen</w:t>
            </w:r>
            <w:r w:rsidR="008B512E">
              <w:t xml:space="preserve"> (laten) Printen. </w:t>
            </w:r>
            <w:r w:rsidRPr="004761F2" w:rsidR="008B512E">
              <w:t xml:space="preserve">Stand, Inner </w:t>
            </w:r>
            <w:proofErr w:type="spellStart"/>
            <w:r w:rsidRPr="004761F2" w:rsidR="008B512E">
              <w:t>and</w:t>
            </w:r>
            <w:proofErr w:type="spellEnd"/>
            <w:r w:rsidRPr="004761F2" w:rsidR="008B512E">
              <w:t xml:space="preserve"> </w:t>
            </w:r>
            <w:proofErr w:type="spellStart"/>
            <w:r w:rsidRPr="004761F2" w:rsidR="008B512E">
              <w:t>outer</w:t>
            </w:r>
            <w:proofErr w:type="spellEnd"/>
            <w:r w:rsidRPr="004761F2" w:rsidR="008B512E">
              <w:t xml:space="preserve"> Pot</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8B512E" w14:paraId="1DD78362" w14:textId="40863E28">
            <w:pPr>
              <w:pStyle w:val="Bijschrift"/>
              <w:numPr>
                <w:ilvl w:val="0"/>
                <w:numId w:val="12"/>
              </w:numPr>
              <w:spacing w:line="256" w:lineRule="auto"/>
            </w:pPr>
            <w:r>
              <w:t>Onderdelen moeten passend en waterdicht zijn</w:t>
            </w:r>
          </w:p>
        </w:tc>
      </w:tr>
      <w:tr w:rsidR="00294139" w:rsidTr="38D524A0" w14:paraId="619BD2FE"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2F69F6" w14:paraId="4D1FF1BD" w14:textId="5A22E0A0">
            <w:pPr>
              <w:pStyle w:val="Bijschrift"/>
              <w:spacing w:line="256" w:lineRule="auto"/>
            </w:pPr>
            <w:r>
              <w:t>Waterpomp</w:t>
            </w:r>
          </w:p>
        </w:tc>
        <w:tc>
          <w:tcPr>
            <w:tcW w:w="3119" w:type="dxa"/>
            <w:tcBorders>
              <w:top w:val="single" w:color="auto" w:sz="6" w:space="0"/>
              <w:left w:val="single" w:color="auto" w:sz="6" w:space="0"/>
              <w:bottom w:val="single" w:color="auto" w:sz="6" w:space="0"/>
              <w:right w:val="single" w:color="auto" w:sz="6" w:space="0"/>
            </w:tcBorders>
            <w:tcMar/>
          </w:tcPr>
          <w:p w:rsidR="00294139" w:rsidP="00294139" w:rsidRDefault="008B512E" w14:paraId="5D89AE1C" w14:textId="1B6B10DA">
            <w:pPr>
              <w:pStyle w:val="Bijschrift"/>
              <w:numPr>
                <w:ilvl w:val="0"/>
                <w:numId w:val="12"/>
              </w:numPr>
              <w:spacing w:line="256" w:lineRule="auto"/>
            </w:pPr>
            <w:r>
              <w:t>Waterpomp testen</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8B512E" w14:paraId="05E948D5" w14:textId="386E6543">
            <w:pPr>
              <w:pStyle w:val="Bijschrift"/>
              <w:numPr>
                <w:ilvl w:val="0"/>
                <w:numId w:val="12"/>
              </w:numPr>
              <w:spacing w:line="256" w:lineRule="auto"/>
            </w:pPr>
            <w:r>
              <w:t>Pomp moet onderwater kunnen werken.</w:t>
            </w:r>
          </w:p>
        </w:tc>
      </w:tr>
      <w:tr w:rsidR="00294139" w:rsidTr="38D524A0" w14:paraId="002C0E46" w14:textId="77777777">
        <w:trPr>
          <w:trHeight w:val="567"/>
        </w:trPr>
        <w:tc>
          <w:tcPr>
            <w:tcW w:w="2441" w:type="dxa"/>
            <w:tcBorders>
              <w:top w:val="single" w:color="auto" w:sz="6" w:space="0"/>
              <w:left w:val="single" w:color="auto" w:sz="6" w:space="0"/>
              <w:bottom w:val="single" w:color="auto" w:sz="6" w:space="0"/>
              <w:right w:val="single" w:color="auto" w:sz="6" w:space="0"/>
            </w:tcBorders>
            <w:tcMar/>
          </w:tcPr>
          <w:p w:rsidR="00294139" w:rsidP="00861C5A" w:rsidRDefault="002F69F6" w14:paraId="31FA3C48" w14:textId="3BCA9CB1">
            <w:pPr>
              <w:pStyle w:val="Bijschrift"/>
              <w:spacing w:line="256" w:lineRule="auto"/>
            </w:pPr>
            <w:r>
              <w:t xml:space="preserve">Automatisch Pompen </w:t>
            </w:r>
            <w:proofErr w:type="spellStart"/>
            <w:r>
              <w:t>mbv</w:t>
            </w:r>
            <w:proofErr w:type="spellEnd"/>
            <w:r>
              <w:t>. Arduino/code</w:t>
            </w:r>
          </w:p>
        </w:tc>
        <w:tc>
          <w:tcPr>
            <w:tcW w:w="3121" w:type="dxa"/>
            <w:tcBorders>
              <w:top w:val="single" w:color="auto" w:sz="6" w:space="0"/>
              <w:left w:val="single" w:color="auto" w:sz="6" w:space="0"/>
              <w:bottom w:val="single" w:color="auto" w:sz="6" w:space="0"/>
              <w:right w:val="single" w:color="auto" w:sz="6" w:space="0"/>
            </w:tcBorders>
            <w:tcMar/>
          </w:tcPr>
          <w:p w:rsidR="00294139" w:rsidP="00294139" w:rsidRDefault="008B512E" w14:paraId="67E7601C" w14:textId="11C53C39">
            <w:pPr>
              <w:pStyle w:val="Bijschrift"/>
              <w:numPr>
                <w:ilvl w:val="0"/>
                <w:numId w:val="14"/>
              </w:numPr>
              <w:spacing w:line="256" w:lineRule="auto"/>
            </w:pPr>
            <w:r>
              <w:t>Code “Fine tunen” zodat er voldoende water gepompt word</w:t>
            </w:r>
          </w:p>
        </w:tc>
        <w:tc>
          <w:tcPr>
            <w:tcW w:w="3738" w:type="dxa"/>
            <w:tcBorders>
              <w:top w:val="single" w:color="auto" w:sz="6" w:space="0"/>
              <w:left w:val="single" w:color="auto" w:sz="6" w:space="0"/>
              <w:bottom w:val="single" w:color="auto" w:sz="6" w:space="0"/>
              <w:right w:val="single" w:color="auto" w:sz="6" w:space="0"/>
            </w:tcBorders>
            <w:tcMar/>
          </w:tcPr>
          <w:p w:rsidR="00294139" w:rsidP="00294139" w:rsidRDefault="008B512E" w14:paraId="325EF6BA" w14:textId="59BF51AF">
            <w:pPr>
              <w:pStyle w:val="Bijschrift"/>
              <w:numPr>
                <w:ilvl w:val="0"/>
                <w:numId w:val="14"/>
              </w:numPr>
              <w:spacing w:line="256" w:lineRule="auto"/>
            </w:pPr>
            <w:r>
              <w:t>De code moet probleemloos blijven lopen na het opstarten.</w:t>
            </w:r>
          </w:p>
        </w:tc>
      </w:tr>
      <w:tr w:rsidR="00294139" w:rsidTr="38D524A0" w14:paraId="7C83FCA7"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00294139" w:rsidP="00861C5A" w:rsidRDefault="00294139" w14:paraId="352C3898" w14:textId="77777777">
            <w:pPr>
              <w:pStyle w:val="Bijschrift"/>
              <w:spacing w:line="256" w:lineRule="auto"/>
              <w:rPr>
                <w:b/>
              </w:rPr>
            </w:pPr>
            <w:r>
              <w:rPr>
                <w:b/>
              </w:rPr>
              <w:t>Functionaliteiten ‘</w:t>
            </w:r>
            <w:proofErr w:type="spellStart"/>
            <w:r>
              <w:rPr>
                <w:b/>
              </w:rPr>
              <w:t>Should</w:t>
            </w:r>
            <w:proofErr w:type="spellEnd"/>
            <w:r>
              <w:rPr>
                <w:b/>
              </w:rPr>
              <w:t xml:space="preserve"> have’</w:t>
            </w:r>
          </w:p>
        </w:tc>
      </w:tr>
      <w:tr w:rsidR="00294139" w:rsidTr="38D524A0" w14:paraId="069BE93E"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8B512E" w14:paraId="6E808E4C" w14:textId="7FA137CB">
            <w:pPr>
              <w:pStyle w:val="Bijschrift"/>
              <w:spacing w:line="256" w:lineRule="auto"/>
            </w:pPr>
            <w:proofErr w:type="spellStart"/>
            <w:r>
              <w:t>Soil</w:t>
            </w:r>
            <w:proofErr w:type="spellEnd"/>
            <w:r>
              <w:t xml:space="preserve"> </w:t>
            </w:r>
            <w:proofErr w:type="spellStart"/>
            <w:r>
              <w:t>moisture</w:t>
            </w:r>
            <w:proofErr w:type="spellEnd"/>
            <w:r>
              <w:t xml:space="preserve"> sensor </w:t>
            </w:r>
          </w:p>
        </w:tc>
        <w:tc>
          <w:tcPr>
            <w:tcW w:w="3119" w:type="dxa"/>
            <w:tcBorders>
              <w:top w:val="single" w:color="auto" w:sz="6" w:space="0"/>
              <w:left w:val="single" w:color="auto" w:sz="6" w:space="0"/>
              <w:bottom w:val="single" w:color="auto" w:sz="6" w:space="0"/>
              <w:right w:val="single" w:color="auto" w:sz="6" w:space="0"/>
            </w:tcBorders>
            <w:tcMar/>
          </w:tcPr>
          <w:p w:rsidR="00294139" w:rsidP="00294139" w:rsidRDefault="008B512E" w14:paraId="54DFEEB9" w14:textId="3192A44D">
            <w:pPr>
              <w:pStyle w:val="Bijschrift"/>
              <w:numPr>
                <w:ilvl w:val="0"/>
                <w:numId w:val="14"/>
              </w:numPr>
              <w:spacing w:line="256" w:lineRule="auto"/>
            </w:pPr>
            <w:r>
              <w:t xml:space="preserve">De code meet </w:t>
            </w:r>
            <w:r w:rsidR="00113C87">
              <w:t>met tijdsintervallen de vochtigheid van de grond en weet wanneer er extra water nodig is.</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113C87" w14:paraId="2DD60573" w14:textId="2E6A6CCD">
            <w:pPr>
              <w:pStyle w:val="Bijschrift"/>
              <w:numPr>
                <w:ilvl w:val="0"/>
                <w:numId w:val="14"/>
              </w:numPr>
              <w:spacing w:line="256" w:lineRule="auto"/>
            </w:pPr>
            <w:r>
              <w:t xml:space="preserve">De code moet </w:t>
            </w:r>
            <w:proofErr w:type="spellStart"/>
            <w:r>
              <w:t>ge-finetuned</w:t>
            </w:r>
            <w:proofErr w:type="spellEnd"/>
            <w:r>
              <w:t xml:space="preserve"> worden zodat het op de meest </w:t>
            </w:r>
            <w:proofErr w:type="spellStart"/>
            <w:r>
              <w:t>effeciente</w:t>
            </w:r>
            <w:proofErr w:type="spellEnd"/>
            <w:r>
              <w:t xml:space="preserve"> manier water geeft.</w:t>
            </w:r>
          </w:p>
        </w:tc>
      </w:tr>
      <w:tr w:rsidR="00294139" w:rsidTr="38D524A0" w14:paraId="1A22999C"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113C87" w14:paraId="264FA88C" w14:textId="4640A479">
            <w:pPr>
              <w:pStyle w:val="Bijschrift"/>
              <w:spacing w:line="256" w:lineRule="auto"/>
            </w:pPr>
            <w:proofErr w:type="spellStart"/>
            <w:r>
              <w:t>Waarschuwings</w:t>
            </w:r>
            <w:proofErr w:type="spellEnd"/>
            <w:r>
              <w:t xml:space="preserve"> LED</w:t>
            </w:r>
          </w:p>
        </w:tc>
        <w:tc>
          <w:tcPr>
            <w:tcW w:w="3119" w:type="dxa"/>
            <w:tcBorders>
              <w:top w:val="single" w:color="auto" w:sz="6" w:space="0"/>
              <w:left w:val="single" w:color="auto" w:sz="6" w:space="0"/>
              <w:bottom w:val="single" w:color="auto" w:sz="6" w:space="0"/>
              <w:right w:val="single" w:color="auto" w:sz="6" w:space="0"/>
            </w:tcBorders>
            <w:tcMar/>
          </w:tcPr>
          <w:p w:rsidR="00294139" w:rsidP="00294139" w:rsidRDefault="00113C87" w14:paraId="5901BF1A" w14:textId="529D8C22">
            <w:pPr>
              <w:pStyle w:val="Bijschrift"/>
              <w:numPr>
                <w:ilvl w:val="0"/>
                <w:numId w:val="14"/>
              </w:numPr>
              <w:spacing w:line="256" w:lineRule="auto"/>
            </w:pPr>
            <w:r>
              <w:t xml:space="preserve">Led lamp geeft aan wanneer het reservoir </w:t>
            </w:r>
            <w:proofErr w:type="spellStart"/>
            <w:r>
              <w:t>leeeg</w:t>
            </w:r>
            <w:proofErr w:type="spellEnd"/>
            <w:r>
              <w:t xml:space="preserve"> is.</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113C87" w14:paraId="330D23C9" w14:textId="3F49B407">
            <w:pPr>
              <w:pStyle w:val="Bijschrift"/>
              <w:numPr>
                <w:ilvl w:val="0"/>
                <w:numId w:val="14"/>
              </w:numPr>
              <w:spacing w:line="256" w:lineRule="auto"/>
            </w:pPr>
            <w:r>
              <w:t>Code aanpassen zodat de LED op  het juiste water niveau aan gaat.</w:t>
            </w:r>
          </w:p>
        </w:tc>
      </w:tr>
      <w:tr w:rsidR="00294139" w:rsidTr="38D524A0" w14:paraId="08593316"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00294139" w:rsidP="00861C5A" w:rsidRDefault="00294139" w14:paraId="3C6BA301" w14:textId="77777777">
            <w:pPr>
              <w:pStyle w:val="Bijschrift"/>
              <w:spacing w:line="256" w:lineRule="auto"/>
              <w:rPr>
                <w:b/>
              </w:rPr>
            </w:pPr>
            <w:r>
              <w:rPr>
                <w:b/>
              </w:rPr>
              <w:t>Functionaliteiten ‘</w:t>
            </w:r>
            <w:proofErr w:type="spellStart"/>
            <w:r>
              <w:rPr>
                <w:b/>
              </w:rPr>
              <w:t>Could</w:t>
            </w:r>
            <w:proofErr w:type="spellEnd"/>
            <w:r>
              <w:rPr>
                <w:b/>
              </w:rPr>
              <w:t xml:space="preserve"> have’</w:t>
            </w:r>
          </w:p>
        </w:tc>
      </w:tr>
      <w:tr w:rsidR="00294139" w:rsidTr="38D524A0" w14:paraId="4A5206DB" w14:textId="77777777">
        <w:trPr>
          <w:trHeight w:val="567"/>
        </w:trPr>
        <w:tc>
          <w:tcPr>
            <w:tcW w:w="2440" w:type="dxa"/>
            <w:tcBorders>
              <w:top w:val="single" w:color="auto" w:sz="6" w:space="0"/>
              <w:left w:val="single" w:color="auto" w:sz="6" w:space="0"/>
              <w:bottom w:val="single" w:color="auto" w:sz="6" w:space="0"/>
              <w:right w:val="single" w:color="auto" w:sz="6" w:space="0"/>
            </w:tcBorders>
            <w:tcMar/>
            <w:hideMark/>
          </w:tcPr>
          <w:p w:rsidR="00294139" w:rsidP="00861C5A" w:rsidRDefault="00113C87" w14:paraId="61097EAC" w14:textId="36A5E530">
            <w:pPr>
              <w:pStyle w:val="Bijschrift"/>
              <w:spacing w:line="256" w:lineRule="auto"/>
            </w:pPr>
            <w:r>
              <w:t>Pushberichten bij een leeg reservoir</w:t>
            </w:r>
          </w:p>
        </w:tc>
        <w:tc>
          <w:tcPr>
            <w:tcW w:w="3119" w:type="dxa"/>
            <w:tcBorders>
              <w:top w:val="single" w:color="auto" w:sz="6" w:space="0"/>
              <w:left w:val="single" w:color="auto" w:sz="6" w:space="0"/>
              <w:bottom w:val="single" w:color="auto" w:sz="6" w:space="0"/>
              <w:right w:val="single" w:color="auto" w:sz="6" w:space="0"/>
            </w:tcBorders>
            <w:tcMar/>
            <w:hideMark/>
          </w:tcPr>
          <w:p w:rsidR="00294139" w:rsidP="00294139" w:rsidRDefault="00113C87" w14:paraId="444D88B7" w14:textId="149E12C1">
            <w:pPr>
              <w:pStyle w:val="Bijschrift"/>
              <w:numPr>
                <w:ilvl w:val="0"/>
                <w:numId w:val="17"/>
              </w:numPr>
              <w:spacing w:line="256" w:lineRule="auto"/>
            </w:pPr>
            <w:r>
              <w:t>Pushbericht laten sturen als het Laag water LED lampje aan gaat.</w:t>
            </w:r>
          </w:p>
        </w:tc>
        <w:tc>
          <w:tcPr>
            <w:tcW w:w="3736" w:type="dxa"/>
            <w:tcBorders>
              <w:top w:val="single" w:color="auto" w:sz="6" w:space="0"/>
              <w:left w:val="single" w:color="auto" w:sz="6" w:space="0"/>
              <w:bottom w:val="single" w:color="auto" w:sz="6" w:space="0"/>
              <w:right w:val="single" w:color="auto" w:sz="6" w:space="0"/>
            </w:tcBorders>
            <w:tcMar/>
            <w:hideMark/>
          </w:tcPr>
          <w:p w:rsidR="00294139" w:rsidP="00294139" w:rsidRDefault="00113C87" w14:paraId="6D82B476" w14:textId="1303F2A4">
            <w:pPr>
              <w:pStyle w:val="Bijschrift"/>
              <w:numPr>
                <w:ilvl w:val="0"/>
                <w:numId w:val="17"/>
              </w:numPr>
              <w:spacing w:line="256" w:lineRule="auto"/>
            </w:pPr>
            <w:r>
              <w:t xml:space="preserve">Nieuwe functionaliteit inbouwen waarmee pushberichten </w:t>
            </w:r>
            <w:proofErr w:type="spellStart"/>
            <w:r>
              <w:t>kunnnen</w:t>
            </w:r>
            <w:proofErr w:type="spellEnd"/>
            <w:r>
              <w:t xml:space="preserve"> worden verstuurd.</w:t>
            </w:r>
          </w:p>
        </w:tc>
      </w:tr>
      <w:tr w:rsidR="00294139" w:rsidTr="38D524A0" w14:paraId="25F263D5"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00294139" w:rsidP="00861C5A" w:rsidRDefault="00294139" w14:paraId="47DDE04A" w14:textId="5D20C1F7">
            <w:pPr>
              <w:pStyle w:val="Bijschrift"/>
              <w:spacing w:line="256" w:lineRule="auto"/>
            </w:pPr>
            <w:r>
              <w:rPr>
                <w:b/>
              </w:rPr>
              <w:t>Functionaliteiten ‘</w:t>
            </w:r>
            <w:proofErr w:type="spellStart"/>
            <w:r>
              <w:rPr>
                <w:b/>
              </w:rPr>
              <w:t>Wo</w:t>
            </w:r>
            <w:r w:rsidR="00773C94">
              <w:rPr>
                <w:b/>
              </w:rPr>
              <w:t>uld</w:t>
            </w:r>
            <w:proofErr w:type="spellEnd"/>
            <w:r>
              <w:rPr>
                <w:b/>
              </w:rPr>
              <w:t xml:space="preserve"> have’ </w:t>
            </w:r>
          </w:p>
        </w:tc>
      </w:tr>
      <w:tr w:rsidR="00294139" w:rsidTr="38D524A0" w14:paraId="7F792BD3"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113C87" w14:paraId="5EEC99E6" w14:textId="145FD3AA">
            <w:pPr>
              <w:pStyle w:val="Bijschrift"/>
              <w:spacing w:line="256" w:lineRule="auto"/>
            </w:pPr>
            <w:r>
              <w:t xml:space="preserve">Automatische </w:t>
            </w:r>
            <w:r w:rsidR="00773C94">
              <w:t>voeding</w:t>
            </w:r>
          </w:p>
        </w:tc>
        <w:tc>
          <w:tcPr>
            <w:tcW w:w="3119" w:type="dxa"/>
            <w:tcBorders>
              <w:top w:val="single" w:color="auto" w:sz="6" w:space="0"/>
              <w:left w:val="single" w:color="auto" w:sz="6" w:space="0"/>
              <w:bottom w:val="single" w:color="auto" w:sz="6" w:space="0"/>
              <w:right w:val="single" w:color="auto" w:sz="6" w:space="0"/>
            </w:tcBorders>
            <w:tcMar/>
          </w:tcPr>
          <w:p w:rsidR="00294139" w:rsidP="00294139" w:rsidRDefault="00773C94" w14:paraId="35D8FD3F" w14:textId="2A7F293F">
            <w:pPr>
              <w:pStyle w:val="Bijschrift"/>
              <w:numPr>
                <w:ilvl w:val="0"/>
                <w:numId w:val="18"/>
              </w:numPr>
              <w:spacing w:line="256" w:lineRule="auto"/>
            </w:pPr>
            <w:r>
              <w:t>Plantenpot de optie geven om zelf voedsel te dienen als dat nodig is.</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294139" w14:paraId="60783AEB" w14:textId="77777777">
            <w:pPr>
              <w:pStyle w:val="Bijschrift"/>
              <w:numPr>
                <w:ilvl w:val="0"/>
                <w:numId w:val="18"/>
              </w:numPr>
              <w:spacing w:line="256" w:lineRule="auto"/>
            </w:pPr>
            <w:r>
              <w:t>Mogelijkheid voor afzonderlijk project.</w:t>
            </w:r>
          </w:p>
        </w:tc>
      </w:tr>
      <w:tr w:rsidR="00294139" w:rsidTr="38D524A0" w14:paraId="69ABF11B" w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00294139" w:rsidP="00861C5A" w:rsidRDefault="00CE1129" w14:paraId="6693316A" w14:textId="218BE412">
            <w:pPr>
              <w:pStyle w:val="Bijschrift"/>
              <w:spacing w:line="256" w:lineRule="auto"/>
            </w:pPr>
            <w:r>
              <w:t xml:space="preserve">Spraak </w:t>
            </w:r>
            <w:proofErr w:type="spellStart"/>
            <w:r w:rsidR="004548C7">
              <w:t>function</w:t>
            </w:r>
            <w:r w:rsidR="00443C6F">
              <w:t>alteit</w:t>
            </w:r>
            <w:proofErr w:type="spellEnd"/>
          </w:p>
        </w:tc>
        <w:tc>
          <w:tcPr>
            <w:tcW w:w="3119" w:type="dxa"/>
            <w:tcBorders>
              <w:top w:val="single" w:color="auto" w:sz="6" w:space="0"/>
              <w:left w:val="single" w:color="auto" w:sz="6" w:space="0"/>
              <w:bottom w:val="single" w:color="auto" w:sz="6" w:space="0"/>
              <w:right w:val="single" w:color="auto" w:sz="6" w:space="0"/>
            </w:tcBorders>
            <w:tcMar/>
          </w:tcPr>
          <w:p w:rsidR="00294139" w:rsidP="00294139" w:rsidRDefault="00443C6F" w14:paraId="37DBA1C6" w14:textId="7B5B0AC4">
            <w:pPr>
              <w:pStyle w:val="Bijschrift"/>
              <w:numPr>
                <w:ilvl w:val="0"/>
                <w:numId w:val="18"/>
              </w:numPr>
              <w:spacing w:line="256" w:lineRule="auto"/>
            </w:pPr>
            <w:r>
              <w:t xml:space="preserve">De plant </w:t>
            </w:r>
            <w:r w:rsidR="000277DE">
              <w:t xml:space="preserve">via spraak </w:t>
            </w:r>
            <w:r w:rsidR="00E93DFF">
              <w:t>laten communiceren.</w:t>
            </w:r>
            <w:r w:rsidR="000277DE">
              <w:t xml:space="preserve"> </w:t>
            </w:r>
          </w:p>
        </w:tc>
        <w:tc>
          <w:tcPr>
            <w:tcW w:w="3736" w:type="dxa"/>
            <w:tcBorders>
              <w:top w:val="single" w:color="auto" w:sz="6" w:space="0"/>
              <w:left w:val="single" w:color="auto" w:sz="6" w:space="0"/>
              <w:bottom w:val="single" w:color="auto" w:sz="6" w:space="0"/>
              <w:right w:val="single" w:color="auto" w:sz="6" w:space="0"/>
            </w:tcBorders>
            <w:tcMar/>
          </w:tcPr>
          <w:p w:rsidR="00294139" w:rsidP="00294139" w:rsidRDefault="00294139" w14:paraId="7FDA02D7" w14:textId="77777777">
            <w:pPr>
              <w:pStyle w:val="Bijschrift"/>
              <w:numPr>
                <w:ilvl w:val="0"/>
                <w:numId w:val="18"/>
              </w:numPr>
              <w:spacing w:line="256" w:lineRule="auto"/>
            </w:pPr>
            <w:r>
              <w:t>Mogelijkheid voor afzonderlijk project.</w:t>
            </w:r>
          </w:p>
        </w:tc>
      </w:tr>
      <w:tr w:rsidR="00294139" w:rsidTr="38D524A0" w14:paraId="06D1C47F" w14:textId="77777777">
        <w:trPr>
          <w:trHeight w:val="567"/>
        </w:trPr>
        <w:tc>
          <w:tcPr>
            <w:tcW w:w="2441" w:type="dxa"/>
            <w:tcBorders>
              <w:top w:val="single" w:color="auto" w:sz="6" w:space="0"/>
              <w:left w:val="single" w:color="auto" w:sz="6" w:space="0"/>
              <w:bottom w:val="single" w:color="auto" w:sz="6" w:space="0"/>
              <w:right w:val="single" w:color="auto" w:sz="6" w:space="0"/>
            </w:tcBorders>
            <w:tcMar/>
          </w:tcPr>
          <w:p w:rsidR="00294139" w:rsidP="00861C5A" w:rsidRDefault="005419A0" w14:paraId="044D9485" w14:textId="5971E81B">
            <w:pPr>
              <w:pStyle w:val="Bijschrift"/>
            </w:pPr>
            <w:r>
              <w:t>Plant herkenning</w:t>
            </w:r>
          </w:p>
        </w:tc>
        <w:tc>
          <w:tcPr>
            <w:tcW w:w="3121" w:type="dxa"/>
            <w:tcBorders>
              <w:top w:val="single" w:color="auto" w:sz="6" w:space="0"/>
              <w:left w:val="single" w:color="auto" w:sz="6" w:space="0"/>
              <w:bottom w:val="single" w:color="auto" w:sz="6" w:space="0"/>
              <w:right w:val="single" w:color="auto" w:sz="6" w:space="0"/>
            </w:tcBorders>
            <w:tcMar/>
          </w:tcPr>
          <w:p w:rsidR="00294139" w:rsidP="00294139" w:rsidRDefault="005419A0" w14:paraId="2F476186" w14:textId="3828325A">
            <w:pPr>
              <w:pStyle w:val="Bijschrift"/>
              <w:numPr>
                <w:ilvl w:val="0"/>
                <w:numId w:val="18"/>
              </w:numPr>
              <w:spacing w:line="256" w:lineRule="auto"/>
            </w:pPr>
            <w:r>
              <w:t xml:space="preserve">De plantenpot </w:t>
            </w:r>
            <w:r w:rsidR="003022E5">
              <w:t xml:space="preserve">een </w:t>
            </w:r>
            <w:r w:rsidR="006423B7">
              <w:t xml:space="preserve">plant </w:t>
            </w:r>
            <w:proofErr w:type="spellStart"/>
            <w:r w:rsidR="00972BC4">
              <w:t>herkennings</w:t>
            </w:r>
            <w:proofErr w:type="spellEnd"/>
            <w:r w:rsidR="00972BC4">
              <w:t xml:space="preserve"> functie geven</w:t>
            </w:r>
            <w:r w:rsidR="006423B7">
              <w:t>.</w:t>
            </w:r>
            <w:r w:rsidR="00972BC4">
              <w:t xml:space="preserve"> </w:t>
            </w:r>
          </w:p>
        </w:tc>
        <w:tc>
          <w:tcPr>
            <w:tcW w:w="3738" w:type="dxa"/>
            <w:tcBorders>
              <w:top w:val="single" w:color="auto" w:sz="6" w:space="0"/>
              <w:left w:val="single" w:color="auto" w:sz="6" w:space="0"/>
              <w:bottom w:val="single" w:color="auto" w:sz="6" w:space="0"/>
              <w:right w:val="single" w:color="auto" w:sz="6" w:space="0"/>
            </w:tcBorders>
            <w:tcMar/>
          </w:tcPr>
          <w:p w:rsidR="00294139" w:rsidP="00294139" w:rsidRDefault="006423B7" w14:paraId="607515CA" w14:textId="12F36BCE">
            <w:pPr>
              <w:pStyle w:val="Bijschrift"/>
              <w:numPr>
                <w:ilvl w:val="0"/>
                <w:numId w:val="18"/>
              </w:numPr>
              <w:spacing w:line="256" w:lineRule="auto"/>
            </w:pPr>
            <w:r>
              <w:t>Mogelijkheid voor afzonderlijk project.</w:t>
            </w:r>
          </w:p>
        </w:tc>
      </w:tr>
      <w:tr w:rsidR="00294139" w:rsidTr="38D524A0" w14:paraId="20A32266" w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294139" w:rsidP="00861C5A" w:rsidRDefault="00294139" w14:paraId="386BF502" w14:textId="77777777">
            <w:pPr>
              <w:pStyle w:val="Bijschrift"/>
              <w:spacing w:line="256" w:lineRule="auto"/>
              <w:jc w:val="center"/>
            </w:pPr>
          </w:p>
        </w:tc>
      </w:tr>
    </w:tbl>
    <w:p w:rsidR="00294139" w:rsidP="00294139" w:rsidRDefault="00294139" w14:paraId="2D6B6046" w14:textId="77777777">
      <w:pPr>
        <w:pStyle w:val="Bijschrift"/>
      </w:pPr>
    </w:p>
    <w:p w:rsidR="00294139" w:rsidP="00294139" w:rsidRDefault="00294139" w14:paraId="0B592045" w14:textId="77777777">
      <w:pPr>
        <w:suppressAutoHyphens w:val="0"/>
        <w:autoSpaceDE/>
        <w:spacing w:after="160" w:line="259" w:lineRule="auto"/>
        <w:rPr>
          <w:rFonts w:ascii="Trebuchet MS" w:hAnsi="Trebuchet MS"/>
        </w:rPr>
      </w:pPr>
      <w:r>
        <w:br w:type="page"/>
      </w:r>
    </w:p>
    <w:p w:rsidR="00294139" w:rsidP="00294139" w:rsidRDefault="00294139" w14:paraId="7537AB70" w14:textId="77777777">
      <w:pPr>
        <w:pStyle w:val="Bijschrift"/>
      </w:pPr>
    </w:p>
    <w:p w:rsidRPr="004E3978" w:rsidR="00294139" w:rsidP="00294139" w:rsidRDefault="00294139" w14:paraId="73B8E69D" w14:textId="77777777">
      <w:pPr>
        <w:pStyle w:val="Kop1"/>
        <w:numPr>
          <w:ilvl w:val="0"/>
          <w:numId w:val="25"/>
        </w:numPr>
      </w:pPr>
      <w:r w:rsidRPr="004E3978">
        <w:tab/>
      </w:r>
      <w:bookmarkStart w:name="_Toc515878027" w:id="3"/>
      <w:r w:rsidRPr="004E3978">
        <w:t>Beschrijving van de gekozen oplossing</w:t>
      </w:r>
      <w:bookmarkEnd w:id="3"/>
    </w:p>
    <w:p w:rsidR="00294139" w:rsidP="00294139" w:rsidRDefault="00294139" w14:paraId="177409DA" w14:textId="77777777">
      <w:pPr>
        <w:pStyle w:val="Bijschrift"/>
      </w:pPr>
    </w:p>
    <w:p w:rsidR="4DE20E60" w:rsidP="4DE20E60" w:rsidRDefault="6BF20A85" w14:paraId="6A38C29E" w14:textId="75C741D8">
      <w:pPr>
        <w:pStyle w:val="Bijschrift"/>
      </w:pPr>
      <w:r>
        <w:t xml:space="preserve">De plantenpot zal bestaan uit </w:t>
      </w:r>
      <w:r w:rsidR="00CF3953">
        <w:t xml:space="preserve"> de volgende </w:t>
      </w:r>
      <w:r>
        <w:t>drie 3D geprinte onderdelen</w:t>
      </w:r>
      <w:r w:rsidR="00CF3953">
        <w:t>:</w:t>
      </w:r>
    </w:p>
    <w:p w:rsidR="4DE20E60" w:rsidP="4DE20E60" w:rsidRDefault="4DE20E60" w14:paraId="1C23D54E" w14:textId="5A01DAEF">
      <w:pPr>
        <w:pStyle w:val="Bijschrift"/>
      </w:pPr>
    </w:p>
    <w:p w:rsidR="001756A1" w:rsidP="4DE20E60" w:rsidRDefault="001756A1" w14:paraId="71CDACDF" w14:textId="5A4C3FA4">
      <w:pPr>
        <w:pStyle w:val="Bijschrift"/>
        <w:rPr>
          <w:b/>
        </w:rPr>
      </w:pPr>
    </w:p>
    <w:p w:rsidR="00B8404B" w:rsidP="4DE20E60" w:rsidRDefault="005201E6" w14:paraId="47B3BB2A" w14:textId="3A3255E3">
      <w:pPr>
        <w:pStyle w:val="Bijschrift"/>
        <w:rPr>
          <w:b/>
        </w:rPr>
      </w:pPr>
      <w:r>
        <w:rPr>
          <w:noProof/>
        </w:rPr>
        <w:drawing>
          <wp:anchor distT="0" distB="0" distL="114300" distR="114300" simplePos="0" relativeHeight="251658240" behindDoc="0" locked="0" layoutInCell="1" allowOverlap="1" wp14:anchorId="6244F3E0" wp14:editId="6F0514D0">
            <wp:simplePos x="0" y="0"/>
            <wp:positionH relativeFrom="column">
              <wp:posOffset>2526346</wp:posOffset>
            </wp:positionH>
            <wp:positionV relativeFrom="paragraph">
              <wp:posOffset>6985</wp:posOffset>
            </wp:positionV>
            <wp:extent cx="3162300" cy="2378313"/>
            <wp:effectExtent l="0" t="0" r="0" b="0"/>
            <wp:wrapSquare wrapText="bothSides"/>
            <wp:docPr id="794844049" name="Picture 79484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2378313"/>
                    </a:xfrm>
                    <a:prstGeom prst="rect">
                      <a:avLst/>
                    </a:prstGeom>
                  </pic:spPr>
                </pic:pic>
              </a:graphicData>
            </a:graphic>
            <wp14:sizeRelH relativeFrom="page">
              <wp14:pctWidth>0</wp14:pctWidth>
            </wp14:sizeRelH>
            <wp14:sizeRelV relativeFrom="page">
              <wp14:pctHeight>0</wp14:pctHeight>
            </wp14:sizeRelV>
          </wp:anchor>
        </w:drawing>
      </w:r>
    </w:p>
    <w:p w:rsidR="00B8404B" w:rsidP="4DE20E60" w:rsidRDefault="00B8404B" w14:paraId="4AA17566" w14:textId="33C3F7C1">
      <w:pPr>
        <w:pStyle w:val="Bijschrift"/>
        <w:rPr>
          <w:b/>
        </w:rPr>
      </w:pPr>
    </w:p>
    <w:p w:rsidR="00B8404B" w:rsidP="4DE20E60" w:rsidRDefault="00B8404B" w14:paraId="3B9E9713" w14:textId="7512A737">
      <w:pPr>
        <w:pStyle w:val="Bijschrift"/>
        <w:rPr>
          <w:b/>
        </w:rPr>
      </w:pPr>
    </w:p>
    <w:p w:rsidR="4DE20E60" w:rsidP="4DE20E60" w:rsidRDefault="1FCCD6BB" w14:paraId="271FDF78" w14:textId="102E0953">
      <w:pPr>
        <w:pStyle w:val="Bijschrift"/>
      </w:pPr>
      <w:r w:rsidRPr="6BF20A85">
        <w:rPr>
          <w:b/>
        </w:rPr>
        <w:t xml:space="preserve">De Voet: </w:t>
      </w:r>
      <w:r w:rsidRPr="6BF20A85">
        <w:t>Hier zal de Arduino Nano in worden gemonteerd die de metingen verricht en de waterpomp aanstuurt.</w:t>
      </w:r>
    </w:p>
    <w:p w:rsidR="001756A1" w:rsidP="4DE20E60" w:rsidRDefault="00811C6C" w14:paraId="1C1286B4" w14:textId="16B315FE">
      <w:pPr>
        <w:pStyle w:val="Bijschrift"/>
      </w:pPr>
      <w:r>
        <w:t xml:space="preserve">Op een duidelijke plek zal een LED lampje worden gemonteerd </w:t>
      </w:r>
      <w:r w:rsidR="00BE21AF">
        <w:t>die aa</w:t>
      </w:r>
      <w:r w:rsidR="00FC4401">
        <w:t>n zal geven wanneer het reservoir bijna leeg is.</w:t>
      </w:r>
    </w:p>
    <w:p w:rsidR="001756A1" w:rsidP="4DE20E60" w:rsidRDefault="001756A1" w14:paraId="23A6CE4A" w14:textId="77777777">
      <w:pPr>
        <w:pStyle w:val="Bijschrift"/>
      </w:pPr>
    </w:p>
    <w:p w:rsidR="001756A1" w:rsidP="4DE20E60" w:rsidRDefault="001756A1" w14:paraId="354EB3F2" w14:textId="77777777">
      <w:pPr>
        <w:pStyle w:val="Bijschrift"/>
      </w:pPr>
    </w:p>
    <w:p w:rsidR="001756A1" w:rsidP="4DE20E60" w:rsidRDefault="001756A1" w14:paraId="45BFCEA0" w14:textId="77777777">
      <w:pPr>
        <w:pStyle w:val="Bijschrift"/>
      </w:pPr>
    </w:p>
    <w:p w:rsidR="001756A1" w:rsidP="4DE20E60" w:rsidRDefault="001756A1" w14:paraId="7F3FDE26" w14:textId="77777777">
      <w:pPr>
        <w:pStyle w:val="Bijschrift"/>
      </w:pPr>
    </w:p>
    <w:p w:rsidR="001756A1" w:rsidP="4DE20E60" w:rsidRDefault="001756A1" w14:paraId="69E76F8B" w14:textId="77777777">
      <w:pPr>
        <w:pStyle w:val="Bijschrift"/>
      </w:pPr>
    </w:p>
    <w:p w:rsidR="001756A1" w:rsidP="4DE20E60" w:rsidRDefault="00B8404B" w14:paraId="4C851E63" w14:textId="56AACEA9">
      <w:pPr>
        <w:pStyle w:val="Bijschrift"/>
      </w:pPr>
      <w:r>
        <w:rPr>
          <w:noProof/>
        </w:rPr>
        <w:drawing>
          <wp:anchor distT="0" distB="0" distL="114300" distR="114300" simplePos="0" relativeHeight="251658241" behindDoc="0" locked="0" layoutInCell="1" allowOverlap="1" wp14:anchorId="66DA750E" wp14:editId="27EADEA2">
            <wp:simplePos x="0" y="0"/>
            <wp:positionH relativeFrom="column">
              <wp:posOffset>2515870</wp:posOffset>
            </wp:positionH>
            <wp:positionV relativeFrom="paragraph">
              <wp:posOffset>76835</wp:posOffset>
            </wp:positionV>
            <wp:extent cx="3175000" cy="2387600"/>
            <wp:effectExtent l="0" t="0" r="6350" b="0"/>
            <wp:wrapSquare wrapText="bothSides"/>
            <wp:docPr id="1989679639" name="Picture 198967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5000" cy="2387600"/>
                    </a:xfrm>
                    <a:prstGeom prst="rect">
                      <a:avLst/>
                    </a:prstGeom>
                  </pic:spPr>
                </pic:pic>
              </a:graphicData>
            </a:graphic>
            <wp14:sizeRelH relativeFrom="page">
              <wp14:pctWidth>0</wp14:pctWidth>
            </wp14:sizeRelH>
            <wp14:sizeRelV relativeFrom="page">
              <wp14:pctHeight>0</wp14:pctHeight>
            </wp14:sizeRelV>
          </wp:anchor>
        </w:drawing>
      </w:r>
    </w:p>
    <w:p w:rsidR="001756A1" w:rsidP="4DE20E60" w:rsidRDefault="001756A1" w14:paraId="4C8BA0C5" w14:textId="77777777">
      <w:pPr>
        <w:pStyle w:val="Bijschrift"/>
      </w:pPr>
    </w:p>
    <w:p w:rsidR="001756A1" w:rsidP="4DE20E60" w:rsidRDefault="001756A1" w14:paraId="506D20B2" w14:textId="304883D2">
      <w:pPr>
        <w:pStyle w:val="Bijschrift"/>
      </w:pPr>
    </w:p>
    <w:p w:rsidR="001756A1" w:rsidP="4DE20E60" w:rsidRDefault="001756A1" w14:paraId="6F5A15C1" w14:textId="52DF2C14">
      <w:pPr>
        <w:pStyle w:val="Bijschrift"/>
      </w:pPr>
    </w:p>
    <w:p w:rsidR="001756A1" w:rsidP="4DE20E60" w:rsidRDefault="001756A1" w14:paraId="49445474" w14:textId="77777777">
      <w:pPr>
        <w:pStyle w:val="Bijschrift"/>
      </w:pPr>
    </w:p>
    <w:p w:rsidR="001756A1" w:rsidP="4DE20E60" w:rsidRDefault="001756A1" w14:paraId="166BD3ED" w14:textId="410E5253">
      <w:pPr>
        <w:pStyle w:val="Bijschrift"/>
      </w:pPr>
    </w:p>
    <w:p w:rsidR="001756A1" w:rsidP="00294139" w:rsidRDefault="1FCCD6BB" w14:paraId="37DEE844" w14:textId="33346019">
      <w:pPr>
        <w:pStyle w:val="Bijschrift"/>
      </w:pPr>
      <w:r w:rsidRPr="005201E6">
        <w:rPr>
          <w:b/>
          <w:bCs w:val="0"/>
        </w:rPr>
        <w:t>Het Reservoir:</w:t>
      </w:r>
      <w:r w:rsidRPr="6BF20A85">
        <w:t xml:space="preserve"> Het reservoir zal een sensor </w:t>
      </w:r>
      <w:r w:rsidR="6BF20A85">
        <w:t xml:space="preserve">Het Reservoir: Het reservoir zal een sensor </w:t>
      </w:r>
      <w:r w:rsidR="00180AE7">
        <w:t xml:space="preserve">bevatten die </w:t>
      </w:r>
      <w:r w:rsidR="00CF3953">
        <w:t>constant meet hoeveel water het reservoir bevat.</w:t>
      </w:r>
    </w:p>
    <w:p w:rsidR="001756A1" w:rsidP="00294139" w:rsidRDefault="001756A1" w14:paraId="65D549D4" w14:textId="144C505F">
      <w:pPr>
        <w:pStyle w:val="Bijschrift"/>
      </w:pPr>
    </w:p>
    <w:p w:rsidR="001756A1" w:rsidP="00294139" w:rsidRDefault="001756A1" w14:paraId="005FAA20" w14:textId="4ABB5584">
      <w:pPr>
        <w:pStyle w:val="Bijschrift"/>
      </w:pPr>
    </w:p>
    <w:p w:rsidR="001756A1" w:rsidP="00294139" w:rsidRDefault="001756A1" w14:paraId="4B0C924F" w14:textId="590E4558">
      <w:pPr>
        <w:pStyle w:val="Bijschrift"/>
      </w:pPr>
    </w:p>
    <w:p w:rsidR="001756A1" w:rsidP="00294139" w:rsidRDefault="001756A1" w14:paraId="3F131B1E" w14:textId="7D9B0A61">
      <w:pPr>
        <w:pStyle w:val="Bijschrift"/>
      </w:pPr>
    </w:p>
    <w:p w:rsidR="001756A1" w:rsidP="00294139" w:rsidRDefault="00EC798D" w14:paraId="47DD21B2" w14:textId="06785A28">
      <w:pPr>
        <w:pStyle w:val="Bijschrift"/>
      </w:pPr>
      <w:r>
        <w:rPr>
          <w:noProof/>
        </w:rPr>
        <w:drawing>
          <wp:anchor distT="0" distB="0" distL="114300" distR="114300" simplePos="0" relativeHeight="251658242" behindDoc="0" locked="0" layoutInCell="1" allowOverlap="1" wp14:anchorId="26CD8176" wp14:editId="035FDC40">
            <wp:simplePos x="0" y="0"/>
            <wp:positionH relativeFrom="margin">
              <wp:posOffset>2505710</wp:posOffset>
            </wp:positionH>
            <wp:positionV relativeFrom="paragraph">
              <wp:posOffset>128905</wp:posOffset>
            </wp:positionV>
            <wp:extent cx="3162300" cy="2378313"/>
            <wp:effectExtent l="0" t="0" r="0" b="3175"/>
            <wp:wrapSquare wrapText="bothSides"/>
            <wp:docPr id="884889902" name="Picture 88488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2378313"/>
                    </a:xfrm>
                    <a:prstGeom prst="rect">
                      <a:avLst/>
                    </a:prstGeom>
                  </pic:spPr>
                </pic:pic>
              </a:graphicData>
            </a:graphic>
            <wp14:sizeRelH relativeFrom="page">
              <wp14:pctWidth>0</wp14:pctWidth>
            </wp14:sizeRelH>
            <wp14:sizeRelV relativeFrom="page">
              <wp14:pctHeight>0</wp14:pctHeight>
            </wp14:sizeRelV>
          </wp:anchor>
        </w:drawing>
      </w:r>
    </w:p>
    <w:p w:rsidR="001756A1" w:rsidP="00294139" w:rsidRDefault="001756A1" w14:paraId="24C02D80" w14:textId="53232612">
      <w:pPr>
        <w:pStyle w:val="Bijschrift"/>
      </w:pPr>
    </w:p>
    <w:p w:rsidR="001756A1" w:rsidP="00294139" w:rsidRDefault="001756A1" w14:paraId="04206E44" w14:textId="0949F7C3">
      <w:pPr>
        <w:pStyle w:val="Bijschrift"/>
      </w:pPr>
    </w:p>
    <w:p w:rsidR="001756A1" w:rsidP="00294139" w:rsidRDefault="001756A1" w14:paraId="1A58D7D5" w14:textId="710D65CF">
      <w:pPr>
        <w:pStyle w:val="Bijschrift"/>
      </w:pPr>
    </w:p>
    <w:p w:rsidRPr="00084056" w:rsidR="001756A1" w:rsidP="00294139" w:rsidRDefault="005201E6" w14:paraId="4AB74832" w14:textId="7B6376E0">
      <w:pPr>
        <w:pStyle w:val="Bijschrift"/>
      </w:pPr>
      <w:r>
        <w:rPr>
          <w:b/>
          <w:bCs w:val="0"/>
        </w:rPr>
        <w:t xml:space="preserve">De </w:t>
      </w:r>
      <w:r w:rsidR="00A84032">
        <w:rPr>
          <w:b/>
          <w:bCs w:val="0"/>
        </w:rPr>
        <w:t>binnenste pot:</w:t>
      </w:r>
      <w:r w:rsidR="00084056">
        <w:t xml:space="preserve"> Deze pot bevat de plant en potgrond. Er zal een </w:t>
      </w:r>
      <w:r w:rsidR="0006607D">
        <w:t xml:space="preserve">sensor in de potgrond zitten die het vochtigheidsgehalte </w:t>
      </w:r>
      <w:r w:rsidR="00AB3018">
        <w:t>op vastgestelde tijdsintervallen zal meten.</w:t>
      </w:r>
    </w:p>
    <w:p w:rsidR="001756A1" w:rsidP="00294139" w:rsidRDefault="001756A1" w14:paraId="26A7CE06" w14:textId="58350C58">
      <w:pPr>
        <w:pStyle w:val="Bijschrift"/>
      </w:pPr>
    </w:p>
    <w:p w:rsidR="001756A1" w:rsidP="00294139" w:rsidRDefault="001756A1" w14:paraId="64134126" w14:textId="77777777">
      <w:pPr>
        <w:pStyle w:val="Bijschrift"/>
      </w:pPr>
    </w:p>
    <w:p w:rsidR="00294139" w:rsidP="00294139" w:rsidRDefault="00F9532D" w14:paraId="3B3D922F" w14:textId="6E3854EB">
      <w:pPr>
        <w:pStyle w:val="Kop1"/>
        <w:numPr>
          <w:ilvl w:val="0"/>
          <w:numId w:val="25"/>
        </w:numPr>
      </w:pPr>
      <w:bookmarkStart w:name="_Toc515878029" w:id="4"/>
      <w:r>
        <w:br/>
      </w:r>
      <w:r>
        <w:br/>
      </w:r>
      <w:r>
        <w:br/>
      </w:r>
      <w:r>
        <w:br/>
      </w:r>
      <w:r>
        <w:lastRenderedPageBreak/>
        <w:br/>
      </w:r>
      <w:r w:rsidR="00294139">
        <w:t>Beschrijving kosten implementatie totaal omgeving</w:t>
      </w:r>
      <w:bookmarkEnd w:id="4"/>
    </w:p>
    <w:p w:rsidRPr="00F9532D" w:rsidR="00F9532D" w:rsidP="00F9532D" w:rsidRDefault="00F9532D" w14:paraId="24DB5584" w14:textId="77777777"/>
    <w:p w:rsidRPr="00294139" w:rsidR="00294139" w:rsidP="00294139" w:rsidRDefault="00294139" w14:paraId="441DED6A" w14:textId="77777777">
      <w:pPr>
        <w:pStyle w:val="Bijschrift"/>
      </w:pPr>
      <w:r w:rsidRPr="52E9A396">
        <w:t>Voor dit project hebben we een aantal kosten. Voor de beeldschermen hebben we gekozen voor twee HKC 43F6 schermen van 43 inch en één OK. ODL48541F-DIB beeldscherm van 48 inch. Bij het kiezen van deze schermen hebben moesten wij rekening houden met de volgende specificaties:</w:t>
      </w:r>
    </w:p>
    <w:p w:rsidR="00294139" w:rsidP="00294139" w:rsidRDefault="00294139" w14:paraId="4B29DB44" w14:textId="77777777">
      <w:pPr>
        <w:pStyle w:val="Bijschrift"/>
        <w:numPr>
          <w:ilvl w:val="0"/>
          <w:numId w:val="24"/>
        </w:numPr>
        <w:rPr>
          <w:rFonts w:asciiTheme="minorHAnsi" w:hAnsiTheme="minorHAnsi" w:eastAsiaTheme="minorEastAsia" w:cstheme="minorBidi"/>
          <w:lang w:val="en-US"/>
        </w:rPr>
      </w:pPr>
      <w:r w:rsidRPr="52E9A396">
        <w:t>Juiste schermdiagonalen</w:t>
      </w:r>
    </w:p>
    <w:p w:rsidR="00294139" w:rsidP="00294139" w:rsidRDefault="00294139" w14:paraId="1FCD9ECA" w14:textId="77777777">
      <w:pPr>
        <w:pStyle w:val="Bijschrift"/>
        <w:numPr>
          <w:ilvl w:val="0"/>
          <w:numId w:val="24"/>
        </w:numPr>
        <w:rPr>
          <w:rFonts w:asciiTheme="minorHAnsi" w:hAnsiTheme="minorHAnsi" w:eastAsiaTheme="minorEastAsia" w:cstheme="minorBidi"/>
          <w:lang w:val="en-US"/>
        </w:rPr>
      </w:pPr>
      <w:r w:rsidRPr="52E9A396">
        <w:t>Gebruikmaken van beeldschermtechnologie LED</w:t>
      </w:r>
    </w:p>
    <w:p w:rsidRPr="00294139" w:rsidR="00294139" w:rsidP="00294139" w:rsidRDefault="00294139" w14:paraId="2E51721E" w14:textId="77777777">
      <w:pPr>
        <w:pStyle w:val="Bijschrift"/>
        <w:numPr>
          <w:ilvl w:val="0"/>
          <w:numId w:val="24"/>
        </w:numPr>
        <w:rPr>
          <w:rFonts w:asciiTheme="minorHAnsi" w:hAnsiTheme="minorHAnsi" w:eastAsiaTheme="minorEastAsia" w:cstheme="minorBidi"/>
        </w:rPr>
      </w:pPr>
      <w:r w:rsidRPr="52E9A396">
        <w:t>Correcte VESA-afstand voor koppelen muurbeugels</w:t>
      </w:r>
    </w:p>
    <w:p w:rsidR="00294139" w:rsidP="00294139" w:rsidRDefault="00294139" w14:paraId="0593AE5C" w14:textId="77777777">
      <w:pPr>
        <w:pStyle w:val="Bijschrift"/>
        <w:numPr>
          <w:ilvl w:val="0"/>
          <w:numId w:val="24"/>
        </w:numPr>
        <w:rPr>
          <w:rFonts w:asciiTheme="minorHAnsi" w:hAnsiTheme="minorHAnsi" w:eastAsiaTheme="minorEastAsia" w:cstheme="minorBidi"/>
          <w:lang w:val="en-US"/>
        </w:rPr>
      </w:pPr>
      <w:r w:rsidRPr="52E9A396">
        <w:t>Energiezuinig</w:t>
      </w:r>
    </w:p>
    <w:p w:rsidRPr="00294139" w:rsidR="00294139" w:rsidP="00294139" w:rsidRDefault="00294139" w14:paraId="0D94C183" w14:textId="77777777">
      <w:pPr>
        <w:pStyle w:val="Bijschrift"/>
        <w:numPr>
          <w:ilvl w:val="0"/>
          <w:numId w:val="24"/>
        </w:numPr>
        <w:rPr>
          <w:rFonts w:asciiTheme="minorHAnsi" w:hAnsiTheme="minorHAnsi" w:eastAsiaTheme="minorEastAsia" w:cstheme="minorBidi"/>
        </w:rPr>
      </w:pPr>
      <w:r w:rsidRPr="52E9A396">
        <w:t>Totaalprijs moest binnen het budget vallen</w:t>
      </w:r>
    </w:p>
    <w:p w:rsidR="00294139" w:rsidP="00294139" w:rsidRDefault="00294139" w14:paraId="1ED07A03" w14:textId="77777777">
      <w:pPr>
        <w:pStyle w:val="Bijschrift"/>
      </w:pPr>
    </w:p>
    <w:p w:rsidR="00294139" w:rsidP="00294139" w:rsidRDefault="00294139" w14:paraId="3EE57A24" w14:textId="77777777">
      <w:pPr>
        <w:pStyle w:val="Bijschrift"/>
      </w:pPr>
      <w:r>
        <w:t>Naast de kosten voor de beeldschermen moeten we ook 3 muurbeugels aanschaffen. Hiervoor hebben</w:t>
      </w:r>
      <w:bookmarkStart w:name="_GoBack" w:id="5"/>
      <w:bookmarkEnd w:id="5"/>
      <w:r>
        <w:t xml:space="preserve"> we gekozen voor de ISY IWB 3200 19-48" beugels voor de kleine schermen en de ISY IWB 2100 32-65" beugel voor het grote scherm.</w:t>
      </w:r>
    </w:p>
    <w:p w:rsidR="00294139" w:rsidP="00294139" w:rsidRDefault="00294139" w14:paraId="048B81A3" w14:textId="77777777">
      <w:pPr>
        <w:pStyle w:val="Bijschrift"/>
      </w:pPr>
    </w:p>
    <w:p w:rsidR="00294139" w:rsidP="00294139" w:rsidRDefault="00294139" w14:paraId="76F8F36C" w14:textId="77777777">
      <w:pPr>
        <w:pStyle w:val="Bijschrift"/>
      </w:pPr>
      <w:r>
        <w:t xml:space="preserve">Voor de software hebben we gekozen voor </w:t>
      </w:r>
      <w:proofErr w:type="spellStart"/>
      <w:r>
        <w:t>OnSign</w:t>
      </w:r>
      <w:proofErr w:type="spellEnd"/>
      <w:r>
        <w:t>. Dit pakket werkt op basis van een abonnement. Dit houdt in dat er maandelijkse kosten in rekening worden gebracht.</w:t>
      </w:r>
    </w:p>
    <w:p w:rsidRPr="00294139" w:rsidR="00294139" w:rsidP="00294139" w:rsidRDefault="00294139" w14:paraId="479F72B1" w14:textId="77777777">
      <w:pPr>
        <w:rPr>
          <w:rFonts w:ascii="Trebuchet MS" w:hAnsi="Trebuchet MS" w:eastAsia="Trebuchet MS" w:cs="Trebuchet MS"/>
          <w:bCs w:val="0"/>
        </w:rPr>
      </w:pPr>
      <w:r w:rsidRPr="52E9A396">
        <w:rPr>
          <w:rFonts w:ascii="Trebuchet MS" w:hAnsi="Trebuchet MS" w:eastAsia="Trebuchet MS" w:cs="Trebuchet MS"/>
          <w:bCs w:val="0"/>
        </w:rPr>
        <w:t>Tijdens het testen van software keken wij naar de volgende specificaties:</w:t>
      </w:r>
    </w:p>
    <w:p w:rsidRPr="00294139" w:rsidR="00294139" w:rsidP="00294139" w:rsidRDefault="00294139" w14:paraId="4AFFBEE6" w14:textId="77777777">
      <w:pPr>
        <w:pStyle w:val="Lijstalinea"/>
        <w:numPr>
          <w:ilvl w:val="0"/>
          <w:numId w:val="23"/>
        </w:numPr>
        <w:rPr>
          <w:rFonts w:asciiTheme="minorHAnsi" w:hAnsiTheme="minorHAnsi" w:eastAsiaTheme="minorEastAsia" w:cstheme="minorBidi"/>
        </w:rPr>
      </w:pPr>
      <w:r w:rsidRPr="52E9A396">
        <w:rPr>
          <w:rFonts w:ascii="Trebuchet MS" w:hAnsi="Trebuchet MS" w:eastAsia="Trebuchet MS" w:cs="Trebuchet MS"/>
          <w:bCs w:val="0"/>
        </w:rPr>
        <w:t>Interface moet gebruiksvriendelijk en overzichtelijk zijn</w:t>
      </w:r>
    </w:p>
    <w:p w:rsidRPr="00294139" w:rsidR="00294139" w:rsidP="00294139" w:rsidRDefault="00294139" w14:paraId="504B6C26" w14:textId="77777777">
      <w:pPr>
        <w:pStyle w:val="Lijstalinea"/>
        <w:numPr>
          <w:ilvl w:val="0"/>
          <w:numId w:val="23"/>
        </w:numPr>
        <w:rPr>
          <w:rFonts w:asciiTheme="minorHAnsi" w:hAnsiTheme="minorHAnsi" w:eastAsiaTheme="minorEastAsia" w:cstheme="minorBidi"/>
        </w:rPr>
      </w:pPr>
      <w:r w:rsidRPr="52E9A396">
        <w:rPr>
          <w:rFonts w:ascii="Trebuchet MS" w:hAnsi="Trebuchet MS" w:eastAsia="Trebuchet MS" w:cs="Trebuchet MS"/>
          <w:bCs w:val="0"/>
        </w:rPr>
        <w:t xml:space="preserve">Software ondersteunt RSS-feeds en </w:t>
      </w:r>
      <w:proofErr w:type="spellStart"/>
      <w:r w:rsidRPr="52E9A396">
        <w:rPr>
          <w:rFonts w:ascii="Trebuchet MS" w:hAnsi="Trebuchet MS" w:eastAsia="Trebuchet MS" w:cs="Trebuchet MS"/>
          <w:bCs w:val="0"/>
        </w:rPr>
        <w:t>social</w:t>
      </w:r>
      <w:proofErr w:type="spellEnd"/>
      <w:r w:rsidRPr="52E9A396">
        <w:rPr>
          <w:rFonts w:ascii="Trebuchet MS" w:hAnsi="Trebuchet MS" w:eastAsia="Trebuchet MS" w:cs="Trebuchet MS"/>
          <w:bCs w:val="0"/>
        </w:rPr>
        <w:t xml:space="preserve"> media</w:t>
      </w:r>
    </w:p>
    <w:p w:rsidRPr="00294139" w:rsidR="00294139" w:rsidP="00294139" w:rsidRDefault="00294139" w14:paraId="7880CB89" w14:textId="77777777">
      <w:pPr>
        <w:pStyle w:val="Lijstalinea"/>
        <w:numPr>
          <w:ilvl w:val="0"/>
          <w:numId w:val="23"/>
        </w:numPr>
        <w:rPr>
          <w:rFonts w:asciiTheme="minorHAnsi" w:hAnsiTheme="minorHAnsi" w:eastAsiaTheme="minorEastAsia" w:cstheme="minorBidi"/>
        </w:rPr>
      </w:pPr>
      <w:r w:rsidRPr="52E9A396">
        <w:rPr>
          <w:rFonts w:ascii="Trebuchet MS" w:hAnsi="Trebuchet MS" w:eastAsia="Trebuchet MS" w:cs="Trebuchet MS"/>
          <w:bCs w:val="0"/>
        </w:rPr>
        <w:t>Totaalprijs moest binnen het budget vallen</w:t>
      </w:r>
    </w:p>
    <w:p w:rsidR="00294139" w:rsidP="00294139" w:rsidRDefault="00294139" w14:paraId="000D4FE4" w14:textId="77777777">
      <w:pPr>
        <w:pStyle w:val="Bijschrift"/>
      </w:pPr>
    </w:p>
    <w:p w:rsidR="00294139" w:rsidP="00294139" w:rsidRDefault="00294139" w14:paraId="19BEA0E4" w14:textId="77777777">
      <w:pPr>
        <w:pStyle w:val="Bijschrift"/>
      </w:pPr>
      <w:r>
        <w:t xml:space="preserve">Tot slot is er hardware nodig om de software van </w:t>
      </w:r>
      <w:proofErr w:type="spellStart"/>
      <w:r>
        <w:t>OnSign</w:t>
      </w:r>
      <w:proofErr w:type="spellEnd"/>
      <w:r>
        <w:t xml:space="preserve"> op te draaien. Deze hardware zal moeten worden aangesloten op de beeldschermen. Hiervoor hebben we gekozen voor drie Intel </w:t>
      </w:r>
      <w:proofErr w:type="spellStart"/>
      <w:r>
        <w:t>Compute</w:t>
      </w:r>
      <w:proofErr w:type="spellEnd"/>
      <w:r>
        <w:t xml:space="preserve"> Sticks. Deze minicomputers draaien een Windows 10 omgeving waar de </w:t>
      </w:r>
      <w:proofErr w:type="spellStart"/>
      <w:r>
        <w:t>OnSign</w:t>
      </w:r>
      <w:proofErr w:type="spellEnd"/>
      <w:r>
        <w:t xml:space="preserve"> applicatie op geïnstalleerd zal worden. Omdat het abonnement maar goed is voor één scherm zal deze zijn beeld delen met de andere twee schermen.</w:t>
      </w:r>
    </w:p>
    <w:p w:rsidR="00294139" w:rsidP="00294139" w:rsidRDefault="00294139" w14:paraId="412F141C" w14:textId="77777777">
      <w:pPr>
        <w:pStyle w:val="Bijschrift"/>
      </w:pPr>
    </w:p>
    <w:tbl>
      <w:tblPr>
        <w:tblStyle w:val="Rastertabel5donker-Accent1"/>
        <w:tblW w:w="0" w:type="auto"/>
        <w:tblLook w:val="06A0" w:firstRow="1" w:lastRow="0" w:firstColumn="1" w:lastColumn="0" w:noHBand="1" w:noVBand="1"/>
      </w:tblPr>
      <w:tblGrid>
        <w:gridCol w:w="3345"/>
        <w:gridCol w:w="1140"/>
      </w:tblGrid>
      <w:tr w:rsidR="00294139" w:rsidTr="00861C5A" w14:paraId="566E78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rsidR="00294139" w:rsidP="00861C5A" w:rsidRDefault="00294139" w14:paraId="46235008" w14:textId="77777777">
            <w:pPr>
              <w:pStyle w:val="Bijschrift"/>
            </w:pPr>
            <w:r>
              <w:t>Beeldscherm</w:t>
            </w:r>
          </w:p>
        </w:tc>
        <w:tc>
          <w:tcPr>
            <w:tcW w:w="1140" w:type="dxa"/>
          </w:tcPr>
          <w:p w:rsidR="00294139" w:rsidP="00861C5A" w:rsidRDefault="00294139" w14:paraId="53C20CB6" w14:textId="77777777">
            <w:pPr>
              <w:pStyle w:val="Bijschrift"/>
              <w:cnfStyle w:val="100000000000" w:firstRow="1" w:lastRow="0" w:firstColumn="0" w:lastColumn="0" w:oddVBand="0" w:evenVBand="0" w:oddHBand="0" w:evenHBand="0" w:firstRowFirstColumn="0" w:firstRowLastColumn="0" w:lastRowFirstColumn="0" w:lastRowLastColumn="0"/>
            </w:pPr>
            <w:r>
              <w:t>Prijs</w:t>
            </w:r>
          </w:p>
        </w:tc>
      </w:tr>
      <w:tr w:rsidR="00294139" w:rsidTr="00861C5A" w14:paraId="704A96AA" w14:textId="77777777">
        <w:tc>
          <w:tcPr>
            <w:cnfStyle w:val="001000000000" w:firstRow="0" w:lastRow="0" w:firstColumn="1" w:lastColumn="0" w:oddVBand="0" w:evenVBand="0" w:oddHBand="0" w:evenHBand="0" w:firstRowFirstColumn="0" w:firstRowLastColumn="0" w:lastRowFirstColumn="0" w:lastRowLastColumn="0"/>
            <w:tcW w:w="3345" w:type="dxa"/>
          </w:tcPr>
          <w:p w:rsidRPr="00294139" w:rsidR="00294139" w:rsidP="00861C5A" w:rsidRDefault="00294139" w14:paraId="671A9D3C" w14:textId="77777777">
            <w:pPr>
              <w:pStyle w:val="Bijschrift"/>
              <w:rPr>
                <w:lang w:val="en-US"/>
              </w:rPr>
            </w:pPr>
            <w:r w:rsidRPr="00294139">
              <w:rPr>
                <w:lang w:val="en-US"/>
              </w:rPr>
              <w:t>HKC 43F6 43 inch Full HD x2</w:t>
            </w:r>
          </w:p>
        </w:tc>
        <w:tc>
          <w:tcPr>
            <w:tcW w:w="1140" w:type="dxa"/>
          </w:tcPr>
          <w:p w:rsidR="00294139" w:rsidP="00861C5A" w:rsidRDefault="00294139" w14:paraId="030EF7F1"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260,-</w:t>
            </w:r>
          </w:p>
        </w:tc>
      </w:tr>
      <w:tr w:rsidR="00294139" w:rsidTr="00861C5A" w14:paraId="5A9644C5" w14:textId="77777777">
        <w:tc>
          <w:tcPr>
            <w:cnfStyle w:val="001000000000" w:firstRow="0" w:lastRow="0" w:firstColumn="1" w:lastColumn="0" w:oddVBand="0" w:evenVBand="0" w:oddHBand="0" w:evenHBand="0" w:firstRowFirstColumn="0" w:firstRowLastColumn="0" w:lastRowFirstColumn="0" w:lastRowLastColumn="0"/>
            <w:tcW w:w="3345" w:type="dxa"/>
          </w:tcPr>
          <w:p w:rsidR="00294139" w:rsidP="00861C5A" w:rsidRDefault="00294139" w14:paraId="7882E7DA" w14:textId="77777777">
            <w:pPr>
              <w:pStyle w:val="Bijschrift"/>
            </w:pPr>
            <w:r>
              <w:t>OK. ODL48541F-DIB x1</w:t>
            </w:r>
          </w:p>
        </w:tc>
        <w:tc>
          <w:tcPr>
            <w:tcW w:w="1140" w:type="dxa"/>
          </w:tcPr>
          <w:p w:rsidR="00294139" w:rsidP="00861C5A" w:rsidRDefault="00294139" w14:paraId="51057CEC"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379,-</w:t>
            </w:r>
          </w:p>
        </w:tc>
      </w:tr>
      <w:tr w:rsidR="00294139" w:rsidTr="00861C5A" w14:paraId="4AD568B7" w14:textId="77777777">
        <w:tc>
          <w:tcPr>
            <w:cnfStyle w:val="001000000000" w:firstRow="0" w:lastRow="0" w:firstColumn="1" w:lastColumn="0" w:oddVBand="0" w:evenVBand="0" w:oddHBand="0" w:evenHBand="0" w:firstRowFirstColumn="0" w:firstRowLastColumn="0" w:lastRowFirstColumn="0" w:lastRowLastColumn="0"/>
            <w:tcW w:w="3345" w:type="dxa"/>
          </w:tcPr>
          <w:p w:rsidR="00294139" w:rsidP="00861C5A" w:rsidRDefault="00294139" w14:paraId="51D92E01" w14:textId="77777777">
            <w:pPr>
              <w:pStyle w:val="Bijschrift"/>
              <w:rPr>
                <w:bCs/>
              </w:rPr>
            </w:pPr>
            <w:r w:rsidRPr="52E9A396">
              <w:rPr>
                <w:bCs/>
              </w:rPr>
              <w:t>Totaal:</w:t>
            </w:r>
          </w:p>
        </w:tc>
        <w:tc>
          <w:tcPr>
            <w:tcW w:w="1140" w:type="dxa"/>
          </w:tcPr>
          <w:p w:rsidR="00294139" w:rsidP="00861C5A" w:rsidRDefault="00294139" w14:paraId="13C6C08C"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€ 899,-</w:t>
            </w:r>
          </w:p>
        </w:tc>
      </w:tr>
    </w:tbl>
    <w:p w:rsidR="00294139" w:rsidP="00294139" w:rsidRDefault="00294139" w14:paraId="781F149C" w14:textId="77777777"/>
    <w:tbl>
      <w:tblPr>
        <w:tblStyle w:val="Rastertabel5donker-Accent6"/>
        <w:tblW w:w="0" w:type="auto"/>
        <w:tblLayout w:type="fixed"/>
        <w:tblLook w:val="06A0" w:firstRow="1" w:lastRow="0" w:firstColumn="1" w:lastColumn="0" w:noHBand="1" w:noVBand="1"/>
      </w:tblPr>
      <w:tblGrid>
        <w:gridCol w:w="3285"/>
        <w:gridCol w:w="1185"/>
      </w:tblGrid>
      <w:tr w:rsidR="00294139" w:rsidTr="00861C5A" w14:paraId="2C9EA3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294139" w:rsidP="00861C5A" w:rsidRDefault="00294139" w14:paraId="5B66A699" w14:textId="77777777">
            <w:pPr>
              <w:pStyle w:val="Bijschrift"/>
            </w:pPr>
            <w:r>
              <w:t>Muurbeugel</w:t>
            </w:r>
          </w:p>
        </w:tc>
        <w:tc>
          <w:tcPr>
            <w:tcW w:w="1185" w:type="dxa"/>
          </w:tcPr>
          <w:p w:rsidR="00294139" w:rsidP="00861C5A" w:rsidRDefault="00294139" w14:paraId="0C12143A" w14:textId="77777777">
            <w:pPr>
              <w:pStyle w:val="Bijschrift"/>
              <w:cnfStyle w:val="100000000000" w:firstRow="1" w:lastRow="0" w:firstColumn="0" w:lastColumn="0" w:oddVBand="0" w:evenVBand="0" w:oddHBand="0" w:evenHBand="0" w:firstRowFirstColumn="0" w:firstRowLastColumn="0" w:lastRowFirstColumn="0" w:lastRowLastColumn="0"/>
            </w:pPr>
            <w:r>
              <w:t>Prijs</w:t>
            </w:r>
          </w:p>
        </w:tc>
      </w:tr>
      <w:tr w:rsidR="00294139" w:rsidTr="00861C5A" w14:paraId="5B28C9F7" w14:textId="77777777">
        <w:tc>
          <w:tcPr>
            <w:cnfStyle w:val="001000000000" w:firstRow="0" w:lastRow="0" w:firstColumn="1" w:lastColumn="0" w:oddVBand="0" w:evenVBand="0" w:oddHBand="0" w:evenHBand="0" w:firstRowFirstColumn="0" w:firstRowLastColumn="0" w:lastRowFirstColumn="0" w:lastRowLastColumn="0"/>
            <w:tcW w:w="3285" w:type="dxa"/>
          </w:tcPr>
          <w:p w:rsidR="00294139" w:rsidP="00861C5A" w:rsidRDefault="00294139" w14:paraId="5D057C6B" w14:textId="77777777">
            <w:pPr>
              <w:pStyle w:val="Bijschrift"/>
            </w:pPr>
            <w:r>
              <w:t>ISY IWB 3200 19-48" x2</w:t>
            </w:r>
          </w:p>
        </w:tc>
        <w:tc>
          <w:tcPr>
            <w:tcW w:w="1185" w:type="dxa"/>
          </w:tcPr>
          <w:p w:rsidR="00294139" w:rsidP="00861C5A" w:rsidRDefault="00294139" w14:paraId="36830377"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€ 39,99</w:t>
            </w:r>
          </w:p>
        </w:tc>
      </w:tr>
      <w:tr w:rsidR="00294139" w:rsidTr="00861C5A" w14:paraId="3D0D747F" w14:textId="77777777">
        <w:tc>
          <w:tcPr>
            <w:cnfStyle w:val="001000000000" w:firstRow="0" w:lastRow="0" w:firstColumn="1" w:lastColumn="0" w:oddVBand="0" w:evenVBand="0" w:oddHBand="0" w:evenHBand="0" w:firstRowFirstColumn="0" w:firstRowLastColumn="0" w:lastRowFirstColumn="0" w:lastRowLastColumn="0"/>
            <w:tcW w:w="3285" w:type="dxa"/>
          </w:tcPr>
          <w:p w:rsidR="00294139" w:rsidP="00861C5A" w:rsidRDefault="00294139" w14:paraId="46D8EB7C" w14:textId="77777777">
            <w:pPr>
              <w:pStyle w:val="Bijschrift"/>
            </w:pPr>
            <w:r>
              <w:t>ISY IWB 2100 32-65" x1</w:t>
            </w:r>
          </w:p>
        </w:tc>
        <w:tc>
          <w:tcPr>
            <w:tcW w:w="1185" w:type="dxa"/>
          </w:tcPr>
          <w:p w:rsidR="00294139" w:rsidP="00861C5A" w:rsidRDefault="00294139" w14:paraId="0ACEDD53"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34,99</w:t>
            </w:r>
          </w:p>
        </w:tc>
      </w:tr>
      <w:tr w:rsidR="00294139" w:rsidTr="00861C5A" w14:paraId="734E0808" w14:textId="77777777">
        <w:tc>
          <w:tcPr>
            <w:cnfStyle w:val="001000000000" w:firstRow="0" w:lastRow="0" w:firstColumn="1" w:lastColumn="0" w:oddVBand="0" w:evenVBand="0" w:oddHBand="0" w:evenHBand="0" w:firstRowFirstColumn="0" w:firstRowLastColumn="0" w:lastRowFirstColumn="0" w:lastRowLastColumn="0"/>
            <w:tcW w:w="3285" w:type="dxa"/>
          </w:tcPr>
          <w:p w:rsidR="00294139" w:rsidP="00861C5A" w:rsidRDefault="00294139" w14:paraId="483B0095" w14:textId="77777777">
            <w:pPr>
              <w:pStyle w:val="Bijschrift"/>
            </w:pPr>
            <w:r>
              <w:t>Totaal:</w:t>
            </w:r>
          </w:p>
        </w:tc>
        <w:tc>
          <w:tcPr>
            <w:tcW w:w="1185" w:type="dxa"/>
          </w:tcPr>
          <w:p w:rsidR="00294139" w:rsidP="00861C5A" w:rsidRDefault="00294139" w14:paraId="1A9222CE"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€ 114,97</w:t>
            </w:r>
          </w:p>
        </w:tc>
      </w:tr>
    </w:tbl>
    <w:p w:rsidR="00294139" w:rsidP="00294139" w:rsidRDefault="00294139" w14:paraId="13971AE3" w14:textId="77777777">
      <w:pPr>
        <w:pStyle w:val="Bijschrift"/>
      </w:pPr>
    </w:p>
    <w:tbl>
      <w:tblPr>
        <w:tblStyle w:val="Rastertabel5donker-Accent2"/>
        <w:tblW w:w="0" w:type="auto"/>
        <w:tblLayout w:type="fixed"/>
        <w:tblLook w:val="06A0" w:firstRow="1" w:lastRow="0" w:firstColumn="1" w:lastColumn="0" w:noHBand="1" w:noVBand="1"/>
      </w:tblPr>
      <w:tblGrid>
        <w:gridCol w:w="4110"/>
        <w:gridCol w:w="1095"/>
      </w:tblGrid>
      <w:tr w:rsidR="00294139" w:rsidTr="00861C5A" w14:paraId="637DB2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rsidR="00294139" w:rsidP="00861C5A" w:rsidRDefault="00294139" w14:paraId="26EF333C" w14:textId="77777777">
            <w:pPr>
              <w:pStyle w:val="Bijschrift"/>
            </w:pPr>
            <w:r>
              <w:t>Hardware voor software</w:t>
            </w:r>
          </w:p>
        </w:tc>
        <w:tc>
          <w:tcPr>
            <w:tcW w:w="1095" w:type="dxa"/>
          </w:tcPr>
          <w:p w:rsidR="00294139" w:rsidP="00861C5A" w:rsidRDefault="00294139" w14:paraId="418D4430" w14:textId="77777777">
            <w:pPr>
              <w:pStyle w:val="Bijschrift"/>
              <w:cnfStyle w:val="100000000000" w:firstRow="1" w:lastRow="0" w:firstColumn="0" w:lastColumn="0" w:oddVBand="0" w:evenVBand="0" w:oddHBand="0" w:evenHBand="0" w:firstRowFirstColumn="0" w:firstRowLastColumn="0" w:lastRowFirstColumn="0" w:lastRowLastColumn="0"/>
            </w:pPr>
            <w:r>
              <w:t>Prijs</w:t>
            </w:r>
          </w:p>
        </w:tc>
      </w:tr>
      <w:tr w:rsidR="00294139" w:rsidTr="00861C5A" w14:paraId="4FE92D84" w14:textId="77777777">
        <w:tc>
          <w:tcPr>
            <w:cnfStyle w:val="001000000000" w:firstRow="0" w:lastRow="0" w:firstColumn="1" w:lastColumn="0" w:oddVBand="0" w:evenVBand="0" w:oddHBand="0" w:evenHBand="0" w:firstRowFirstColumn="0" w:firstRowLastColumn="0" w:lastRowFirstColumn="0" w:lastRowLastColumn="0"/>
            <w:tcW w:w="4110" w:type="dxa"/>
          </w:tcPr>
          <w:p w:rsidRPr="00294139" w:rsidR="00294139" w:rsidP="00861C5A" w:rsidRDefault="00294139" w14:paraId="68372E73" w14:textId="77777777">
            <w:pPr>
              <w:pStyle w:val="Bijschrift"/>
              <w:rPr>
                <w:lang w:val="en-US"/>
              </w:rPr>
            </w:pPr>
            <w:r w:rsidRPr="00294139">
              <w:rPr>
                <w:lang w:val="en-US"/>
              </w:rPr>
              <w:t>Intel Compute Stick STK1AW32SC x3</w:t>
            </w:r>
          </w:p>
        </w:tc>
        <w:tc>
          <w:tcPr>
            <w:tcW w:w="1095" w:type="dxa"/>
          </w:tcPr>
          <w:p w:rsidR="00294139" w:rsidP="00861C5A" w:rsidRDefault="00294139" w14:paraId="27FDD535"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€ 129,-</w:t>
            </w:r>
          </w:p>
        </w:tc>
      </w:tr>
      <w:tr w:rsidR="00294139" w:rsidTr="00861C5A" w14:paraId="469FCBEC" w14:textId="77777777">
        <w:tc>
          <w:tcPr>
            <w:cnfStyle w:val="001000000000" w:firstRow="0" w:lastRow="0" w:firstColumn="1" w:lastColumn="0" w:oddVBand="0" w:evenVBand="0" w:oddHBand="0" w:evenHBand="0" w:firstRowFirstColumn="0" w:firstRowLastColumn="0" w:lastRowFirstColumn="0" w:lastRowLastColumn="0"/>
            <w:tcW w:w="4110" w:type="dxa"/>
          </w:tcPr>
          <w:p w:rsidR="00294139" w:rsidP="00861C5A" w:rsidRDefault="00294139" w14:paraId="3F8403EF" w14:textId="77777777">
            <w:pPr>
              <w:pStyle w:val="Bijschrift"/>
            </w:pPr>
            <w:r w:rsidRPr="52E9A396">
              <w:t>Totaal:</w:t>
            </w:r>
          </w:p>
        </w:tc>
        <w:tc>
          <w:tcPr>
            <w:tcW w:w="1095" w:type="dxa"/>
          </w:tcPr>
          <w:p w:rsidR="00294139" w:rsidP="00861C5A" w:rsidRDefault="00294139" w14:paraId="4697BFA4"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€ 387,-</w:t>
            </w:r>
          </w:p>
        </w:tc>
      </w:tr>
    </w:tbl>
    <w:p w:rsidR="00294139" w:rsidP="00294139" w:rsidRDefault="00294139" w14:paraId="7B5EF24D" w14:textId="77777777"/>
    <w:tbl>
      <w:tblPr>
        <w:tblStyle w:val="Rastertabel5donker-Accent4"/>
        <w:tblW w:w="0" w:type="auto"/>
        <w:tblLayout w:type="fixed"/>
        <w:tblLook w:val="06A0" w:firstRow="1" w:lastRow="0" w:firstColumn="1" w:lastColumn="0" w:noHBand="1" w:noVBand="1"/>
      </w:tblPr>
      <w:tblGrid>
        <w:gridCol w:w="2295"/>
        <w:gridCol w:w="2100"/>
      </w:tblGrid>
      <w:tr w:rsidR="00294139" w:rsidTr="00861C5A" w14:paraId="52D8E8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294139" w:rsidP="00861C5A" w:rsidRDefault="00294139" w14:paraId="04825E73" w14:textId="77777777">
            <w:pPr>
              <w:pStyle w:val="Bijschrift"/>
            </w:pPr>
            <w:r>
              <w:t>Software</w:t>
            </w:r>
          </w:p>
        </w:tc>
        <w:tc>
          <w:tcPr>
            <w:tcW w:w="2100" w:type="dxa"/>
          </w:tcPr>
          <w:p w:rsidR="00294139" w:rsidP="00861C5A" w:rsidRDefault="00294139" w14:paraId="186E199A" w14:textId="77777777">
            <w:pPr>
              <w:pStyle w:val="Bijschrift"/>
              <w:cnfStyle w:val="100000000000" w:firstRow="1" w:lastRow="0" w:firstColumn="0" w:lastColumn="0" w:oddVBand="0" w:evenVBand="0" w:oddHBand="0" w:evenHBand="0" w:firstRowFirstColumn="0" w:firstRowLastColumn="0" w:lastRowFirstColumn="0" w:lastRowLastColumn="0"/>
            </w:pPr>
            <w:r>
              <w:t>Prijs (per maand)</w:t>
            </w:r>
          </w:p>
        </w:tc>
      </w:tr>
      <w:tr w:rsidR="00294139" w:rsidTr="00861C5A" w14:paraId="3DD19B2B" w14:textId="77777777">
        <w:tc>
          <w:tcPr>
            <w:cnfStyle w:val="001000000000" w:firstRow="0" w:lastRow="0" w:firstColumn="1" w:lastColumn="0" w:oddVBand="0" w:evenVBand="0" w:oddHBand="0" w:evenHBand="0" w:firstRowFirstColumn="0" w:firstRowLastColumn="0" w:lastRowFirstColumn="0" w:lastRowLastColumn="0"/>
            <w:tcW w:w="2295" w:type="dxa"/>
          </w:tcPr>
          <w:p w:rsidR="00294139" w:rsidP="00861C5A" w:rsidRDefault="00294139" w14:paraId="66673791" w14:textId="77777777">
            <w:pPr>
              <w:pStyle w:val="Bijschrift"/>
            </w:pPr>
            <w:proofErr w:type="spellStart"/>
            <w:r>
              <w:t>OnSign</w:t>
            </w:r>
            <w:proofErr w:type="spellEnd"/>
            <w:r>
              <w:t xml:space="preserve"> </w:t>
            </w:r>
            <w:proofErr w:type="spellStart"/>
            <w:r>
              <w:t>subscription</w:t>
            </w:r>
            <w:proofErr w:type="spellEnd"/>
          </w:p>
        </w:tc>
        <w:tc>
          <w:tcPr>
            <w:tcW w:w="2100" w:type="dxa"/>
          </w:tcPr>
          <w:p w:rsidR="00294139" w:rsidP="00861C5A" w:rsidRDefault="00294139" w14:paraId="20CB99A2"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15,44</w:t>
            </w:r>
          </w:p>
        </w:tc>
      </w:tr>
      <w:tr w:rsidR="00294139" w:rsidTr="00861C5A" w14:paraId="5E942847" w14:textId="77777777">
        <w:tc>
          <w:tcPr>
            <w:cnfStyle w:val="001000000000" w:firstRow="0" w:lastRow="0" w:firstColumn="1" w:lastColumn="0" w:oddVBand="0" w:evenVBand="0" w:oddHBand="0" w:evenHBand="0" w:firstRowFirstColumn="0" w:firstRowLastColumn="0" w:lastRowFirstColumn="0" w:lastRowLastColumn="0"/>
            <w:tcW w:w="2295" w:type="dxa"/>
          </w:tcPr>
          <w:p w:rsidR="00294139" w:rsidP="00861C5A" w:rsidRDefault="00294139" w14:paraId="2D3A86C1" w14:textId="77777777">
            <w:pPr>
              <w:pStyle w:val="Bijschrift"/>
            </w:pPr>
            <w:r>
              <w:t>Totaal:</w:t>
            </w:r>
          </w:p>
        </w:tc>
        <w:tc>
          <w:tcPr>
            <w:tcW w:w="2100" w:type="dxa"/>
          </w:tcPr>
          <w:p w:rsidR="00294139" w:rsidP="00861C5A" w:rsidRDefault="00294139" w14:paraId="3950748D"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€ 15,44</w:t>
            </w:r>
          </w:p>
        </w:tc>
      </w:tr>
    </w:tbl>
    <w:p w:rsidR="00294139" w:rsidP="00294139" w:rsidRDefault="00294139" w14:paraId="74DA0A93" w14:textId="77777777">
      <w:pPr>
        <w:pStyle w:val="Bijschrift"/>
      </w:pPr>
    </w:p>
    <w:p w:rsidR="00294139" w:rsidP="00294139" w:rsidRDefault="00294139" w14:paraId="6BD4A0FC" w14:textId="77777777">
      <w:pPr>
        <w:pStyle w:val="Bijschrift"/>
        <w:rPr>
          <w:b/>
        </w:rPr>
      </w:pPr>
      <w:r w:rsidRPr="52E9A396">
        <w:rPr>
          <w:b/>
        </w:rPr>
        <w:t>Totaalprijs: €</w:t>
      </w:r>
      <w:r w:rsidRPr="52E9A396">
        <w:t xml:space="preserve"> </w:t>
      </w:r>
      <w:r w:rsidRPr="52E9A396">
        <w:rPr>
          <w:b/>
        </w:rPr>
        <w:t>1400,97 + €</w:t>
      </w:r>
      <w:r w:rsidRPr="52E9A396">
        <w:t xml:space="preserve"> </w:t>
      </w:r>
      <w:r w:rsidRPr="52E9A396">
        <w:rPr>
          <w:b/>
        </w:rPr>
        <w:t>15,44 per maand</w:t>
      </w:r>
    </w:p>
    <w:p w:rsidR="00294139" w:rsidP="00294139" w:rsidRDefault="00294139" w14:paraId="5730DFDA" w14:textId="77777777">
      <w:pPr>
        <w:pStyle w:val="Bijschrift"/>
      </w:pPr>
    </w:p>
    <w:p w:rsidR="00294139" w:rsidP="00294139" w:rsidRDefault="00294139" w14:paraId="0908953A" w14:textId="77777777">
      <w:pPr>
        <w:pStyle w:val="Bijschrift"/>
      </w:pPr>
    </w:p>
    <w:p w:rsidR="00294139" w:rsidP="00294139" w:rsidRDefault="00294139" w14:paraId="29517C2F" w14:textId="77777777">
      <w:pPr>
        <w:spacing w:after="160" w:line="259" w:lineRule="auto"/>
        <w:rPr>
          <w:rFonts w:ascii="Trebuchet MS" w:hAnsi="Trebuchet MS" w:eastAsia="Trebuchet MS" w:cs="Trebuchet MS"/>
        </w:rPr>
      </w:pPr>
      <w:r>
        <w:br w:type="page"/>
      </w:r>
    </w:p>
    <w:p w:rsidR="00294139" w:rsidP="00294139" w:rsidRDefault="00294139" w14:paraId="3615CDB3" w14:textId="77777777">
      <w:pPr>
        <w:pStyle w:val="Bijschrift"/>
        <w:pBdr>
          <w:bottom w:val="single" w:color="000000" w:sz="4" w:space="1"/>
        </w:pBdr>
        <w:rPr>
          <w:b/>
          <w:sz w:val="28"/>
          <w:szCs w:val="28"/>
        </w:rPr>
      </w:pPr>
      <w:r>
        <w:rPr>
          <w:b/>
          <w:sz w:val="28"/>
          <w:szCs w:val="28"/>
        </w:rPr>
        <w:lastRenderedPageBreak/>
        <w:t>Implementatie kosten in arbeid</w:t>
      </w:r>
    </w:p>
    <w:p w:rsidR="00294139" w:rsidP="00294139" w:rsidRDefault="00294139" w14:paraId="7D810F76" w14:textId="77777777">
      <w:pPr>
        <w:pStyle w:val="Bijschrift"/>
        <w:rPr>
          <w:b/>
        </w:rPr>
      </w:pPr>
    </w:p>
    <w:p w:rsidR="00294139" w:rsidP="00294139" w:rsidRDefault="00294139" w14:paraId="5B3B0DFD" w14:textId="77777777">
      <w:pPr>
        <w:pStyle w:val="Bijschrift"/>
      </w:pPr>
      <w:r>
        <w:t>In de tabel staan de arbeidskosten weergegeven die tijdens dit project zijn gemaakt.</w:t>
      </w:r>
    </w:p>
    <w:p w:rsidR="00294139" w:rsidP="00294139" w:rsidRDefault="00294139" w14:paraId="039480F3" w14:textId="77777777">
      <w:pPr>
        <w:pStyle w:val="Bijschrift"/>
        <w:pBdr>
          <w:bottom w:val="single" w:color="000000" w:sz="4" w:space="1"/>
        </w:pBdr>
        <w:rPr>
          <w:b/>
          <w:sz w:val="28"/>
          <w:szCs w:val="28"/>
        </w:rPr>
      </w:pPr>
    </w:p>
    <w:tbl>
      <w:tblPr>
        <w:tblStyle w:val="Tabelraster"/>
        <w:tblW w:w="0" w:type="auto"/>
        <w:tblLook w:val="04A0" w:firstRow="1" w:lastRow="0" w:firstColumn="1" w:lastColumn="0" w:noHBand="0" w:noVBand="1"/>
      </w:tblPr>
      <w:tblGrid>
        <w:gridCol w:w="2273"/>
        <w:gridCol w:w="3440"/>
        <w:gridCol w:w="3347"/>
      </w:tblGrid>
      <w:tr w:rsidR="00294139" w:rsidTr="00861C5A" w14:paraId="35F163FC"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3239C2D" w14:textId="77777777">
            <w:pPr>
              <w:pStyle w:val="Bijschrift"/>
              <w:rPr>
                <w:b/>
                <w:sz w:val="28"/>
                <w:szCs w:val="28"/>
              </w:rPr>
            </w:pPr>
            <w:r>
              <w:rPr>
                <w:b/>
                <w:sz w:val="28"/>
                <w:szCs w:val="28"/>
              </w:rPr>
              <w:t>Uitvoerder</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382B6980" w14:textId="77777777">
            <w:pPr>
              <w:pStyle w:val="Bijschrift"/>
              <w:rPr>
                <w:b/>
                <w:sz w:val="28"/>
                <w:szCs w:val="28"/>
              </w:rPr>
            </w:pPr>
            <w:r>
              <w:rPr>
                <w:b/>
                <w:sz w:val="28"/>
                <w:szCs w:val="28"/>
              </w:rPr>
              <w:t>Verrichte activiteiten</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47B36C7" w14:textId="77777777">
            <w:pPr>
              <w:pStyle w:val="Bijschrift"/>
              <w:rPr>
                <w:b/>
                <w:sz w:val="28"/>
                <w:szCs w:val="28"/>
              </w:rPr>
            </w:pPr>
            <w:r>
              <w:rPr>
                <w:b/>
                <w:sz w:val="28"/>
                <w:szCs w:val="28"/>
              </w:rPr>
              <w:t>Werkuren per week</w:t>
            </w:r>
          </w:p>
        </w:tc>
      </w:tr>
      <w:tr w:rsidR="00294139" w:rsidTr="00861C5A" w14:paraId="77232729"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294139" w14:paraId="08957F69" w14:textId="77777777">
            <w:pPr>
              <w:pStyle w:val="Bijschrift"/>
            </w:pPr>
            <w:r w:rsidRPr="006102B9">
              <w:t>Loek Heinen</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294139" w:rsidRDefault="00294139" w14:paraId="6A458FD8" w14:textId="77777777">
            <w:pPr>
              <w:pStyle w:val="Bijschrift"/>
              <w:numPr>
                <w:ilvl w:val="0"/>
                <w:numId w:val="27"/>
              </w:numPr>
              <w:ind w:left="357" w:hanging="357"/>
            </w:pPr>
            <w:r>
              <w:t>Vergaderingen organiseren</w:t>
            </w:r>
          </w:p>
          <w:p w:rsidR="00294139" w:rsidP="00294139" w:rsidRDefault="00294139" w14:paraId="09AC5439" w14:textId="77777777">
            <w:pPr>
              <w:pStyle w:val="Bijschrift"/>
              <w:numPr>
                <w:ilvl w:val="0"/>
                <w:numId w:val="27"/>
              </w:numPr>
              <w:ind w:left="357" w:hanging="357"/>
            </w:pPr>
            <w:r>
              <w:t>Contact leggen met opdrachtgever en expert bedrijven</w:t>
            </w:r>
          </w:p>
          <w:p w:rsidRPr="006102B9" w:rsidR="00294139" w:rsidP="00294139" w:rsidRDefault="00294139" w14:paraId="3327C0C3" w14:textId="77777777">
            <w:pPr>
              <w:pStyle w:val="Bijschrift"/>
              <w:numPr>
                <w:ilvl w:val="0"/>
                <w:numId w:val="27"/>
              </w:numPr>
              <w:ind w:left="357" w:hanging="357"/>
            </w:pPr>
            <w:r w:rsidRPr="006102B9">
              <w:t xml:space="preserve">Schrijven </w:t>
            </w:r>
            <w:r>
              <w:t xml:space="preserve">en bijhouden </w:t>
            </w:r>
            <w:r w:rsidRPr="006102B9">
              <w:t>projectdocumentatie</w:t>
            </w:r>
          </w:p>
          <w:p w:rsidR="00294139" w:rsidP="00294139" w:rsidRDefault="00294139" w14:paraId="171AB935" w14:textId="77777777">
            <w:pPr>
              <w:pStyle w:val="Bijschrift"/>
              <w:numPr>
                <w:ilvl w:val="0"/>
                <w:numId w:val="27"/>
              </w:numPr>
              <w:ind w:left="357" w:hanging="357"/>
            </w:pPr>
            <w:r>
              <w:t>Onderzoek naar beeldschermen, muurbeugels en software</w:t>
            </w:r>
          </w:p>
          <w:p w:rsidRPr="006102B9" w:rsidR="00294139" w:rsidP="00294139" w:rsidRDefault="00294139" w14:paraId="773FDADA" w14:textId="77777777">
            <w:pPr>
              <w:pStyle w:val="Bijschrift"/>
              <w:numPr>
                <w:ilvl w:val="0"/>
                <w:numId w:val="27"/>
              </w:numPr>
              <w:ind w:left="357" w:hanging="357"/>
            </w:pPr>
            <w:r w:rsidRPr="006102B9">
              <w:t xml:space="preserve">Testen </w:t>
            </w:r>
            <w:proofErr w:type="spellStart"/>
            <w:r>
              <w:t>Narrowcasting</w:t>
            </w:r>
            <w:proofErr w:type="spellEnd"/>
            <w:r>
              <w:t xml:space="preserve"> software</w:t>
            </w:r>
          </w:p>
          <w:p w:rsidRPr="006102B9" w:rsidR="00294139" w:rsidP="00861C5A" w:rsidRDefault="00294139" w14:paraId="67BBCAAA" w14:textId="77777777">
            <w:pPr>
              <w:pStyle w:val="Bijschrift"/>
            </w:pP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294139" w14:paraId="2A5AC422" w14:textId="77777777">
            <w:pPr>
              <w:pStyle w:val="Bijschrift"/>
            </w:pPr>
            <w:r w:rsidRPr="006102B9">
              <w:t>10</w:t>
            </w:r>
          </w:p>
        </w:tc>
      </w:tr>
      <w:tr w:rsidR="00294139" w:rsidTr="00861C5A" w14:paraId="024D7956"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294139" w14:paraId="1AA255CB" w14:textId="77777777">
            <w:pPr>
              <w:pStyle w:val="Bijschrift"/>
            </w:pPr>
            <w:r w:rsidRPr="006102B9">
              <w:t>Rutger Haaze</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294139" w:rsidRDefault="00294139" w14:paraId="60C21700" w14:textId="77777777">
            <w:pPr>
              <w:pStyle w:val="Bijschrift"/>
              <w:numPr>
                <w:ilvl w:val="0"/>
                <w:numId w:val="27"/>
              </w:numPr>
              <w:ind w:left="357" w:hanging="357"/>
            </w:pPr>
            <w:r w:rsidRPr="006102B9">
              <w:t>Schrijven</w:t>
            </w:r>
            <w:r>
              <w:t xml:space="preserve"> en bijhouden</w:t>
            </w:r>
            <w:r w:rsidRPr="006102B9">
              <w:t xml:space="preserve"> projectdocumentatie</w:t>
            </w:r>
          </w:p>
          <w:p w:rsidR="00294139" w:rsidP="00294139" w:rsidRDefault="00294139" w14:paraId="10F93511" w14:textId="77777777">
            <w:pPr>
              <w:pStyle w:val="Bijschrift"/>
              <w:numPr>
                <w:ilvl w:val="0"/>
                <w:numId w:val="27"/>
              </w:numPr>
              <w:ind w:left="357" w:hanging="357"/>
            </w:pPr>
            <w:r>
              <w:t>Onderzoek naar beeldschermen, muurbeugels en software</w:t>
            </w:r>
          </w:p>
          <w:p w:rsidRPr="006102B9" w:rsidR="00294139" w:rsidP="00294139" w:rsidRDefault="00294139" w14:paraId="43758D64" w14:textId="77777777">
            <w:pPr>
              <w:pStyle w:val="Bijschrift"/>
              <w:numPr>
                <w:ilvl w:val="0"/>
                <w:numId w:val="27"/>
              </w:numPr>
              <w:ind w:left="357" w:hanging="357"/>
            </w:pPr>
            <w:r w:rsidRPr="52E9A396">
              <w:t xml:space="preserve">Testen </w:t>
            </w:r>
            <w:proofErr w:type="spellStart"/>
            <w:r w:rsidRPr="52E9A396">
              <w:t>Narrowcasting</w:t>
            </w:r>
            <w:proofErr w:type="spellEnd"/>
            <w:r w:rsidRPr="52E9A396">
              <w:t xml:space="preserve"> software</w:t>
            </w:r>
          </w:p>
          <w:p w:rsidRPr="006102B9" w:rsidR="00294139" w:rsidP="00861C5A" w:rsidRDefault="00294139" w14:paraId="0FBE025C" w14:textId="77777777">
            <w:pPr>
              <w:pStyle w:val="Bijschrift"/>
              <w:ind w:hanging="357"/>
            </w:pP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294139" w14:paraId="076D2C69" w14:textId="77777777">
            <w:pPr>
              <w:pStyle w:val="Bijschrift"/>
            </w:pPr>
            <w:r>
              <w:t>10</w:t>
            </w:r>
          </w:p>
        </w:tc>
      </w:tr>
      <w:tr w:rsidR="00294139" w:rsidTr="00861C5A" w14:paraId="56B7CD07"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861C5A" w:rsidRDefault="00294139" w14:paraId="71348CC4" w14:textId="77777777">
            <w:pPr>
              <w:pStyle w:val="Bijschrift"/>
            </w:pPr>
            <w:proofErr w:type="spellStart"/>
            <w:r w:rsidRPr="50ED18E5">
              <w:t>Marwan</w:t>
            </w:r>
            <w:proofErr w:type="spellEnd"/>
            <w:r w:rsidRPr="50ED18E5">
              <w:t xml:space="preserve"> </w:t>
            </w:r>
            <w:proofErr w:type="spellStart"/>
            <w:r w:rsidRPr="50ED18E5">
              <w:t>Benâli</w:t>
            </w:r>
            <w:proofErr w:type="spellEnd"/>
          </w:p>
        </w:tc>
        <w:tc>
          <w:tcPr>
            <w:tcW w:w="3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294139" w:rsidRDefault="00294139" w14:paraId="080921B6" w14:textId="77777777">
            <w:pPr>
              <w:pStyle w:val="Bijschrift"/>
              <w:numPr>
                <w:ilvl w:val="0"/>
                <w:numId w:val="27"/>
              </w:numPr>
              <w:ind w:left="357" w:hanging="357"/>
            </w:pPr>
            <w:r w:rsidRPr="50ED18E5">
              <w:t>Schrijven en bijhouden projectdocumentatie</w:t>
            </w:r>
          </w:p>
          <w:p w:rsidR="00294139" w:rsidP="00294139" w:rsidRDefault="00294139" w14:paraId="615EF9E3" w14:textId="77777777">
            <w:pPr>
              <w:pStyle w:val="Bijschrift"/>
              <w:numPr>
                <w:ilvl w:val="0"/>
                <w:numId w:val="27"/>
              </w:numPr>
              <w:ind w:left="357" w:hanging="357"/>
            </w:pPr>
            <w:r w:rsidRPr="50ED18E5">
              <w:t>Onderzoek naar beeldschermen, muurbeugels en software</w:t>
            </w:r>
          </w:p>
          <w:p w:rsidR="00294139" w:rsidP="00294139" w:rsidRDefault="00294139" w14:paraId="13A57134" w14:textId="77777777">
            <w:pPr>
              <w:pStyle w:val="Bijschrift"/>
              <w:numPr>
                <w:ilvl w:val="0"/>
                <w:numId w:val="27"/>
              </w:numPr>
              <w:ind w:left="357" w:hanging="357"/>
            </w:pPr>
            <w:r w:rsidRPr="52E9A396">
              <w:t xml:space="preserve">Testen </w:t>
            </w:r>
            <w:proofErr w:type="spellStart"/>
            <w:r w:rsidRPr="52E9A396">
              <w:t>Narrowcasting</w:t>
            </w:r>
            <w:proofErr w:type="spellEnd"/>
            <w:r w:rsidRPr="52E9A396">
              <w:t xml:space="preserve"> software</w:t>
            </w:r>
          </w:p>
          <w:p w:rsidR="00294139" w:rsidP="00861C5A" w:rsidRDefault="00294139" w14:paraId="4CF49568" w14:textId="77777777">
            <w:pPr>
              <w:pStyle w:val="Bijschrift"/>
              <w:ind w:hanging="357"/>
            </w:pPr>
          </w:p>
        </w:tc>
        <w:tc>
          <w:tcPr>
            <w:tcW w:w="3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861C5A" w:rsidRDefault="00294139" w14:paraId="5E14957D" w14:textId="77777777">
            <w:pPr>
              <w:pStyle w:val="Bijschrift"/>
            </w:pPr>
            <w:r w:rsidRPr="50ED18E5">
              <w:t>10</w:t>
            </w:r>
          </w:p>
        </w:tc>
      </w:tr>
    </w:tbl>
    <w:p w:rsidR="00294139" w:rsidP="00294139" w:rsidRDefault="00294139" w14:paraId="64415F9B" w14:textId="77777777">
      <w:pPr>
        <w:pStyle w:val="Bijschrift"/>
        <w:pBdr>
          <w:bottom w:val="single" w:color="000000" w:sz="4" w:space="1"/>
        </w:pBdr>
        <w:rPr>
          <w:b/>
          <w:color w:val="FF0000"/>
          <w:sz w:val="28"/>
          <w:szCs w:val="28"/>
        </w:rPr>
      </w:pPr>
    </w:p>
    <w:p w:rsidR="00294139" w:rsidP="00294139" w:rsidRDefault="00294139" w14:paraId="3AFDA3E3" w14:textId="77777777">
      <w:pPr>
        <w:suppressAutoHyphens w:val="0"/>
        <w:autoSpaceDE/>
        <w:spacing w:after="160" w:line="259" w:lineRule="auto"/>
        <w:rPr>
          <w:rFonts w:ascii="Trebuchet MS" w:hAnsi="Trebuchet MS"/>
          <w:b/>
          <w:color w:val="FF0000"/>
          <w:sz w:val="28"/>
          <w:szCs w:val="28"/>
        </w:rPr>
      </w:pPr>
      <w:r>
        <w:rPr>
          <w:rFonts w:ascii="Trebuchet MS" w:hAnsi="Trebuchet MS"/>
          <w:b/>
          <w:color w:val="FF0000"/>
          <w:sz w:val="28"/>
          <w:szCs w:val="28"/>
        </w:rPr>
        <w:br w:type="page"/>
      </w:r>
    </w:p>
    <w:p w:rsidR="00294139" w:rsidP="00294139" w:rsidRDefault="00294139" w14:paraId="2F85087E" w14:textId="77777777">
      <w:pPr>
        <w:suppressAutoHyphens w:val="0"/>
        <w:autoSpaceDE/>
        <w:autoSpaceDN w:val="0"/>
        <w:spacing w:after="160" w:line="256" w:lineRule="auto"/>
        <w:rPr>
          <w:rFonts w:ascii="Trebuchet MS" w:hAnsi="Trebuchet MS"/>
          <w:b/>
          <w:color w:val="FF0000"/>
          <w:sz w:val="28"/>
          <w:szCs w:val="28"/>
        </w:rPr>
      </w:pPr>
    </w:p>
    <w:p w:rsidR="00294139" w:rsidP="00294139" w:rsidRDefault="00294139" w14:paraId="1DA39920" w14:textId="77777777">
      <w:pPr>
        <w:pStyle w:val="Kop1"/>
        <w:numPr>
          <w:ilvl w:val="0"/>
          <w:numId w:val="25"/>
        </w:numPr>
      </w:pPr>
      <w:r>
        <w:t xml:space="preserve"> </w:t>
      </w:r>
      <w:bookmarkStart w:name="_Toc515878030" w:id="6"/>
      <w:r>
        <w:t>Organisatorische consequenties</w:t>
      </w:r>
      <w:bookmarkEnd w:id="6"/>
    </w:p>
    <w:p w:rsidR="00294139" w:rsidP="00294139" w:rsidRDefault="00294139" w14:paraId="283621D0" w14:textId="77777777">
      <w:pPr>
        <w:pStyle w:val="Bijschrift"/>
      </w:pPr>
      <w:r>
        <w:t>In dit hoofdstuk staan de organisatorische consequenties bij invoer van het systeem benoemd.</w:t>
      </w:r>
    </w:p>
    <w:p w:rsidR="00294139" w:rsidP="00294139" w:rsidRDefault="00294139" w14:paraId="3FBC0373" w14:textId="77777777">
      <w:pPr>
        <w:pStyle w:val="Bijschrift"/>
      </w:pPr>
    </w:p>
    <w:p w:rsidR="00294139" w:rsidP="00294139" w:rsidRDefault="00294139" w14:paraId="2ADD3948" w14:textId="77777777">
      <w:pPr>
        <w:pStyle w:val="Bijschrift"/>
        <w:pBdr>
          <w:bottom w:val="single" w:color="000000" w:sz="4" w:space="1"/>
        </w:pBdr>
      </w:pPr>
      <w:r>
        <w:rPr>
          <w:b/>
          <w:sz w:val="28"/>
          <w:szCs w:val="28"/>
        </w:rPr>
        <w:t>Gebruikersinstructie procesmatige toepassing totaaloplossing</w:t>
      </w:r>
    </w:p>
    <w:p w:rsidR="00294139" w:rsidP="00294139" w:rsidRDefault="00294139" w14:paraId="03EB4538" w14:textId="77777777">
      <w:pPr>
        <w:pStyle w:val="Bijschrift"/>
      </w:pPr>
      <w:r>
        <w:t xml:space="preserve">Het personeel van ’t Beest wordt gedurende het onderzoek en tijdens de implementatie van de gekozen hardware en software oplossingen op de hoogte gehouden van de ontwikkelingen binnen het project. Nadat de oplossing geïmplementeerd is zullen er gebruikersinstructies worden opgesteld over het gebruik van de beeldschermen en de </w:t>
      </w:r>
      <w:proofErr w:type="spellStart"/>
      <w:r>
        <w:t>Narrowcasting</w:t>
      </w:r>
      <w:proofErr w:type="spellEnd"/>
      <w:r>
        <w:t xml:space="preserve"> software. Deze handleidingen zullen worden opgeslagen zodat al het personeel voor wie dit van toepassing is deze kan inzien.</w:t>
      </w:r>
    </w:p>
    <w:p w:rsidR="00294139" w:rsidP="00294139" w:rsidRDefault="00294139" w14:paraId="73CB2273" w14:textId="77777777">
      <w:pPr>
        <w:pStyle w:val="Bijschrift"/>
      </w:pPr>
    </w:p>
    <w:p w:rsidR="00294139" w:rsidP="00294139" w:rsidRDefault="00294139" w14:paraId="52F57CF4" w14:textId="77777777">
      <w:pPr>
        <w:pStyle w:val="Bijschrift"/>
        <w:pBdr>
          <w:bottom w:val="single" w:color="000000" w:sz="4" w:space="1"/>
        </w:pBdr>
        <w:rPr>
          <w:b/>
          <w:sz w:val="28"/>
          <w:szCs w:val="28"/>
        </w:rPr>
      </w:pPr>
      <w:r>
        <w:rPr>
          <w:b/>
          <w:sz w:val="28"/>
          <w:szCs w:val="28"/>
        </w:rPr>
        <w:t>Platform beheer</w:t>
      </w:r>
    </w:p>
    <w:p w:rsidR="00294139" w:rsidP="00294139" w:rsidRDefault="00294139" w14:paraId="2EC77B20" w14:textId="77777777">
      <w:pPr>
        <w:pStyle w:val="Bijschrift"/>
        <w:jc w:val="both"/>
      </w:pPr>
      <w:r>
        <w:t>De beeldschermen en software zullen beheerd worden door het personeel van ’t Beest. Wanneer er zich een probleem voordoet kunnen zij de gebruikersinstructies raadplegen of online zoeken naar een oplossing. Bij een incident met de hardware kan het personeel de site van de leverancier raadplegen voor antwoorden. Als er een probleem met de software ontstaat kan de website en database van de softwareontwikkelaar benaderd worden voor probleemoplossing.</w:t>
      </w:r>
    </w:p>
    <w:p w:rsidR="00294139" w:rsidP="00294139" w:rsidRDefault="00294139" w14:paraId="35CB5657" w14:textId="77777777">
      <w:pPr>
        <w:pStyle w:val="Bijschrift"/>
        <w:jc w:val="both"/>
      </w:pPr>
    </w:p>
    <w:p w:rsidRPr="00C63A2A" w:rsidR="00294139" w:rsidP="00294139" w:rsidRDefault="00294139" w14:paraId="54BC07AB" w14:textId="77777777">
      <w:pPr>
        <w:pStyle w:val="Bijschrift"/>
        <w:pBdr>
          <w:bottom w:val="single" w:color="auto" w:sz="4" w:space="1"/>
        </w:pBdr>
        <w:rPr>
          <w:b/>
          <w:sz w:val="28"/>
          <w:szCs w:val="28"/>
        </w:rPr>
      </w:pPr>
      <w:r w:rsidRPr="00C63A2A">
        <w:rPr>
          <w:b/>
          <w:sz w:val="28"/>
          <w:szCs w:val="28"/>
        </w:rPr>
        <w:t>Aanmaken van werkomgevingen binnen de totaaloplossing</w:t>
      </w:r>
    </w:p>
    <w:p w:rsidR="00294139" w:rsidP="00294139" w:rsidRDefault="00294139" w14:paraId="4C7F1093" w14:textId="77777777">
      <w:pPr>
        <w:pStyle w:val="Bijschrift"/>
      </w:pPr>
      <w:r>
        <w:t xml:space="preserve">Na de implementatie van de gekozen </w:t>
      </w:r>
      <w:proofErr w:type="spellStart"/>
      <w:r>
        <w:t>Narrowcasting</w:t>
      </w:r>
      <w:proofErr w:type="spellEnd"/>
      <w:r>
        <w:t xml:space="preserve"> oplossing zal het bijbehorende beheerderscentrum op de computer bij de hoofdbalie opgeslagen worden. De baliemedewerkers krijgen een mondelinge uitleg voor het gebruik hiervan. Ook kunnen de gebruikershandleidingen geraadpleegd worden wanneer medewerkers vragen hebben over het beheerderscentrum. Er is voor deze locatie gekozen omdat baliemedewerkers wijzigingen kunnen aanbrengen en direct kunnen controleren of deze daadwerkelijk doorgevoerd worden.</w:t>
      </w:r>
    </w:p>
    <w:p w:rsidR="00294139" w:rsidP="00294139" w:rsidRDefault="00294139" w14:paraId="41ABAEFE" w14:textId="77777777">
      <w:pPr>
        <w:pStyle w:val="Bijschrift"/>
      </w:pPr>
    </w:p>
    <w:p w:rsidR="00294139" w:rsidP="00294139" w:rsidRDefault="00294139" w14:paraId="72652D13" w14:textId="77777777">
      <w:pPr>
        <w:pStyle w:val="Bijschrift"/>
        <w:pBdr>
          <w:bottom w:val="single" w:color="000000" w:sz="4" w:space="1"/>
        </w:pBdr>
      </w:pPr>
      <w:r>
        <w:rPr>
          <w:b/>
          <w:sz w:val="28"/>
          <w:szCs w:val="28"/>
        </w:rPr>
        <w:t>Project secretaris / archivaris functie</w:t>
      </w:r>
    </w:p>
    <w:p w:rsidR="00294139" w:rsidP="00294139" w:rsidRDefault="00294139" w14:paraId="2E7F13D6" w14:textId="77777777">
      <w:pPr>
        <w:pStyle w:val="Bijschrift"/>
        <w:jc w:val="both"/>
      </w:pPr>
      <w:r>
        <w:t xml:space="preserve">Geschreven projectdocumentatie wordt door alle projectleden bijgehouden zodat deze recent en accuraat blijven. Alle documentatie wordt tijdens de uitvoering van het project opgeslagen binnen privégroep ’t Beest in </w:t>
      </w:r>
      <w:proofErr w:type="spellStart"/>
      <w:r>
        <w:t>Sharepoint</w:t>
      </w:r>
      <w:proofErr w:type="spellEnd"/>
      <w:r>
        <w:t xml:space="preserve"> in een overzichtelijke mappenstructuur.</w:t>
      </w:r>
    </w:p>
    <w:p w:rsidR="00294139" w:rsidP="00294139" w:rsidRDefault="00294139" w14:paraId="5C28BBCD" w14:textId="77777777">
      <w:pPr>
        <w:pStyle w:val="Bijschrift"/>
        <w:jc w:val="both"/>
      </w:pPr>
    </w:p>
    <w:p w:rsidR="00294139" w:rsidP="00294139" w:rsidRDefault="00294139" w14:paraId="21B9971E" w14:textId="77777777">
      <w:pPr>
        <w:pStyle w:val="Bijschrift"/>
        <w:jc w:val="both"/>
      </w:pPr>
      <w:r>
        <w:t xml:space="preserve">Na afronding van het project wordt de voor ’t Beest bestemde documentatie centraal opgeslagen zodat eindgebruikers hier altijd toegang tot hebben en deze kunnen raadplegen wanneer nodig. Hieronder vallen alle opgestelde gebruikersinstructies en </w:t>
      </w:r>
      <w:proofErr w:type="spellStart"/>
      <w:r>
        <w:t>policies</w:t>
      </w:r>
      <w:proofErr w:type="spellEnd"/>
      <w:r>
        <w:t>.</w:t>
      </w:r>
    </w:p>
    <w:p w:rsidR="00294139" w:rsidP="00294139" w:rsidRDefault="00294139" w14:paraId="67E72619" w14:textId="77777777">
      <w:pPr>
        <w:pStyle w:val="Bijschrift"/>
        <w:jc w:val="both"/>
      </w:pPr>
    </w:p>
    <w:p w:rsidR="00294139" w:rsidP="00294139" w:rsidRDefault="00294139" w14:paraId="29AD82DF" w14:textId="77777777">
      <w:pPr>
        <w:pStyle w:val="Bijschrift"/>
        <w:pBdr>
          <w:bottom w:val="single" w:color="000000" w:sz="4" w:space="1"/>
        </w:pBdr>
        <w:rPr>
          <w:b/>
          <w:sz w:val="28"/>
          <w:szCs w:val="28"/>
        </w:rPr>
      </w:pPr>
      <w:r>
        <w:rPr>
          <w:b/>
          <w:sz w:val="28"/>
          <w:szCs w:val="28"/>
        </w:rPr>
        <w:t>Toegang verlening tot werkomgevingen / documenten</w:t>
      </w:r>
    </w:p>
    <w:p w:rsidR="00294139" w:rsidP="00294139" w:rsidRDefault="00294139" w14:paraId="00826D2C" w14:textId="77777777">
      <w:pPr>
        <w:rPr>
          <w:rFonts w:ascii="Trebuchet MS" w:hAnsi="Trebuchet MS"/>
        </w:rPr>
      </w:pPr>
      <w:r>
        <w:rPr>
          <w:rFonts w:ascii="Trebuchet MS" w:hAnsi="Trebuchet MS"/>
        </w:rPr>
        <w:t xml:space="preserve">Binnen de projectgroep hebben de projectleider, projectcoach en projectleden toegang tot de </w:t>
      </w:r>
      <w:proofErr w:type="spellStart"/>
      <w:r>
        <w:rPr>
          <w:rFonts w:ascii="Trebuchet MS" w:hAnsi="Trebuchet MS"/>
        </w:rPr>
        <w:t>Sharepoint</w:t>
      </w:r>
      <w:proofErr w:type="spellEnd"/>
      <w:r>
        <w:rPr>
          <w:rFonts w:ascii="Trebuchet MS" w:hAnsi="Trebuchet MS"/>
        </w:rPr>
        <w:t xml:space="preserve"> omgeving waar alle projectdocumentatie wordt opgeslagen. Alle deelnemers van het project hebben het recht hier nieuwe documenten aan te maken, bestaande documenten toe te voegen, bestanden te openen en deze te verwijderen.</w:t>
      </w:r>
    </w:p>
    <w:p w:rsidR="00294139" w:rsidP="00294139" w:rsidRDefault="00294139" w14:paraId="26A2E164" w14:textId="77777777">
      <w:pPr>
        <w:rPr>
          <w:rFonts w:ascii="Trebuchet MS" w:hAnsi="Trebuchet MS"/>
        </w:rPr>
      </w:pPr>
    </w:p>
    <w:p w:rsidR="00294139" w:rsidP="00294139" w:rsidRDefault="00294139" w14:paraId="51AD79D8" w14:textId="77777777">
      <w:pPr>
        <w:rPr>
          <w:rFonts w:ascii="Trebuchet MS" w:hAnsi="Trebuchet MS"/>
        </w:rPr>
      </w:pPr>
      <w:r>
        <w:rPr>
          <w:rFonts w:ascii="Trebuchet MS" w:hAnsi="Trebuchet MS"/>
        </w:rPr>
        <w:t xml:space="preserve">Daarnaast hebben de projectleider en projectleden toegang tot alle testaccounts van de geteste </w:t>
      </w:r>
      <w:proofErr w:type="spellStart"/>
      <w:r>
        <w:rPr>
          <w:rFonts w:ascii="Trebuchet MS" w:hAnsi="Trebuchet MS"/>
        </w:rPr>
        <w:t>Narrowcasting</w:t>
      </w:r>
      <w:proofErr w:type="spellEnd"/>
      <w:r>
        <w:rPr>
          <w:rFonts w:ascii="Trebuchet MS" w:hAnsi="Trebuchet MS"/>
        </w:rPr>
        <w:t xml:space="preserve"> software.</w:t>
      </w:r>
    </w:p>
    <w:p w:rsidR="00294139" w:rsidP="00294139" w:rsidRDefault="00294139" w14:paraId="07282183" w14:textId="77777777">
      <w:pPr>
        <w:rPr>
          <w:rFonts w:ascii="Trebuchet MS" w:hAnsi="Trebuchet MS"/>
        </w:rPr>
      </w:pPr>
    </w:p>
    <w:p w:rsidR="00D20595" w:rsidP="000E2A20" w:rsidRDefault="00294139" w14:paraId="680FCDFA" w14:textId="36E846D2">
      <w:r>
        <w:rPr>
          <w:rFonts w:ascii="Trebuchet MS" w:hAnsi="Trebuchet MS"/>
        </w:rPr>
        <w:t xml:space="preserve">Na de implementatie krijgen de baliemedewerkers samen met directeur Anita </w:t>
      </w:r>
      <w:proofErr w:type="spellStart"/>
      <w:r>
        <w:rPr>
          <w:rFonts w:ascii="Trebuchet MS" w:hAnsi="Trebuchet MS"/>
        </w:rPr>
        <w:t>Berrevoets</w:t>
      </w:r>
      <w:proofErr w:type="spellEnd"/>
      <w:r>
        <w:rPr>
          <w:rFonts w:ascii="Trebuchet MS" w:hAnsi="Trebuchet MS"/>
        </w:rPr>
        <w:t xml:space="preserve"> en vormgever </w:t>
      </w:r>
      <w:r w:rsidRPr="001722B8">
        <w:rPr>
          <w:rFonts w:ascii="Trebuchet MS" w:hAnsi="Trebuchet MS"/>
        </w:rPr>
        <w:t xml:space="preserve">Wilfred </w:t>
      </w:r>
      <w:proofErr w:type="spellStart"/>
      <w:r w:rsidRPr="001722B8">
        <w:rPr>
          <w:rFonts w:ascii="Trebuchet MS" w:hAnsi="Trebuchet MS"/>
        </w:rPr>
        <w:t>Gonçalves</w:t>
      </w:r>
      <w:proofErr w:type="spellEnd"/>
      <w:r>
        <w:rPr>
          <w:rFonts w:ascii="Trebuchet MS" w:hAnsi="Trebuchet MS"/>
        </w:rPr>
        <w:t xml:space="preserve"> toegang tot het beheerderscentrum van de gekozen software en alle gebruikersinstructies.</w:t>
      </w:r>
    </w:p>
    <w:sectPr w:rsidR="00D20595" w:rsidSect="0049586D">
      <w:headerReference w:type="default" r:id="rId13"/>
      <w:footerReference w:type="default" r:id="rId14"/>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131" w:rsidP="00F831AB" w:rsidRDefault="00C60131" w14:paraId="5CB55E95" w14:textId="77777777">
      <w:r>
        <w:separator/>
      </w:r>
    </w:p>
  </w:endnote>
  <w:endnote w:type="continuationSeparator" w:id="0">
    <w:p w:rsidR="00C60131" w:rsidP="00F831AB" w:rsidRDefault="00C60131" w14:paraId="07288C95" w14:textId="77777777">
      <w:r>
        <w:continuationSeparator/>
      </w:r>
    </w:p>
  </w:endnote>
  <w:endnote w:type="continuationNotice" w:id="1">
    <w:p w:rsidR="00C60131" w:rsidRDefault="00C60131" w14:paraId="2BF9E4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rsidR="009B6006" w:rsidRDefault="009B6006" w14:paraId="4D68185C" w14:textId="77777777">
        <w:pPr>
          <w:pStyle w:val="Voettekst"/>
          <w:jc w:val="right"/>
        </w:pPr>
        <w:r>
          <w:fldChar w:fldCharType="begin"/>
        </w:r>
        <w:r>
          <w:instrText>PAGE   \* MERGEFORMAT</w:instrText>
        </w:r>
        <w:r>
          <w:fldChar w:fldCharType="separate"/>
        </w:r>
        <w:r w:rsidR="00B32B5E">
          <w:rPr>
            <w:noProof/>
          </w:rPr>
          <w:t>4</w:t>
        </w:r>
        <w:r>
          <w:fldChar w:fldCharType="end"/>
        </w:r>
      </w:p>
    </w:sdtContent>
  </w:sdt>
  <w:p w:rsidRPr="00A33AFB" w:rsidR="009B6006" w:rsidP="00FD1FC0" w:rsidRDefault="009B6006" w14:paraId="2D7B72CA" w14:textId="77777777">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131" w:rsidP="00F831AB" w:rsidRDefault="00C60131" w14:paraId="6C9F2626" w14:textId="77777777">
      <w:r>
        <w:separator/>
      </w:r>
    </w:p>
  </w:footnote>
  <w:footnote w:type="continuationSeparator" w:id="0">
    <w:p w:rsidR="00C60131" w:rsidP="00F831AB" w:rsidRDefault="00C60131" w14:paraId="55727609" w14:textId="77777777">
      <w:r>
        <w:continuationSeparator/>
      </w:r>
    </w:p>
  </w:footnote>
  <w:footnote w:type="continuationNotice" w:id="1">
    <w:p w:rsidR="00C60131" w:rsidRDefault="00C60131" w14:paraId="302F29A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F64E51" w:rsidR="009B6006" w:rsidP="00F64E51" w:rsidRDefault="009B6006" w14:paraId="464D6739" w14:textId="77777777">
    <w:pPr>
      <w:pStyle w:val="Koptekst"/>
    </w:pPr>
    <w:r>
      <w:rPr>
        <w:noProof/>
        <w:lang w:val="en-GB" w:eastAsia="en-GB"/>
      </w:rPr>
      <w:drawing>
        <wp:anchor distT="0" distB="0" distL="114300" distR="114300" simplePos="0" relativeHeight="251658240"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25C810D5"/>
    <w:multiLevelType w:val="hybridMultilevel"/>
    <w:tmpl w:val="BB46E96A"/>
    <w:lvl w:ilvl="0" w:tplc="483A2EF0">
      <w:start w:val="1"/>
      <w:numFmt w:val="bullet"/>
      <w:lvlText w:val=""/>
      <w:lvlJc w:val="left"/>
      <w:pPr>
        <w:ind w:left="720" w:hanging="360"/>
      </w:pPr>
      <w:rPr>
        <w:rFonts w:hint="default" w:ascii="Symbol" w:hAnsi="Symbol"/>
      </w:rPr>
    </w:lvl>
    <w:lvl w:ilvl="1" w:tplc="0E88C028">
      <w:start w:val="1"/>
      <w:numFmt w:val="bullet"/>
      <w:lvlText w:val="o"/>
      <w:lvlJc w:val="left"/>
      <w:pPr>
        <w:ind w:left="1440" w:hanging="360"/>
      </w:pPr>
      <w:rPr>
        <w:rFonts w:hint="default" w:ascii="Courier New" w:hAnsi="Courier New"/>
      </w:rPr>
    </w:lvl>
    <w:lvl w:ilvl="2" w:tplc="3C4EC96C">
      <w:start w:val="1"/>
      <w:numFmt w:val="bullet"/>
      <w:lvlText w:val=""/>
      <w:lvlJc w:val="left"/>
      <w:pPr>
        <w:ind w:left="2160" w:hanging="360"/>
      </w:pPr>
      <w:rPr>
        <w:rFonts w:hint="default" w:ascii="Wingdings" w:hAnsi="Wingdings"/>
      </w:rPr>
    </w:lvl>
    <w:lvl w:ilvl="3" w:tplc="EBF4B144">
      <w:start w:val="1"/>
      <w:numFmt w:val="bullet"/>
      <w:lvlText w:val=""/>
      <w:lvlJc w:val="left"/>
      <w:pPr>
        <w:ind w:left="2880" w:hanging="360"/>
      </w:pPr>
      <w:rPr>
        <w:rFonts w:hint="default" w:ascii="Symbol" w:hAnsi="Symbol"/>
      </w:rPr>
    </w:lvl>
    <w:lvl w:ilvl="4" w:tplc="0906A5FE">
      <w:start w:val="1"/>
      <w:numFmt w:val="bullet"/>
      <w:lvlText w:val="o"/>
      <w:lvlJc w:val="left"/>
      <w:pPr>
        <w:ind w:left="3600" w:hanging="360"/>
      </w:pPr>
      <w:rPr>
        <w:rFonts w:hint="default" w:ascii="Courier New" w:hAnsi="Courier New"/>
      </w:rPr>
    </w:lvl>
    <w:lvl w:ilvl="5" w:tplc="90605112">
      <w:start w:val="1"/>
      <w:numFmt w:val="bullet"/>
      <w:lvlText w:val=""/>
      <w:lvlJc w:val="left"/>
      <w:pPr>
        <w:ind w:left="4320" w:hanging="360"/>
      </w:pPr>
      <w:rPr>
        <w:rFonts w:hint="default" w:ascii="Wingdings" w:hAnsi="Wingdings"/>
      </w:rPr>
    </w:lvl>
    <w:lvl w:ilvl="6" w:tplc="8DD6BF24">
      <w:start w:val="1"/>
      <w:numFmt w:val="bullet"/>
      <w:lvlText w:val=""/>
      <w:lvlJc w:val="left"/>
      <w:pPr>
        <w:ind w:left="5040" w:hanging="360"/>
      </w:pPr>
      <w:rPr>
        <w:rFonts w:hint="default" w:ascii="Symbol" w:hAnsi="Symbol"/>
      </w:rPr>
    </w:lvl>
    <w:lvl w:ilvl="7" w:tplc="4178EC6A">
      <w:start w:val="1"/>
      <w:numFmt w:val="bullet"/>
      <w:lvlText w:val="o"/>
      <w:lvlJc w:val="left"/>
      <w:pPr>
        <w:ind w:left="5760" w:hanging="360"/>
      </w:pPr>
      <w:rPr>
        <w:rFonts w:hint="default" w:ascii="Courier New" w:hAnsi="Courier New"/>
      </w:rPr>
    </w:lvl>
    <w:lvl w:ilvl="8" w:tplc="4396322E">
      <w:start w:val="1"/>
      <w:numFmt w:val="bullet"/>
      <w:lvlText w:val=""/>
      <w:lvlJc w:val="left"/>
      <w:pPr>
        <w:ind w:left="6480" w:hanging="360"/>
      </w:pPr>
      <w:rPr>
        <w:rFonts w:hint="default" w:ascii="Wingdings" w:hAnsi="Wingdings"/>
      </w:rPr>
    </w:lvl>
  </w:abstractNum>
  <w:abstractNum w:abstractNumId="11"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2"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3"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4316721F"/>
    <w:multiLevelType w:val="hybridMultilevel"/>
    <w:tmpl w:val="FFFFFFFF"/>
    <w:lvl w:ilvl="0" w:tplc="C3C61A4C">
      <w:start w:val="1"/>
      <w:numFmt w:val="bullet"/>
      <w:lvlText w:val=""/>
      <w:lvlJc w:val="left"/>
      <w:pPr>
        <w:ind w:left="720" w:hanging="360"/>
      </w:pPr>
      <w:rPr>
        <w:rFonts w:hint="default" w:ascii="Symbol" w:hAnsi="Symbol"/>
      </w:rPr>
    </w:lvl>
    <w:lvl w:ilvl="1" w:tplc="53CC4390">
      <w:start w:val="1"/>
      <w:numFmt w:val="bullet"/>
      <w:lvlText w:val=""/>
      <w:lvlJc w:val="left"/>
      <w:pPr>
        <w:ind w:left="1440" w:hanging="360"/>
      </w:pPr>
      <w:rPr>
        <w:rFonts w:hint="default" w:ascii="Symbol" w:hAnsi="Symbol"/>
      </w:rPr>
    </w:lvl>
    <w:lvl w:ilvl="2" w:tplc="3AD8F0EE">
      <w:start w:val="1"/>
      <w:numFmt w:val="bullet"/>
      <w:lvlText w:val=""/>
      <w:lvlJc w:val="left"/>
      <w:pPr>
        <w:ind w:left="2160" w:hanging="360"/>
      </w:pPr>
      <w:rPr>
        <w:rFonts w:hint="default" w:ascii="Wingdings" w:hAnsi="Wingdings"/>
      </w:rPr>
    </w:lvl>
    <w:lvl w:ilvl="3" w:tplc="597695FC">
      <w:start w:val="1"/>
      <w:numFmt w:val="bullet"/>
      <w:lvlText w:val=""/>
      <w:lvlJc w:val="left"/>
      <w:pPr>
        <w:ind w:left="2880" w:hanging="360"/>
      </w:pPr>
      <w:rPr>
        <w:rFonts w:hint="default" w:ascii="Symbol" w:hAnsi="Symbol"/>
      </w:rPr>
    </w:lvl>
    <w:lvl w:ilvl="4" w:tplc="734CA198">
      <w:start w:val="1"/>
      <w:numFmt w:val="bullet"/>
      <w:lvlText w:val="o"/>
      <w:lvlJc w:val="left"/>
      <w:pPr>
        <w:ind w:left="3600" w:hanging="360"/>
      </w:pPr>
      <w:rPr>
        <w:rFonts w:hint="default" w:ascii="Courier New" w:hAnsi="Courier New"/>
      </w:rPr>
    </w:lvl>
    <w:lvl w:ilvl="5" w:tplc="C01460F4">
      <w:start w:val="1"/>
      <w:numFmt w:val="bullet"/>
      <w:lvlText w:val=""/>
      <w:lvlJc w:val="left"/>
      <w:pPr>
        <w:ind w:left="4320" w:hanging="360"/>
      </w:pPr>
      <w:rPr>
        <w:rFonts w:hint="default" w:ascii="Wingdings" w:hAnsi="Wingdings"/>
      </w:rPr>
    </w:lvl>
    <w:lvl w:ilvl="6" w:tplc="FF60AA40">
      <w:start w:val="1"/>
      <w:numFmt w:val="bullet"/>
      <w:lvlText w:val=""/>
      <w:lvlJc w:val="left"/>
      <w:pPr>
        <w:ind w:left="5040" w:hanging="360"/>
      </w:pPr>
      <w:rPr>
        <w:rFonts w:hint="default" w:ascii="Symbol" w:hAnsi="Symbol"/>
      </w:rPr>
    </w:lvl>
    <w:lvl w:ilvl="7" w:tplc="CFD0E08A">
      <w:start w:val="1"/>
      <w:numFmt w:val="bullet"/>
      <w:lvlText w:val="o"/>
      <w:lvlJc w:val="left"/>
      <w:pPr>
        <w:ind w:left="5760" w:hanging="360"/>
      </w:pPr>
      <w:rPr>
        <w:rFonts w:hint="default" w:ascii="Courier New" w:hAnsi="Courier New"/>
      </w:rPr>
    </w:lvl>
    <w:lvl w:ilvl="8" w:tplc="B4E43EAE">
      <w:start w:val="1"/>
      <w:numFmt w:val="bullet"/>
      <w:lvlText w:val=""/>
      <w:lvlJc w:val="left"/>
      <w:pPr>
        <w:ind w:left="6480" w:hanging="360"/>
      </w:pPr>
      <w:rPr>
        <w:rFonts w:hint="default" w:ascii="Wingdings" w:hAnsi="Wingdings"/>
      </w:rPr>
    </w:lvl>
  </w:abstractNum>
  <w:abstractNum w:abstractNumId="18"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50ED653F"/>
    <w:multiLevelType w:val="hybridMultilevel"/>
    <w:tmpl w:val="FFFFFFFF"/>
    <w:lvl w:ilvl="0" w:tplc="D5080D5E">
      <w:start w:val="1"/>
      <w:numFmt w:val="bullet"/>
      <w:lvlText w:val=""/>
      <w:lvlJc w:val="left"/>
      <w:pPr>
        <w:ind w:left="720" w:hanging="360"/>
      </w:pPr>
      <w:rPr>
        <w:rFonts w:hint="default" w:ascii="Symbol" w:hAnsi="Symbol"/>
      </w:rPr>
    </w:lvl>
    <w:lvl w:ilvl="1" w:tplc="4CEA23DC">
      <w:start w:val="1"/>
      <w:numFmt w:val="bullet"/>
      <w:lvlText w:val="o"/>
      <w:lvlJc w:val="left"/>
      <w:pPr>
        <w:ind w:left="1440" w:hanging="360"/>
      </w:pPr>
      <w:rPr>
        <w:rFonts w:hint="default" w:ascii="Courier New" w:hAnsi="Courier New"/>
      </w:rPr>
    </w:lvl>
    <w:lvl w:ilvl="2" w:tplc="39805612">
      <w:start w:val="1"/>
      <w:numFmt w:val="bullet"/>
      <w:lvlText w:val=""/>
      <w:lvlJc w:val="left"/>
      <w:pPr>
        <w:ind w:left="2160" w:hanging="360"/>
      </w:pPr>
      <w:rPr>
        <w:rFonts w:hint="default" w:ascii="Wingdings" w:hAnsi="Wingdings"/>
      </w:rPr>
    </w:lvl>
    <w:lvl w:ilvl="3" w:tplc="8B886454">
      <w:start w:val="1"/>
      <w:numFmt w:val="bullet"/>
      <w:lvlText w:val=""/>
      <w:lvlJc w:val="left"/>
      <w:pPr>
        <w:ind w:left="2880" w:hanging="360"/>
      </w:pPr>
      <w:rPr>
        <w:rFonts w:hint="default" w:ascii="Symbol" w:hAnsi="Symbol"/>
      </w:rPr>
    </w:lvl>
    <w:lvl w:ilvl="4" w:tplc="88D85CC2">
      <w:start w:val="1"/>
      <w:numFmt w:val="bullet"/>
      <w:lvlText w:val="o"/>
      <w:lvlJc w:val="left"/>
      <w:pPr>
        <w:ind w:left="3600" w:hanging="360"/>
      </w:pPr>
      <w:rPr>
        <w:rFonts w:hint="default" w:ascii="Courier New" w:hAnsi="Courier New"/>
      </w:rPr>
    </w:lvl>
    <w:lvl w:ilvl="5" w:tplc="E9EEEBD8">
      <w:start w:val="1"/>
      <w:numFmt w:val="bullet"/>
      <w:lvlText w:val=""/>
      <w:lvlJc w:val="left"/>
      <w:pPr>
        <w:ind w:left="4320" w:hanging="360"/>
      </w:pPr>
      <w:rPr>
        <w:rFonts w:hint="default" w:ascii="Wingdings" w:hAnsi="Wingdings"/>
      </w:rPr>
    </w:lvl>
    <w:lvl w:ilvl="6" w:tplc="3F84F802">
      <w:start w:val="1"/>
      <w:numFmt w:val="bullet"/>
      <w:lvlText w:val=""/>
      <w:lvlJc w:val="left"/>
      <w:pPr>
        <w:ind w:left="5040" w:hanging="360"/>
      </w:pPr>
      <w:rPr>
        <w:rFonts w:hint="default" w:ascii="Symbol" w:hAnsi="Symbol"/>
      </w:rPr>
    </w:lvl>
    <w:lvl w:ilvl="7" w:tplc="1CF64FAC">
      <w:start w:val="1"/>
      <w:numFmt w:val="bullet"/>
      <w:lvlText w:val="o"/>
      <w:lvlJc w:val="left"/>
      <w:pPr>
        <w:ind w:left="5760" w:hanging="360"/>
      </w:pPr>
      <w:rPr>
        <w:rFonts w:hint="default" w:ascii="Courier New" w:hAnsi="Courier New"/>
      </w:rPr>
    </w:lvl>
    <w:lvl w:ilvl="8" w:tplc="D3A27764">
      <w:start w:val="1"/>
      <w:numFmt w:val="bullet"/>
      <w:lvlText w:val=""/>
      <w:lvlJc w:val="left"/>
      <w:pPr>
        <w:ind w:left="6480" w:hanging="360"/>
      </w:pPr>
      <w:rPr>
        <w:rFonts w:hint="default" w:ascii="Wingdings" w:hAnsi="Wingdings"/>
      </w:rPr>
    </w:lvl>
  </w:abstractNum>
  <w:abstractNum w:abstractNumId="20"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2" w15:restartNumberingAfterBreak="0">
    <w:nsid w:val="66E951A0"/>
    <w:multiLevelType w:val="hybridMultilevel"/>
    <w:tmpl w:val="FFFFFFFF"/>
    <w:lvl w:ilvl="0" w:tplc="3F4A71BE">
      <w:start w:val="1"/>
      <w:numFmt w:val="bullet"/>
      <w:lvlText w:val=""/>
      <w:lvlJc w:val="left"/>
      <w:pPr>
        <w:ind w:left="720" w:hanging="360"/>
      </w:pPr>
      <w:rPr>
        <w:rFonts w:hint="default" w:ascii="Symbol" w:hAnsi="Symbol"/>
      </w:rPr>
    </w:lvl>
    <w:lvl w:ilvl="1" w:tplc="23AE400A">
      <w:start w:val="1"/>
      <w:numFmt w:val="bullet"/>
      <w:lvlText w:val="o"/>
      <w:lvlJc w:val="left"/>
      <w:pPr>
        <w:ind w:left="1440" w:hanging="360"/>
      </w:pPr>
      <w:rPr>
        <w:rFonts w:hint="default" w:ascii="Courier New" w:hAnsi="Courier New"/>
      </w:rPr>
    </w:lvl>
    <w:lvl w:ilvl="2" w:tplc="41666654">
      <w:start w:val="1"/>
      <w:numFmt w:val="bullet"/>
      <w:lvlText w:val=""/>
      <w:lvlJc w:val="left"/>
      <w:pPr>
        <w:ind w:left="2160" w:hanging="360"/>
      </w:pPr>
      <w:rPr>
        <w:rFonts w:hint="default" w:ascii="Wingdings" w:hAnsi="Wingdings"/>
      </w:rPr>
    </w:lvl>
    <w:lvl w:ilvl="3" w:tplc="3EB4DCC0">
      <w:start w:val="1"/>
      <w:numFmt w:val="bullet"/>
      <w:lvlText w:val=""/>
      <w:lvlJc w:val="left"/>
      <w:pPr>
        <w:ind w:left="2880" w:hanging="360"/>
      </w:pPr>
      <w:rPr>
        <w:rFonts w:hint="default" w:ascii="Symbol" w:hAnsi="Symbol"/>
      </w:rPr>
    </w:lvl>
    <w:lvl w:ilvl="4" w:tplc="519E7F12">
      <w:start w:val="1"/>
      <w:numFmt w:val="bullet"/>
      <w:lvlText w:val="o"/>
      <w:lvlJc w:val="left"/>
      <w:pPr>
        <w:ind w:left="3600" w:hanging="360"/>
      </w:pPr>
      <w:rPr>
        <w:rFonts w:hint="default" w:ascii="Courier New" w:hAnsi="Courier New"/>
      </w:rPr>
    </w:lvl>
    <w:lvl w:ilvl="5" w:tplc="651A14D6">
      <w:start w:val="1"/>
      <w:numFmt w:val="bullet"/>
      <w:lvlText w:val=""/>
      <w:lvlJc w:val="left"/>
      <w:pPr>
        <w:ind w:left="4320" w:hanging="360"/>
      </w:pPr>
      <w:rPr>
        <w:rFonts w:hint="default" w:ascii="Wingdings" w:hAnsi="Wingdings"/>
      </w:rPr>
    </w:lvl>
    <w:lvl w:ilvl="6" w:tplc="9E327F2A">
      <w:start w:val="1"/>
      <w:numFmt w:val="bullet"/>
      <w:lvlText w:val=""/>
      <w:lvlJc w:val="left"/>
      <w:pPr>
        <w:ind w:left="5040" w:hanging="360"/>
      </w:pPr>
      <w:rPr>
        <w:rFonts w:hint="default" w:ascii="Symbol" w:hAnsi="Symbol"/>
      </w:rPr>
    </w:lvl>
    <w:lvl w:ilvl="7" w:tplc="0C50B8F4">
      <w:start w:val="1"/>
      <w:numFmt w:val="bullet"/>
      <w:lvlText w:val="o"/>
      <w:lvlJc w:val="left"/>
      <w:pPr>
        <w:ind w:left="5760" w:hanging="360"/>
      </w:pPr>
      <w:rPr>
        <w:rFonts w:hint="default" w:ascii="Courier New" w:hAnsi="Courier New"/>
      </w:rPr>
    </w:lvl>
    <w:lvl w:ilvl="8" w:tplc="21785AAA">
      <w:start w:val="1"/>
      <w:numFmt w:val="bullet"/>
      <w:lvlText w:val=""/>
      <w:lvlJc w:val="left"/>
      <w:pPr>
        <w:ind w:left="6480" w:hanging="360"/>
      </w:pPr>
      <w:rPr>
        <w:rFonts w:hint="default" w:ascii="Wingdings" w:hAnsi="Wingdings"/>
      </w:rPr>
    </w:lvl>
  </w:abstractNum>
  <w:abstractNum w:abstractNumId="23"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4" w15:restartNumberingAfterBreak="0">
    <w:nsid w:val="72A31A3F"/>
    <w:multiLevelType w:val="hybridMultilevel"/>
    <w:tmpl w:val="FFFFFFFF"/>
    <w:lvl w:ilvl="0" w:tplc="1AB4ECE2">
      <w:start w:val="1"/>
      <w:numFmt w:val="bullet"/>
      <w:lvlText w:val=""/>
      <w:lvlJc w:val="left"/>
      <w:pPr>
        <w:ind w:left="720" w:hanging="360"/>
      </w:pPr>
      <w:rPr>
        <w:rFonts w:hint="default" w:ascii="Symbol" w:hAnsi="Symbol"/>
      </w:rPr>
    </w:lvl>
    <w:lvl w:ilvl="1" w:tplc="4DF65D54">
      <w:start w:val="1"/>
      <w:numFmt w:val="bullet"/>
      <w:lvlText w:val="o"/>
      <w:lvlJc w:val="left"/>
      <w:pPr>
        <w:ind w:left="1440" w:hanging="360"/>
      </w:pPr>
      <w:rPr>
        <w:rFonts w:hint="default" w:ascii="Courier New" w:hAnsi="Courier New"/>
      </w:rPr>
    </w:lvl>
    <w:lvl w:ilvl="2" w:tplc="CB2015B2">
      <w:start w:val="1"/>
      <w:numFmt w:val="bullet"/>
      <w:lvlText w:val=""/>
      <w:lvlJc w:val="left"/>
      <w:pPr>
        <w:ind w:left="2160" w:hanging="360"/>
      </w:pPr>
      <w:rPr>
        <w:rFonts w:hint="default" w:ascii="Wingdings" w:hAnsi="Wingdings"/>
      </w:rPr>
    </w:lvl>
    <w:lvl w:ilvl="3" w:tplc="BC1CFADE">
      <w:start w:val="1"/>
      <w:numFmt w:val="bullet"/>
      <w:lvlText w:val=""/>
      <w:lvlJc w:val="left"/>
      <w:pPr>
        <w:ind w:left="2880" w:hanging="360"/>
      </w:pPr>
      <w:rPr>
        <w:rFonts w:hint="default" w:ascii="Symbol" w:hAnsi="Symbol"/>
      </w:rPr>
    </w:lvl>
    <w:lvl w:ilvl="4" w:tplc="AE4AFBCC">
      <w:start w:val="1"/>
      <w:numFmt w:val="bullet"/>
      <w:lvlText w:val="o"/>
      <w:lvlJc w:val="left"/>
      <w:pPr>
        <w:ind w:left="3600" w:hanging="360"/>
      </w:pPr>
      <w:rPr>
        <w:rFonts w:hint="default" w:ascii="Courier New" w:hAnsi="Courier New"/>
      </w:rPr>
    </w:lvl>
    <w:lvl w:ilvl="5" w:tplc="7B0CF316">
      <w:start w:val="1"/>
      <w:numFmt w:val="bullet"/>
      <w:lvlText w:val=""/>
      <w:lvlJc w:val="left"/>
      <w:pPr>
        <w:ind w:left="4320" w:hanging="360"/>
      </w:pPr>
      <w:rPr>
        <w:rFonts w:hint="default" w:ascii="Wingdings" w:hAnsi="Wingdings"/>
      </w:rPr>
    </w:lvl>
    <w:lvl w:ilvl="6" w:tplc="4328D8D4">
      <w:start w:val="1"/>
      <w:numFmt w:val="bullet"/>
      <w:lvlText w:val=""/>
      <w:lvlJc w:val="left"/>
      <w:pPr>
        <w:ind w:left="5040" w:hanging="360"/>
      </w:pPr>
      <w:rPr>
        <w:rFonts w:hint="default" w:ascii="Symbol" w:hAnsi="Symbol"/>
      </w:rPr>
    </w:lvl>
    <w:lvl w:ilvl="7" w:tplc="C3BEE532">
      <w:start w:val="1"/>
      <w:numFmt w:val="bullet"/>
      <w:lvlText w:val="o"/>
      <w:lvlJc w:val="left"/>
      <w:pPr>
        <w:ind w:left="5760" w:hanging="360"/>
      </w:pPr>
      <w:rPr>
        <w:rFonts w:hint="default" w:ascii="Courier New" w:hAnsi="Courier New"/>
      </w:rPr>
    </w:lvl>
    <w:lvl w:ilvl="8" w:tplc="7180D6F4">
      <w:start w:val="1"/>
      <w:numFmt w:val="bullet"/>
      <w:lvlText w:val=""/>
      <w:lvlJc w:val="left"/>
      <w:pPr>
        <w:ind w:left="6480" w:hanging="360"/>
      </w:pPr>
      <w:rPr>
        <w:rFonts w:hint="default" w:ascii="Wingdings" w:hAnsi="Wingdings"/>
      </w:rPr>
    </w:lvl>
  </w:abstractNum>
  <w:abstractNum w:abstractNumId="25" w15:restartNumberingAfterBreak="0">
    <w:nsid w:val="73A66B5B"/>
    <w:multiLevelType w:val="hybridMultilevel"/>
    <w:tmpl w:val="FFFFFFFF"/>
    <w:lvl w:ilvl="0" w:tplc="8FB0FD82">
      <w:start w:val="1"/>
      <w:numFmt w:val="bullet"/>
      <w:lvlText w:val=""/>
      <w:lvlJc w:val="left"/>
      <w:pPr>
        <w:ind w:left="720" w:hanging="360"/>
      </w:pPr>
      <w:rPr>
        <w:rFonts w:hint="default" w:ascii="Symbol" w:hAnsi="Symbol"/>
      </w:rPr>
    </w:lvl>
    <w:lvl w:ilvl="1" w:tplc="15687CAE">
      <w:start w:val="1"/>
      <w:numFmt w:val="bullet"/>
      <w:lvlText w:val="o"/>
      <w:lvlJc w:val="left"/>
      <w:pPr>
        <w:ind w:left="1440" w:hanging="360"/>
      </w:pPr>
      <w:rPr>
        <w:rFonts w:hint="default" w:ascii="Courier New" w:hAnsi="Courier New"/>
      </w:rPr>
    </w:lvl>
    <w:lvl w:ilvl="2" w:tplc="A614C34C">
      <w:start w:val="1"/>
      <w:numFmt w:val="bullet"/>
      <w:lvlText w:val=""/>
      <w:lvlJc w:val="left"/>
      <w:pPr>
        <w:ind w:left="2160" w:hanging="360"/>
      </w:pPr>
      <w:rPr>
        <w:rFonts w:hint="default" w:ascii="Wingdings" w:hAnsi="Wingdings"/>
      </w:rPr>
    </w:lvl>
    <w:lvl w:ilvl="3" w:tplc="E0B87776">
      <w:start w:val="1"/>
      <w:numFmt w:val="bullet"/>
      <w:lvlText w:val=""/>
      <w:lvlJc w:val="left"/>
      <w:pPr>
        <w:ind w:left="2880" w:hanging="360"/>
      </w:pPr>
      <w:rPr>
        <w:rFonts w:hint="default" w:ascii="Symbol" w:hAnsi="Symbol"/>
      </w:rPr>
    </w:lvl>
    <w:lvl w:ilvl="4" w:tplc="500C4E32">
      <w:start w:val="1"/>
      <w:numFmt w:val="bullet"/>
      <w:lvlText w:val="o"/>
      <w:lvlJc w:val="left"/>
      <w:pPr>
        <w:ind w:left="3600" w:hanging="360"/>
      </w:pPr>
      <w:rPr>
        <w:rFonts w:hint="default" w:ascii="Courier New" w:hAnsi="Courier New"/>
      </w:rPr>
    </w:lvl>
    <w:lvl w:ilvl="5" w:tplc="3028C540">
      <w:start w:val="1"/>
      <w:numFmt w:val="bullet"/>
      <w:lvlText w:val=""/>
      <w:lvlJc w:val="left"/>
      <w:pPr>
        <w:ind w:left="4320" w:hanging="360"/>
      </w:pPr>
      <w:rPr>
        <w:rFonts w:hint="default" w:ascii="Wingdings" w:hAnsi="Wingdings"/>
      </w:rPr>
    </w:lvl>
    <w:lvl w:ilvl="6" w:tplc="D564F594">
      <w:start w:val="1"/>
      <w:numFmt w:val="bullet"/>
      <w:lvlText w:val=""/>
      <w:lvlJc w:val="left"/>
      <w:pPr>
        <w:ind w:left="5040" w:hanging="360"/>
      </w:pPr>
      <w:rPr>
        <w:rFonts w:hint="default" w:ascii="Symbol" w:hAnsi="Symbol"/>
      </w:rPr>
    </w:lvl>
    <w:lvl w:ilvl="7" w:tplc="F7B6BDE0">
      <w:start w:val="1"/>
      <w:numFmt w:val="bullet"/>
      <w:lvlText w:val="o"/>
      <w:lvlJc w:val="left"/>
      <w:pPr>
        <w:ind w:left="5760" w:hanging="360"/>
      </w:pPr>
      <w:rPr>
        <w:rFonts w:hint="default" w:ascii="Courier New" w:hAnsi="Courier New"/>
      </w:rPr>
    </w:lvl>
    <w:lvl w:ilvl="8" w:tplc="BF2EE466">
      <w:start w:val="1"/>
      <w:numFmt w:val="bullet"/>
      <w:lvlText w:val=""/>
      <w:lvlJc w:val="left"/>
      <w:pPr>
        <w:ind w:left="6480" w:hanging="360"/>
      </w:pPr>
      <w:rPr>
        <w:rFonts w:hint="default" w:ascii="Wingdings" w:hAnsi="Wingdings"/>
      </w:rPr>
    </w:lvl>
  </w:abstractNum>
  <w:abstractNum w:abstractNumId="26" w15:restartNumberingAfterBreak="0">
    <w:nsid w:val="75080813"/>
    <w:multiLevelType w:val="hybridMultilevel"/>
    <w:tmpl w:val="C38432E2"/>
    <w:lvl w:ilvl="0" w:tplc="9830135E">
      <w:start w:val="1"/>
      <w:numFmt w:val="bullet"/>
      <w:lvlText w:val=""/>
      <w:lvlJc w:val="left"/>
      <w:pPr>
        <w:ind w:left="720" w:hanging="360"/>
      </w:pPr>
      <w:rPr>
        <w:rFonts w:hint="default" w:ascii="Symbol" w:hAnsi="Symbol"/>
      </w:rPr>
    </w:lvl>
    <w:lvl w:ilvl="1" w:tplc="45E82ECA">
      <w:start w:val="1"/>
      <w:numFmt w:val="bullet"/>
      <w:lvlText w:val="o"/>
      <w:lvlJc w:val="left"/>
      <w:pPr>
        <w:ind w:left="1440" w:hanging="360"/>
      </w:pPr>
      <w:rPr>
        <w:rFonts w:hint="default" w:ascii="Courier New" w:hAnsi="Courier New"/>
      </w:rPr>
    </w:lvl>
    <w:lvl w:ilvl="2" w:tplc="88E66704">
      <w:start w:val="1"/>
      <w:numFmt w:val="bullet"/>
      <w:lvlText w:val=""/>
      <w:lvlJc w:val="left"/>
      <w:pPr>
        <w:ind w:left="2160" w:hanging="360"/>
      </w:pPr>
      <w:rPr>
        <w:rFonts w:hint="default" w:ascii="Wingdings" w:hAnsi="Wingdings"/>
      </w:rPr>
    </w:lvl>
    <w:lvl w:ilvl="3" w:tplc="A3BAA192">
      <w:start w:val="1"/>
      <w:numFmt w:val="bullet"/>
      <w:lvlText w:val=""/>
      <w:lvlJc w:val="left"/>
      <w:pPr>
        <w:ind w:left="2880" w:hanging="360"/>
      </w:pPr>
      <w:rPr>
        <w:rFonts w:hint="default" w:ascii="Symbol" w:hAnsi="Symbol"/>
      </w:rPr>
    </w:lvl>
    <w:lvl w:ilvl="4" w:tplc="D5A8071A">
      <w:start w:val="1"/>
      <w:numFmt w:val="bullet"/>
      <w:lvlText w:val="o"/>
      <w:lvlJc w:val="left"/>
      <w:pPr>
        <w:ind w:left="3600" w:hanging="360"/>
      </w:pPr>
      <w:rPr>
        <w:rFonts w:hint="default" w:ascii="Courier New" w:hAnsi="Courier New"/>
      </w:rPr>
    </w:lvl>
    <w:lvl w:ilvl="5" w:tplc="B2CA70B4">
      <w:start w:val="1"/>
      <w:numFmt w:val="bullet"/>
      <w:lvlText w:val=""/>
      <w:lvlJc w:val="left"/>
      <w:pPr>
        <w:ind w:left="4320" w:hanging="360"/>
      </w:pPr>
      <w:rPr>
        <w:rFonts w:hint="default" w:ascii="Wingdings" w:hAnsi="Wingdings"/>
      </w:rPr>
    </w:lvl>
    <w:lvl w:ilvl="6" w:tplc="42263906">
      <w:start w:val="1"/>
      <w:numFmt w:val="bullet"/>
      <w:lvlText w:val=""/>
      <w:lvlJc w:val="left"/>
      <w:pPr>
        <w:ind w:left="5040" w:hanging="360"/>
      </w:pPr>
      <w:rPr>
        <w:rFonts w:hint="default" w:ascii="Symbol" w:hAnsi="Symbol"/>
      </w:rPr>
    </w:lvl>
    <w:lvl w:ilvl="7" w:tplc="FA425E8E">
      <w:start w:val="1"/>
      <w:numFmt w:val="bullet"/>
      <w:lvlText w:val="o"/>
      <w:lvlJc w:val="left"/>
      <w:pPr>
        <w:ind w:left="5760" w:hanging="360"/>
      </w:pPr>
      <w:rPr>
        <w:rFonts w:hint="default" w:ascii="Courier New" w:hAnsi="Courier New"/>
      </w:rPr>
    </w:lvl>
    <w:lvl w:ilvl="8" w:tplc="D8C81C7C">
      <w:start w:val="1"/>
      <w:numFmt w:val="bullet"/>
      <w:lvlText w:val=""/>
      <w:lvlJc w:val="left"/>
      <w:pPr>
        <w:ind w:left="6480" w:hanging="360"/>
      </w:pPr>
      <w:rPr>
        <w:rFonts w:hint="default" w:ascii="Wingdings" w:hAnsi="Wingdings"/>
      </w:rPr>
    </w:lvl>
  </w:abstractNum>
  <w:abstractNum w:abstractNumId="27" w15:restartNumberingAfterBreak="0">
    <w:nsid w:val="77DE5C8A"/>
    <w:multiLevelType w:val="hybridMultilevel"/>
    <w:tmpl w:val="B3BE1AB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abstractNum w:abstractNumId="28"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 w:numId="4">
    <w:abstractNumId w:val="9"/>
  </w:num>
  <w:num w:numId="5">
    <w:abstractNumId w:val="12"/>
  </w:num>
  <w:num w:numId="6">
    <w:abstractNumId w:val="3"/>
  </w:num>
  <w:num w:numId="7">
    <w:abstractNumId w:val="7"/>
  </w:num>
  <w:num w:numId="8">
    <w:abstractNumId w:val="15"/>
  </w:num>
  <w:num w:numId="9">
    <w:abstractNumId w:val="20"/>
  </w:num>
  <w:num w:numId="10">
    <w:abstractNumId w:val="4"/>
  </w:num>
  <w:num w:numId="11">
    <w:abstractNumId w:val="29"/>
  </w:num>
  <w:num w:numId="12">
    <w:abstractNumId w:val="14"/>
  </w:num>
  <w:num w:numId="13">
    <w:abstractNumId w:val="13"/>
  </w:num>
  <w:num w:numId="14">
    <w:abstractNumId w:val="18"/>
  </w:num>
  <w:num w:numId="15">
    <w:abstractNumId w:val="8"/>
  </w:num>
  <w:num w:numId="16">
    <w:abstractNumId w:val="21"/>
  </w:num>
  <w:num w:numId="17">
    <w:abstractNumId w:val="5"/>
  </w:num>
  <w:num w:numId="18">
    <w:abstractNumId w:val="23"/>
  </w:num>
  <w:num w:numId="19">
    <w:abstractNumId w:val="16"/>
  </w:num>
  <w:num w:numId="20">
    <w:abstractNumId w:val="6"/>
  </w:num>
  <w:num w:numId="21">
    <w:abstractNumId w:val="11"/>
  </w:num>
  <w:num w:numId="22">
    <w:abstractNumId w:val="28"/>
  </w:num>
  <w:num w:numId="23">
    <w:abstractNumId w:val="26"/>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9"/>
  </w:num>
  <w:num w:numId="29">
    <w:abstractNumId w:val="25"/>
  </w:num>
  <w:num w:numId="30">
    <w:abstractNumId w:val="22"/>
  </w:num>
  <w:num w:numId="31">
    <w:abstractNumId w:val="17"/>
  </w:num>
  <w:num w:numId="32">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277DE"/>
    <w:rsid w:val="000513B3"/>
    <w:rsid w:val="0006607D"/>
    <w:rsid w:val="000709DB"/>
    <w:rsid w:val="00075EA1"/>
    <w:rsid w:val="00080B65"/>
    <w:rsid w:val="00084056"/>
    <w:rsid w:val="0008563A"/>
    <w:rsid w:val="00086206"/>
    <w:rsid w:val="000904AA"/>
    <w:rsid w:val="00090AC7"/>
    <w:rsid w:val="000A2D5E"/>
    <w:rsid w:val="000A5018"/>
    <w:rsid w:val="000B03B9"/>
    <w:rsid w:val="000C6709"/>
    <w:rsid w:val="000E2A20"/>
    <w:rsid w:val="000F20E6"/>
    <w:rsid w:val="001139DF"/>
    <w:rsid w:val="00113C87"/>
    <w:rsid w:val="00115FF6"/>
    <w:rsid w:val="00122177"/>
    <w:rsid w:val="00126323"/>
    <w:rsid w:val="00133C3B"/>
    <w:rsid w:val="00135E8F"/>
    <w:rsid w:val="00145DF9"/>
    <w:rsid w:val="00146D25"/>
    <w:rsid w:val="00146F90"/>
    <w:rsid w:val="001470F3"/>
    <w:rsid w:val="00154064"/>
    <w:rsid w:val="001546A3"/>
    <w:rsid w:val="00173188"/>
    <w:rsid w:val="001756A1"/>
    <w:rsid w:val="00175CC2"/>
    <w:rsid w:val="00177D21"/>
    <w:rsid w:val="001808BE"/>
    <w:rsid w:val="00180AE7"/>
    <w:rsid w:val="00183151"/>
    <w:rsid w:val="00186746"/>
    <w:rsid w:val="001A1F38"/>
    <w:rsid w:val="001A6B82"/>
    <w:rsid w:val="001B366B"/>
    <w:rsid w:val="001C5D91"/>
    <w:rsid w:val="001E38AF"/>
    <w:rsid w:val="001E4797"/>
    <w:rsid w:val="001F14EF"/>
    <w:rsid w:val="00200226"/>
    <w:rsid w:val="002061C6"/>
    <w:rsid w:val="00212DE9"/>
    <w:rsid w:val="00215A65"/>
    <w:rsid w:val="00221496"/>
    <w:rsid w:val="00221CF4"/>
    <w:rsid w:val="00227D3E"/>
    <w:rsid w:val="00242A5D"/>
    <w:rsid w:val="00294139"/>
    <w:rsid w:val="002977A3"/>
    <w:rsid w:val="002B69AF"/>
    <w:rsid w:val="002D6A3A"/>
    <w:rsid w:val="002F69F6"/>
    <w:rsid w:val="003022E5"/>
    <w:rsid w:val="003362B2"/>
    <w:rsid w:val="003522D8"/>
    <w:rsid w:val="0035353D"/>
    <w:rsid w:val="00376893"/>
    <w:rsid w:val="00384664"/>
    <w:rsid w:val="00384AED"/>
    <w:rsid w:val="003A2721"/>
    <w:rsid w:val="003A5BAC"/>
    <w:rsid w:val="003A782B"/>
    <w:rsid w:val="003B5226"/>
    <w:rsid w:val="003C239A"/>
    <w:rsid w:val="003D06D1"/>
    <w:rsid w:val="003D13ED"/>
    <w:rsid w:val="003E2ED7"/>
    <w:rsid w:val="003E74D8"/>
    <w:rsid w:val="003F4ECA"/>
    <w:rsid w:val="004050B8"/>
    <w:rsid w:val="00405324"/>
    <w:rsid w:val="004079D1"/>
    <w:rsid w:val="00410134"/>
    <w:rsid w:val="00414361"/>
    <w:rsid w:val="0042532E"/>
    <w:rsid w:val="00437B8F"/>
    <w:rsid w:val="004411A1"/>
    <w:rsid w:val="00443C6F"/>
    <w:rsid w:val="00444526"/>
    <w:rsid w:val="00445EA0"/>
    <w:rsid w:val="004548C7"/>
    <w:rsid w:val="00457D66"/>
    <w:rsid w:val="00467C9E"/>
    <w:rsid w:val="004761F2"/>
    <w:rsid w:val="00490D5F"/>
    <w:rsid w:val="00492642"/>
    <w:rsid w:val="0049586D"/>
    <w:rsid w:val="004A02A7"/>
    <w:rsid w:val="004B4379"/>
    <w:rsid w:val="004B7605"/>
    <w:rsid w:val="004C1017"/>
    <w:rsid w:val="004C1FBC"/>
    <w:rsid w:val="004C5886"/>
    <w:rsid w:val="004D0CAA"/>
    <w:rsid w:val="004E61CE"/>
    <w:rsid w:val="00505F31"/>
    <w:rsid w:val="005201E6"/>
    <w:rsid w:val="00523613"/>
    <w:rsid w:val="00537491"/>
    <w:rsid w:val="005419A0"/>
    <w:rsid w:val="00571E4D"/>
    <w:rsid w:val="0058333A"/>
    <w:rsid w:val="005A06A5"/>
    <w:rsid w:val="005B21A5"/>
    <w:rsid w:val="005C0012"/>
    <w:rsid w:val="005E48EC"/>
    <w:rsid w:val="005E4B43"/>
    <w:rsid w:val="005E4E48"/>
    <w:rsid w:val="005F06A7"/>
    <w:rsid w:val="00612869"/>
    <w:rsid w:val="00625174"/>
    <w:rsid w:val="00627E20"/>
    <w:rsid w:val="00636AA6"/>
    <w:rsid w:val="006423B7"/>
    <w:rsid w:val="006436C5"/>
    <w:rsid w:val="0065580D"/>
    <w:rsid w:val="0066202D"/>
    <w:rsid w:val="00676BD6"/>
    <w:rsid w:val="00680F9E"/>
    <w:rsid w:val="006B335F"/>
    <w:rsid w:val="006C034F"/>
    <w:rsid w:val="006F5059"/>
    <w:rsid w:val="006F56E2"/>
    <w:rsid w:val="007012FD"/>
    <w:rsid w:val="00717C4F"/>
    <w:rsid w:val="007209F9"/>
    <w:rsid w:val="00721B8F"/>
    <w:rsid w:val="007324E1"/>
    <w:rsid w:val="007376D6"/>
    <w:rsid w:val="00752C2F"/>
    <w:rsid w:val="007552D2"/>
    <w:rsid w:val="0076477D"/>
    <w:rsid w:val="00773C94"/>
    <w:rsid w:val="00780643"/>
    <w:rsid w:val="00780D58"/>
    <w:rsid w:val="007B08BF"/>
    <w:rsid w:val="007B2F0A"/>
    <w:rsid w:val="007F653C"/>
    <w:rsid w:val="00804433"/>
    <w:rsid w:val="00806A45"/>
    <w:rsid w:val="00811C6C"/>
    <w:rsid w:val="00836DF7"/>
    <w:rsid w:val="0084006B"/>
    <w:rsid w:val="0084620A"/>
    <w:rsid w:val="008503A9"/>
    <w:rsid w:val="00861C5A"/>
    <w:rsid w:val="008660B4"/>
    <w:rsid w:val="00877859"/>
    <w:rsid w:val="00896A49"/>
    <w:rsid w:val="008B1130"/>
    <w:rsid w:val="008B512E"/>
    <w:rsid w:val="008C2ECA"/>
    <w:rsid w:val="00912317"/>
    <w:rsid w:val="00926B2E"/>
    <w:rsid w:val="00935326"/>
    <w:rsid w:val="00944D63"/>
    <w:rsid w:val="009460BF"/>
    <w:rsid w:val="00972BC4"/>
    <w:rsid w:val="00974238"/>
    <w:rsid w:val="009B2F0E"/>
    <w:rsid w:val="009B6006"/>
    <w:rsid w:val="009D184C"/>
    <w:rsid w:val="009D55D7"/>
    <w:rsid w:val="00A16465"/>
    <w:rsid w:val="00A33AFB"/>
    <w:rsid w:val="00A37E4B"/>
    <w:rsid w:val="00A54E43"/>
    <w:rsid w:val="00A702E5"/>
    <w:rsid w:val="00A831EF"/>
    <w:rsid w:val="00A84032"/>
    <w:rsid w:val="00A9076C"/>
    <w:rsid w:val="00A92652"/>
    <w:rsid w:val="00A92C75"/>
    <w:rsid w:val="00A960BB"/>
    <w:rsid w:val="00AB3018"/>
    <w:rsid w:val="00AB58DD"/>
    <w:rsid w:val="00AC5A5E"/>
    <w:rsid w:val="00AC5DD0"/>
    <w:rsid w:val="00AD77B1"/>
    <w:rsid w:val="00AE266A"/>
    <w:rsid w:val="00AF1F7D"/>
    <w:rsid w:val="00AF51FF"/>
    <w:rsid w:val="00AF6744"/>
    <w:rsid w:val="00B0016A"/>
    <w:rsid w:val="00B03624"/>
    <w:rsid w:val="00B07BAD"/>
    <w:rsid w:val="00B32B5E"/>
    <w:rsid w:val="00B3362B"/>
    <w:rsid w:val="00B36016"/>
    <w:rsid w:val="00B5657C"/>
    <w:rsid w:val="00B82457"/>
    <w:rsid w:val="00B82FC9"/>
    <w:rsid w:val="00B8404B"/>
    <w:rsid w:val="00B86F46"/>
    <w:rsid w:val="00BA124F"/>
    <w:rsid w:val="00BA2DFD"/>
    <w:rsid w:val="00BB0BAB"/>
    <w:rsid w:val="00BB7993"/>
    <w:rsid w:val="00BE004D"/>
    <w:rsid w:val="00BE21AF"/>
    <w:rsid w:val="00BF4B49"/>
    <w:rsid w:val="00BF51EB"/>
    <w:rsid w:val="00BF5656"/>
    <w:rsid w:val="00C248C8"/>
    <w:rsid w:val="00C60131"/>
    <w:rsid w:val="00C75852"/>
    <w:rsid w:val="00C859F8"/>
    <w:rsid w:val="00C901DD"/>
    <w:rsid w:val="00C92B8D"/>
    <w:rsid w:val="00CA39BA"/>
    <w:rsid w:val="00CB1E3F"/>
    <w:rsid w:val="00CD7127"/>
    <w:rsid w:val="00CE1129"/>
    <w:rsid w:val="00CF3855"/>
    <w:rsid w:val="00CF3953"/>
    <w:rsid w:val="00D02781"/>
    <w:rsid w:val="00D104AD"/>
    <w:rsid w:val="00D12434"/>
    <w:rsid w:val="00D17B00"/>
    <w:rsid w:val="00D20595"/>
    <w:rsid w:val="00D21F94"/>
    <w:rsid w:val="00D5394E"/>
    <w:rsid w:val="00D61AB0"/>
    <w:rsid w:val="00D80D31"/>
    <w:rsid w:val="00D80F51"/>
    <w:rsid w:val="00D8457A"/>
    <w:rsid w:val="00D90502"/>
    <w:rsid w:val="00D9583D"/>
    <w:rsid w:val="00D979FF"/>
    <w:rsid w:val="00DA727B"/>
    <w:rsid w:val="00DB5FDA"/>
    <w:rsid w:val="00DB6E8E"/>
    <w:rsid w:val="00DC0A0D"/>
    <w:rsid w:val="00DC30BF"/>
    <w:rsid w:val="00DC389F"/>
    <w:rsid w:val="00DC4C69"/>
    <w:rsid w:val="00DC6E48"/>
    <w:rsid w:val="00DD324E"/>
    <w:rsid w:val="00DD5325"/>
    <w:rsid w:val="00DE647C"/>
    <w:rsid w:val="00DF3416"/>
    <w:rsid w:val="00E02373"/>
    <w:rsid w:val="00E06F07"/>
    <w:rsid w:val="00E10762"/>
    <w:rsid w:val="00E53F23"/>
    <w:rsid w:val="00E63E85"/>
    <w:rsid w:val="00E6758C"/>
    <w:rsid w:val="00E71921"/>
    <w:rsid w:val="00E74D8D"/>
    <w:rsid w:val="00E8413A"/>
    <w:rsid w:val="00E91D38"/>
    <w:rsid w:val="00E93DFF"/>
    <w:rsid w:val="00E94984"/>
    <w:rsid w:val="00EC2A47"/>
    <w:rsid w:val="00EC798D"/>
    <w:rsid w:val="00EE2F5B"/>
    <w:rsid w:val="00F05075"/>
    <w:rsid w:val="00F16373"/>
    <w:rsid w:val="00F21563"/>
    <w:rsid w:val="00F346F3"/>
    <w:rsid w:val="00F35535"/>
    <w:rsid w:val="00F562A0"/>
    <w:rsid w:val="00F57ED2"/>
    <w:rsid w:val="00F61775"/>
    <w:rsid w:val="00F64E51"/>
    <w:rsid w:val="00F77C9C"/>
    <w:rsid w:val="00F831AB"/>
    <w:rsid w:val="00F923A1"/>
    <w:rsid w:val="00F9532D"/>
    <w:rsid w:val="00FC4401"/>
    <w:rsid w:val="00FC7EDD"/>
    <w:rsid w:val="00FD1FC0"/>
    <w:rsid w:val="00FF6BB7"/>
    <w:rsid w:val="011838A4"/>
    <w:rsid w:val="08653D8E"/>
    <w:rsid w:val="09864F9C"/>
    <w:rsid w:val="0A6EEB2D"/>
    <w:rsid w:val="0BAA1584"/>
    <w:rsid w:val="0E8C5F53"/>
    <w:rsid w:val="1109E82C"/>
    <w:rsid w:val="114A9EA6"/>
    <w:rsid w:val="11C8FFB9"/>
    <w:rsid w:val="12084D63"/>
    <w:rsid w:val="159DFF60"/>
    <w:rsid w:val="16309E71"/>
    <w:rsid w:val="164F0DD4"/>
    <w:rsid w:val="17453263"/>
    <w:rsid w:val="1767E989"/>
    <w:rsid w:val="18B37C0A"/>
    <w:rsid w:val="18C4AE82"/>
    <w:rsid w:val="193B6313"/>
    <w:rsid w:val="1C035A97"/>
    <w:rsid w:val="1CB7CB8D"/>
    <w:rsid w:val="1CF07B9A"/>
    <w:rsid w:val="1FA4ED14"/>
    <w:rsid w:val="1FCCD6BB"/>
    <w:rsid w:val="218A79A4"/>
    <w:rsid w:val="227E458D"/>
    <w:rsid w:val="23242A90"/>
    <w:rsid w:val="24622676"/>
    <w:rsid w:val="26BCF69A"/>
    <w:rsid w:val="2812CD61"/>
    <w:rsid w:val="285196CD"/>
    <w:rsid w:val="2852C805"/>
    <w:rsid w:val="293FD9B4"/>
    <w:rsid w:val="2970569E"/>
    <w:rsid w:val="2B0EAB38"/>
    <w:rsid w:val="2B743DFC"/>
    <w:rsid w:val="2B78F6C2"/>
    <w:rsid w:val="2BB80498"/>
    <w:rsid w:val="2C41D2D0"/>
    <w:rsid w:val="2CF1F2EA"/>
    <w:rsid w:val="2D3F0D52"/>
    <w:rsid w:val="2E040233"/>
    <w:rsid w:val="2FA87746"/>
    <w:rsid w:val="31208A7D"/>
    <w:rsid w:val="3441D55F"/>
    <w:rsid w:val="34D1F4AD"/>
    <w:rsid w:val="36BE5590"/>
    <w:rsid w:val="36FAEC66"/>
    <w:rsid w:val="37F89847"/>
    <w:rsid w:val="38D524A0"/>
    <w:rsid w:val="39427F25"/>
    <w:rsid w:val="39C984A1"/>
    <w:rsid w:val="3AE270E8"/>
    <w:rsid w:val="3B9E0207"/>
    <w:rsid w:val="3C9A73FE"/>
    <w:rsid w:val="3D06D222"/>
    <w:rsid w:val="3D9F3A3B"/>
    <w:rsid w:val="3E6EFEDD"/>
    <w:rsid w:val="3E9C7D1D"/>
    <w:rsid w:val="4276EEDD"/>
    <w:rsid w:val="42E00EA6"/>
    <w:rsid w:val="44814E30"/>
    <w:rsid w:val="455B26BF"/>
    <w:rsid w:val="470E2E77"/>
    <w:rsid w:val="47415982"/>
    <w:rsid w:val="499E2A7F"/>
    <w:rsid w:val="4ABAC7A7"/>
    <w:rsid w:val="4AD5B313"/>
    <w:rsid w:val="4B1128E5"/>
    <w:rsid w:val="4BE7315F"/>
    <w:rsid w:val="4C9C67F5"/>
    <w:rsid w:val="4D7B2A7E"/>
    <w:rsid w:val="4DE20E60"/>
    <w:rsid w:val="51C40912"/>
    <w:rsid w:val="527EF338"/>
    <w:rsid w:val="531C2326"/>
    <w:rsid w:val="5561D90F"/>
    <w:rsid w:val="5929A5D2"/>
    <w:rsid w:val="5C084ADC"/>
    <w:rsid w:val="5E933CE4"/>
    <w:rsid w:val="5EEADD4B"/>
    <w:rsid w:val="60B42144"/>
    <w:rsid w:val="62A1A59C"/>
    <w:rsid w:val="641E4ACB"/>
    <w:rsid w:val="667502E1"/>
    <w:rsid w:val="667EE9C2"/>
    <w:rsid w:val="696D174B"/>
    <w:rsid w:val="6BF20A85"/>
    <w:rsid w:val="6D23747A"/>
    <w:rsid w:val="70F878C7"/>
    <w:rsid w:val="7152475E"/>
    <w:rsid w:val="71DCD0D1"/>
    <w:rsid w:val="71E09CC9"/>
    <w:rsid w:val="73E9EA1B"/>
    <w:rsid w:val="742CE870"/>
    <w:rsid w:val="75751E08"/>
    <w:rsid w:val="75FBAFA2"/>
    <w:rsid w:val="765B201A"/>
    <w:rsid w:val="78545935"/>
    <w:rsid w:val="7ADCF33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648C73"/>
  <w15:chartTrackingRefBased/>
  <w15:docId w15:val="{F25F081B-BC57-4283-8D40-3E6F10A5AF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styleId="Index" w:customStyle="1">
    <w:name w:val="Index"/>
    <w:basedOn w:val="Standaard"/>
    <w:pPr>
      <w:suppressLineNumbers/>
    </w:pPr>
    <w:rPr>
      <w:rFonts w:cs="Lohit Hindi"/>
    </w:rPr>
  </w:style>
  <w:style w:type="paragraph" w:styleId="Plattetekst21" w:customStyle="1">
    <w:name w:val="Platte tekst 21"/>
    <w:basedOn w:val="Standaard"/>
    <w:rPr>
      <w:rFonts w:cs="Arial"/>
      <w:color w:val="FF0000"/>
    </w:rPr>
  </w:style>
  <w:style w:type="paragraph" w:styleId="Opmaakprofiel1" w:customStyle="1">
    <w:name w:val="Opmaakprofiel1"/>
    <w:basedOn w:val="Kop4"/>
    <w:pPr>
      <w:numPr>
        <w:numId w:val="0"/>
      </w:numPr>
      <w:outlineLvl w:val="9"/>
    </w:pPr>
  </w:style>
  <w:style w:type="paragraph" w:styleId="Lijstopsomteken1" w:customStyle="1">
    <w:name w:val="Lijst opsom.teken1"/>
    <w:basedOn w:val="Standaard"/>
    <w:pPr>
      <w:numPr>
        <w:numId w:val="3"/>
      </w:numPr>
    </w:pPr>
  </w:style>
  <w:style w:type="paragraph" w:styleId="Lijstopsomteken21" w:customStyle="1">
    <w:name w:val="Lijst opsom.teken 21"/>
    <w:basedOn w:val="Standaard"/>
    <w:pPr>
      <w:numPr>
        <w:numId w:val="2"/>
      </w:numPr>
    </w:pPr>
  </w:style>
  <w:style w:type="paragraph" w:styleId="Ballontekst1" w:customStyle="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styleId="KoptekstChar" w:customStyle="1">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styleId="VoettekstChar" w:customStyle="1">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styleId="OndertitelChar" w:customStyle="1">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link w:val="Titel"/>
    <w:rsid w:val="00EC2A47"/>
    <w:rPr>
      <w:rFonts w:ascii="Arial" w:hAnsi="Arial"/>
      <w:b/>
      <w:smallCaps/>
      <w:kern w:val="28"/>
      <w:sz w:val="60"/>
    </w:rPr>
  </w:style>
  <w:style w:type="paragraph" w:styleId="Titelbloktekst" w:customStyle="1">
    <w:name w:val="Titel bloktekst"/>
    <w:basedOn w:val="Standaard"/>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w:type="table" w:styleId="Rastertabel5donker-Accent1">
    <w:name w:val="Grid Table 5 Dark Accent 1"/>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294139"/>
    <w:pPr>
      <w:ind w:left="720"/>
      <w:contextualSpacing/>
    </w:pPr>
  </w:style>
  <w:style w:type="table" w:styleId="Rastertabel5donker-Accent6">
    <w:name w:val="Grid Table 5 Dark Accent 6"/>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2">
    <w:name w:val="Grid Table 5 Dark Accent 2"/>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4">
    <w:name w:val="Grid Table 5 Dark Accent 4"/>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word/glossary/document.xml" Id="Rc7bf5ffc6a3d4815"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b1e695-8dd9-4e2c-bd35-6082c4cffb72}"/>
      </w:docPartPr>
      <w:docPartBody>
        <w:p w14:paraId="6F51414F">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67CA4-47EA-47E1-B365-3D5C141FAE9A}">
  <ds:schemaRefs>
    <ds:schemaRef ds:uri="http://schemas.microsoft.com/sharepoint/v3/contenttype/forms"/>
  </ds:schemaRefs>
</ds:datastoreItem>
</file>

<file path=customXml/itemProps2.xml><?xml version="1.0" encoding="utf-8"?>
<ds:datastoreItem xmlns:ds="http://schemas.openxmlformats.org/officeDocument/2006/customXml" ds:itemID="{A8350D39-F694-43A1-99E0-136B1CE2E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95D0E-AB90-462B-B805-89D0AFE357B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Ontwerprapport (link vanuit project)</dc:title>
  <dc:subject/>
  <dc:creator>-)ans van Rheenen</dc:creator>
  <keywords/>
  <lastModifiedBy>Rutger Haaze</lastModifiedBy>
  <revision>89</revision>
  <lastPrinted>2006-03-29T01:06:00.0000000Z</lastPrinted>
  <dcterms:created xsi:type="dcterms:W3CDTF">2019-08-23T17:30:00.0000000Z</dcterms:created>
  <dcterms:modified xsi:type="dcterms:W3CDTF">2019-09-12T10:54:11.1338176Z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