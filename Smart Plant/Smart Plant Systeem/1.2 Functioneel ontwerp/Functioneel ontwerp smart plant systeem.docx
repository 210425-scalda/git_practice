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BECC" w14:textId="77777777" w:rsidR="0049586D" w:rsidRDefault="0049586D" w:rsidP="00721B8F">
      <w:pPr>
        <w:ind w:left="-284"/>
        <w:jc w:val="right"/>
        <w:rPr>
          <w:b/>
          <w:highlight w:val="yellow"/>
        </w:rPr>
      </w:pPr>
    </w:p>
    <w:p w14:paraId="0B4997F1" w14:textId="77777777" w:rsidR="0049586D" w:rsidRDefault="0049586D" w:rsidP="00721B8F">
      <w:pPr>
        <w:ind w:left="-284"/>
        <w:jc w:val="right"/>
        <w:rPr>
          <w:b/>
          <w:highlight w:val="yellow"/>
        </w:rPr>
      </w:pPr>
    </w:p>
    <w:p w14:paraId="2156A788" w14:textId="77777777" w:rsidR="0049586D" w:rsidRDefault="0049586D" w:rsidP="00721B8F">
      <w:pPr>
        <w:ind w:left="-284"/>
        <w:jc w:val="right"/>
        <w:rPr>
          <w:b/>
          <w:highlight w:val="yellow"/>
        </w:rPr>
      </w:pPr>
    </w:p>
    <w:p w14:paraId="242468DF" w14:textId="77777777" w:rsidR="00294139" w:rsidRDefault="00874CFE" w:rsidP="00294139">
      <w:pPr>
        <w:pStyle w:val="Titel"/>
      </w:pPr>
      <w:r>
        <w:fldChar w:fldCharType="begin"/>
      </w:r>
      <w:r>
        <w:instrText xml:space="preserve"> DOCPROPERTY "Titel"  \* MERGEFORMAT </w:instrText>
      </w:r>
      <w:r>
        <w:fldChar w:fldCharType="separate"/>
      </w:r>
      <w:r w:rsidR="00294139">
        <w:t>Functioneel Ontwerp</w:t>
      </w:r>
      <w:r>
        <w:fldChar w:fldCharType="end"/>
      </w:r>
    </w:p>
    <w:p w14:paraId="23D7F8EC" w14:textId="157B01E0" w:rsidR="00294139" w:rsidRPr="004761F2" w:rsidRDefault="000904AA" w:rsidP="00294139">
      <w:pPr>
        <w:pStyle w:val="Ondertitel"/>
      </w:pPr>
      <w:r w:rsidRPr="004761F2">
        <w:t xml:space="preserve">Smart Plant </w:t>
      </w:r>
      <w:r w:rsidR="00B379B9">
        <w:t>Systeem</w:t>
      </w:r>
    </w:p>
    <w:p w14:paraId="2F753B45" w14:textId="28B09EBD" w:rsidR="00294139" w:rsidRPr="00B86F46" w:rsidRDefault="000904AA" w:rsidP="00294139">
      <w:pPr>
        <w:pStyle w:val="Ondertitel"/>
      </w:pPr>
      <w:r w:rsidRPr="00B86F46">
        <w:t>SSC</w:t>
      </w:r>
      <w:r w:rsidR="00294139" w:rsidRPr="00B86F46">
        <w:br/>
      </w:r>
      <w:r w:rsidR="00B86F46" w:rsidRPr="00B86F46">
        <w:t>Vlissingen</w:t>
      </w:r>
      <w:r w:rsidR="00294139" w:rsidRPr="00B86F46">
        <w:br/>
      </w:r>
    </w:p>
    <w:p w14:paraId="3F6F8F1F" w14:textId="77777777" w:rsidR="00294139" w:rsidRPr="00B86F46" w:rsidRDefault="00294139" w:rsidP="00294139">
      <w:pPr>
        <w:jc w:val="center"/>
      </w:pPr>
    </w:p>
    <w:p w14:paraId="35D275EC" w14:textId="001DA7A0" w:rsidR="00294139" w:rsidRDefault="00294139" w:rsidP="00294139">
      <w:pPr>
        <w:pStyle w:val="Titelbloktekst"/>
        <w:framePr w:wrap="notBeside"/>
      </w:pPr>
      <w:r w:rsidRPr="00B86F46">
        <w:tab/>
      </w:r>
      <w:r>
        <w:t>Projectleider</w:t>
      </w:r>
      <w:r>
        <w:tab/>
        <w:t>:</w:t>
      </w:r>
      <w:r>
        <w:tab/>
      </w:r>
      <w:r w:rsidR="00B86F46">
        <w:t>Rutger Haaze</w:t>
      </w:r>
    </w:p>
    <w:p w14:paraId="6602BA85" w14:textId="77777777" w:rsidR="00294139" w:rsidRDefault="00294139" w:rsidP="00294139">
      <w:pPr>
        <w:pStyle w:val="Titelbloktekst"/>
        <w:framePr w:wrap="notBeside"/>
      </w:pPr>
      <w:r>
        <w:tab/>
        <w:t>Projectnummer</w:t>
      </w:r>
      <w:r>
        <w:tab/>
        <w:t>:</w:t>
      </w:r>
      <w:r>
        <w:tab/>
        <w:t>1</w:t>
      </w:r>
    </w:p>
    <w:p w14:paraId="11BA6DB7" w14:textId="5CB5996E" w:rsidR="00294139" w:rsidRDefault="00294139" w:rsidP="00294139">
      <w:pPr>
        <w:pStyle w:val="Titelbloktekst"/>
        <w:framePr w:wrap="notBeside"/>
      </w:pPr>
      <w:r>
        <w:tab/>
        <w:t>Datum</w:t>
      </w:r>
      <w:r>
        <w:tab/>
        <w:t>:</w:t>
      </w:r>
      <w:r>
        <w:tab/>
      </w:r>
      <w:r w:rsidR="00B379B9">
        <w:t>19</w:t>
      </w:r>
      <w:r w:rsidR="00B86F46">
        <w:t>/</w:t>
      </w:r>
      <w:r w:rsidR="00B379B9">
        <w:t>11</w:t>
      </w:r>
      <w:r w:rsidR="00145DF9">
        <w:t>/2019</w:t>
      </w:r>
    </w:p>
    <w:p w14:paraId="380FC073" w14:textId="4AFA5D20" w:rsidR="00294139" w:rsidRDefault="00294139" w:rsidP="00294139">
      <w:pPr>
        <w:pStyle w:val="Titelbloktekst"/>
        <w:framePr w:wrap="notBeside"/>
      </w:pPr>
      <w:r>
        <w:tab/>
        <w:t>Versie</w:t>
      </w:r>
      <w:r>
        <w:tab/>
        <w:t>:</w:t>
      </w:r>
      <w:r>
        <w:tab/>
      </w:r>
      <w:r w:rsidR="00AD03D9">
        <w:t>1</w:t>
      </w:r>
      <w:r w:rsidR="00C47312">
        <w:t>.1</w:t>
      </w:r>
    </w:p>
    <w:p w14:paraId="4F56D3BE" w14:textId="77777777" w:rsidR="00294139" w:rsidRDefault="00294139" w:rsidP="00294139"/>
    <w:p w14:paraId="5106034D" w14:textId="77777777" w:rsidR="00294139" w:rsidRDefault="00294139" w:rsidP="00294139">
      <w:pPr>
        <w:pStyle w:val="Bijschrift"/>
        <w:rPr>
          <w:b/>
          <w:sz w:val="28"/>
        </w:rPr>
      </w:pPr>
      <w:r>
        <w:br w:type="page"/>
      </w:r>
      <w:bookmarkStart w:id="0" w:name="_Toc292910506"/>
      <w:bookmarkStart w:id="1" w:name="_Toc292911004"/>
      <w:r>
        <w:lastRenderedPageBreak/>
        <w:br/>
      </w:r>
      <w:r w:rsidRPr="00C921E2">
        <w:rPr>
          <w:b/>
          <w:sz w:val="28"/>
        </w:rPr>
        <w:t>Inhoud</w:t>
      </w:r>
      <w:bookmarkEnd w:id="0"/>
      <w:bookmarkEnd w:id="1"/>
    </w:p>
    <w:p w14:paraId="6EB994A9" w14:textId="77777777" w:rsidR="00294139" w:rsidRPr="00706351" w:rsidRDefault="00294139" w:rsidP="00294139">
      <w:pPr>
        <w:pStyle w:val="Bijschrift"/>
        <w:rPr>
          <w:b/>
        </w:rPr>
      </w:pPr>
    </w:p>
    <w:p w14:paraId="34AF0171" w14:textId="2F044CE4" w:rsidR="00845A89" w:rsidRDefault="00294139">
      <w:pPr>
        <w:pStyle w:val="Inhopg1"/>
        <w:tabs>
          <w:tab w:val="right" w:leader="dot" w:pos="9060"/>
        </w:tabs>
        <w:rPr>
          <w:rStyle w:val="Hyperlink"/>
          <w:noProof/>
        </w:rPr>
      </w:pPr>
      <w:r>
        <w:fldChar w:fldCharType="begin"/>
      </w:r>
      <w:r>
        <w:instrText xml:space="preserve"> TOC \o "1-3" \h \z \u </w:instrText>
      </w:r>
      <w:r>
        <w:fldChar w:fldCharType="separate"/>
      </w:r>
      <w:hyperlink w:anchor="_Toc25242999" w:history="1">
        <w:r w:rsidR="00845A89" w:rsidRPr="009378F0">
          <w:rPr>
            <w:rStyle w:val="Hyperlink"/>
            <w:b/>
            <w:noProof/>
          </w:rPr>
          <w:t>Inleiding</w:t>
        </w:r>
        <w:r w:rsidR="00845A89">
          <w:rPr>
            <w:noProof/>
            <w:webHidden/>
          </w:rPr>
          <w:tab/>
        </w:r>
        <w:r w:rsidR="00845A89">
          <w:rPr>
            <w:noProof/>
            <w:webHidden/>
          </w:rPr>
          <w:fldChar w:fldCharType="begin"/>
        </w:r>
        <w:r w:rsidR="00845A89">
          <w:rPr>
            <w:noProof/>
            <w:webHidden/>
          </w:rPr>
          <w:instrText xml:space="preserve"> PAGEREF _Toc25242999 \h </w:instrText>
        </w:r>
        <w:r w:rsidR="00845A89">
          <w:rPr>
            <w:noProof/>
            <w:webHidden/>
          </w:rPr>
        </w:r>
        <w:r w:rsidR="00845A89">
          <w:rPr>
            <w:noProof/>
            <w:webHidden/>
          </w:rPr>
          <w:fldChar w:fldCharType="separate"/>
        </w:r>
        <w:r w:rsidR="00845A89">
          <w:rPr>
            <w:noProof/>
            <w:webHidden/>
          </w:rPr>
          <w:t>3</w:t>
        </w:r>
        <w:r w:rsidR="00845A89">
          <w:rPr>
            <w:noProof/>
            <w:webHidden/>
          </w:rPr>
          <w:fldChar w:fldCharType="end"/>
        </w:r>
      </w:hyperlink>
    </w:p>
    <w:p w14:paraId="7194420C" w14:textId="77777777" w:rsidR="00845A89" w:rsidRPr="00845A89" w:rsidRDefault="00845A89" w:rsidP="00845A89">
      <w:pPr>
        <w:rPr>
          <w:rFonts w:eastAsiaTheme="minorEastAsia"/>
        </w:rPr>
      </w:pPr>
    </w:p>
    <w:p w14:paraId="2D5495DA" w14:textId="2DAF3301" w:rsidR="00845A89" w:rsidRDefault="00874CFE">
      <w:pPr>
        <w:pStyle w:val="Inhopg1"/>
        <w:tabs>
          <w:tab w:val="right" w:leader="dot" w:pos="9060"/>
        </w:tabs>
        <w:rPr>
          <w:rStyle w:val="Hyperlink"/>
          <w:noProof/>
        </w:rPr>
      </w:pPr>
      <w:hyperlink w:anchor="_Toc25243001" w:history="1">
        <w:r w:rsidR="00845A89" w:rsidRPr="009378F0">
          <w:rPr>
            <w:rStyle w:val="Hyperlink"/>
            <w:rFonts w:cs="Arial"/>
            <w:b/>
            <w:noProof/>
          </w:rPr>
          <w:t>Projectdoel</w:t>
        </w:r>
        <w:r w:rsidR="00845A89">
          <w:rPr>
            <w:noProof/>
            <w:webHidden/>
          </w:rPr>
          <w:tab/>
        </w:r>
        <w:r w:rsidR="00845A89">
          <w:rPr>
            <w:noProof/>
            <w:webHidden/>
          </w:rPr>
          <w:fldChar w:fldCharType="begin"/>
        </w:r>
        <w:r w:rsidR="00845A89">
          <w:rPr>
            <w:noProof/>
            <w:webHidden/>
          </w:rPr>
          <w:instrText xml:space="preserve"> PAGEREF _Toc25243001 \h </w:instrText>
        </w:r>
        <w:r w:rsidR="00845A89">
          <w:rPr>
            <w:noProof/>
            <w:webHidden/>
          </w:rPr>
        </w:r>
        <w:r w:rsidR="00845A89">
          <w:rPr>
            <w:noProof/>
            <w:webHidden/>
          </w:rPr>
          <w:fldChar w:fldCharType="separate"/>
        </w:r>
        <w:r w:rsidR="00845A89">
          <w:rPr>
            <w:noProof/>
            <w:webHidden/>
          </w:rPr>
          <w:t>3</w:t>
        </w:r>
        <w:r w:rsidR="00845A89">
          <w:rPr>
            <w:noProof/>
            <w:webHidden/>
          </w:rPr>
          <w:fldChar w:fldCharType="end"/>
        </w:r>
      </w:hyperlink>
    </w:p>
    <w:p w14:paraId="34F881A6" w14:textId="77777777" w:rsidR="00845A89" w:rsidRPr="00845A89" w:rsidRDefault="00845A89" w:rsidP="00845A89">
      <w:pPr>
        <w:rPr>
          <w:rFonts w:eastAsiaTheme="minorEastAsia"/>
        </w:rPr>
      </w:pPr>
    </w:p>
    <w:p w14:paraId="21059301" w14:textId="38C68B2B" w:rsidR="00845A89" w:rsidRDefault="00874CFE">
      <w:pPr>
        <w:pStyle w:val="Inhopg1"/>
        <w:tabs>
          <w:tab w:val="right" w:leader="dot" w:pos="9060"/>
        </w:tabs>
        <w:rPr>
          <w:rStyle w:val="Hyperlink"/>
          <w:noProof/>
        </w:rPr>
      </w:pPr>
      <w:hyperlink w:anchor="_Toc25243002" w:history="1">
        <w:r w:rsidR="00845A89" w:rsidRPr="009378F0">
          <w:rPr>
            <w:rStyle w:val="Hyperlink"/>
            <w:b/>
            <w:noProof/>
          </w:rPr>
          <w:t>MoSCoW-analyse</w:t>
        </w:r>
        <w:r w:rsidR="00845A89">
          <w:rPr>
            <w:noProof/>
            <w:webHidden/>
          </w:rPr>
          <w:tab/>
        </w:r>
        <w:r w:rsidR="00845A89">
          <w:rPr>
            <w:noProof/>
            <w:webHidden/>
          </w:rPr>
          <w:fldChar w:fldCharType="begin"/>
        </w:r>
        <w:r w:rsidR="00845A89">
          <w:rPr>
            <w:noProof/>
            <w:webHidden/>
          </w:rPr>
          <w:instrText xml:space="preserve"> PAGEREF _Toc25243002 \h </w:instrText>
        </w:r>
        <w:r w:rsidR="00845A89">
          <w:rPr>
            <w:noProof/>
            <w:webHidden/>
          </w:rPr>
        </w:r>
        <w:r w:rsidR="00845A89">
          <w:rPr>
            <w:noProof/>
            <w:webHidden/>
          </w:rPr>
          <w:fldChar w:fldCharType="separate"/>
        </w:r>
        <w:r w:rsidR="00845A89">
          <w:rPr>
            <w:noProof/>
            <w:webHidden/>
          </w:rPr>
          <w:t>4</w:t>
        </w:r>
        <w:r w:rsidR="00845A89">
          <w:rPr>
            <w:noProof/>
            <w:webHidden/>
          </w:rPr>
          <w:fldChar w:fldCharType="end"/>
        </w:r>
      </w:hyperlink>
    </w:p>
    <w:p w14:paraId="4D980F2D" w14:textId="77777777" w:rsidR="00845A89" w:rsidRPr="00845A89" w:rsidRDefault="00845A89" w:rsidP="00845A89">
      <w:pPr>
        <w:rPr>
          <w:rFonts w:eastAsiaTheme="minorEastAsia"/>
        </w:rPr>
      </w:pPr>
    </w:p>
    <w:p w14:paraId="6DE559CA" w14:textId="7E1D9BE5" w:rsidR="00845A89" w:rsidRDefault="00874CFE">
      <w:pPr>
        <w:pStyle w:val="Inhopg1"/>
        <w:tabs>
          <w:tab w:val="right" w:leader="dot" w:pos="9060"/>
        </w:tabs>
        <w:rPr>
          <w:rStyle w:val="Hyperlink"/>
          <w:noProof/>
        </w:rPr>
      </w:pPr>
      <w:hyperlink w:anchor="_Toc25243003" w:history="1">
        <w:r w:rsidR="00845A89" w:rsidRPr="009378F0">
          <w:rPr>
            <w:rStyle w:val="Hyperlink"/>
            <w:b/>
            <w:noProof/>
          </w:rPr>
          <w:t>Beschrijving van de gekozen oplossing</w:t>
        </w:r>
        <w:r w:rsidR="00845A89">
          <w:rPr>
            <w:noProof/>
            <w:webHidden/>
          </w:rPr>
          <w:tab/>
        </w:r>
        <w:r w:rsidR="00845A89">
          <w:rPr>
            <w:noProof/>
            <w:webHidden/>
          </w:rPr>
          <w:fldChar w:fldCharType="begin"/>
        </w:r>
        <w:r w:rsidR="00845A89">
          <w:rPr>
            <w:noProof/>
            <w:webHidden/>
          </w:rPr>
          <w:instrText xml:space="preserve"> PAGEREF _Toc25243003 \h </w:instrText>
        </w:r>
        <w:r w:rsidR="00845A89">
          <w:rPr>
            <w:noProof/>
            <w:webHidden/>
          </w:rPr>
        </w:r>
        <w:r w:rsidR="00845A89">
          <w:rPr>
            <w:noProof/>
            <w:webHidden/>
          </w:rPr>
          <w:fldChar w:fldCharType="separate"/>
        </w:r>
        <w:r w:rsidR="00845A89">
          <w:rPr>
            <w:noProof/>
            <w:webHidden/>
          </w:rPr>
          <w:t>5</w:t>
        </w:r>
        <w:r w:rsidR="00845A89">
          <w:rPr>
            <w:noProof/>
            <w:webHidden/>
          </w:rPr>
          <w:fldChar w:fldCharType="end"/>
        </w:r>
      </w:hyperlink>
    </w:p>
    <w:p w14:paraId="5C8411B8" w14:textId="77777777" w:rsidR="00845A89" w:rsidRPr="00845A89" w:rsidRDefault="00845A89" w:rsidP="00845A89">
      <w:pPr>
        <w:rPr>
          <w:rFonts w:eastAsiaTheme="minorEastAsia"/>
        </w:rPr>
      </w:pPr>
    </w:p>
    <w:p w14:paraId="12B27EB7" w14:textId="569D0D2E" w:rsidR="00845A89" w:rsidRDefault="00874CFE">
      <w:pPr>
        <w:pStyle w:val="Inhopg1"/>
        <w:tabs>
          <w:tab w:val="right" w:leader="dot" w:pos="9060"/>
        </w:tabs>
        <w:rPr>
          <w:rStyle w:val="Hyperlink"/>
          <w:noProof/>
        </w:rPr>
      </w:pPr>
      <w:hyperlink w:anchor="_Toc25243004" w:history="1">
        <w:r w:rsidR="00845A89" w:rsidRPr="009378F0">
          <w:rPr>
            <w:rStyle w:val="Hyperlink"/>
            <w:b/>
            <w:noProof/>
          </w:rPr>
          <w:t>MoSCoW-analyse</w:t>
        </w:r>
        <w:r w:rsidR="00845A89">
          <w:rPr>
            <w:noProof/>
            <w:webHidden/>
          </w:rPr>
          <w:tab/>
        </w:r>
        <w:r w:rsidR="00845A89">
          <w:rPr>
            <w:noProof/>
            <w:webHidden/>
          </w:rPr>
          <w:fldChar w:fldCharType="begin"/>
        </w:r>
        <w:r w:rsidR="00845A89">
          <w:rPr>
            <w:noProof/>
            <w:webHidden/>
          </w:rPr>
          <w:instrText xml:space="preserve"> PAGEREF _Toc25243004 \h </w:instrText>
        </w:r>
        <w:r w:rsidR="00845A89">
          <w:rPr>
            <w:noProof/>
            <w:webHidden/>
          </w:rPr>
        </w:r>
        <w:r w:rsidR="00845A89">
          <w:rPr>
            <w:noProof/>
            <w:webHidden/>
          </w:rPr>
          <w:fldChar w:fldCharType="separate"/>
        </w:r>
        <w:r w:rsidR="00845A89">
          <w:rPr>
            <w:noProof/>
            <w:webHidden/>
          </w:rPr>
          <w:t>7</w:t>
        </w:r>
        <w:r w:rsidR="00845A89">
          <w:rPr>
            <w:noProof/>
            <w:webHidden/>
          </w:rPr>
          <w:fldChar w:fldCharType="end"/>
        </w:r>
      </w:hyperlink>
    </w:p>
    <w:p w14:paraId="391F4EC9" w14:textId="77777777" w:rsidR="00845A89" w:rsidRPr="00845A89" w:rsidRDefault="00845A89" w:rsidP="00845A89">
      <w:pPr>
        <w:rPr>
          <w:rFonts w:eastAsiaTheme="minorEastAsia"/>
        </w:rPr>
      </w:pPr>
    </w:p>
    <w:p w14:paraId="64B3EE59" w14:textId="322CC535" w:rsidR="00845A89" w:rsidRDefault="00874CFE">
      <w:pPr>
        <w:pStyle w:val="Inhopg1"/>
        <w:tabs>
          <w:tab w:val="right" w:leader="dot" w:pos="9060"/>
        </w:tabs>
        <w:rPr>
          <w:rStyle w:val="Hyperlink"/>
          <w:noProof/>
        </w:rPr>
      </w:pPr>
      <w:hyperlink w:anchor="_Toc25243005" w:history="1">
        <w:r w:rsidR="00845A89" w:rsidRPr="009378F0">
          <w:rPr>
            <w:rStyle w:val="Hyperlink"/>
            <w:b/>
            <w:noProof/>
          </w:rPr>
          <w:t>Beschrijving kosten implementatie totaal omgeving</w:t>
        </w:r>
        <w:r w:rsidR="00845A89">
          <w:rPr>
            <w:noProof/>
            <w:webHidden/>
          </w:rPr>
          <w:tab/>
        </w:r>
        <w:r w:rsidR="00845A89">
          <w:rPr>
            <w:noProof/>
            <w:webHidden/>
          </w:rPr>
          <w:fldChar w:fldCharType="begin"/>
        </w:r>
        <w:r w:rsidR="00845A89">
          <w:rPr>
            <w:noProof/>
            <w:webHidden/>
          </w:rPr>
          <w:instrText xml:space="preserve"> PAGEREF _Toc25243005 \h </w:instrText>
        </w:r>
        <w:r w:rsidR="00845A89">
          <w:rPr>
            <w:noProof/>
            <w:webHidden/>
          </w:rPr>
        </w:r>
        <w:r w:rsidR="00845A89">
          <w:rPr>
            <w:noProof/>
            <w:webHidden/>
          </w:rPr>
          <w:fldChar w:fldCharType="separate"/>
        </w:r>
        <w:r w:rsidR="00845A89">
          <w:rPr>
            <w:noProof/>
            <w:webHidden/>
          </w:rPr>
          <w:t>8</w:t>
        </w:r>
        <w:r w:rsidR="00845A89">
          <w:rPr>
            <w:noProof/>
            <w:webHidden/>
          </w:rPr>
          <w:fldChar w:fldCharType="end"/>
        </w:r>
      </w:hyperlink>
    </w:p>
    <w:p w14:paraId="7FFB3FAA" w14:textId="77777777" w:rsidR="00845A89" w:rsidRPr="00845A89" w:rsidRDefault="00845A89" w:rsidP="00845A89">
      <w:pPr>
        <w:rPr>
          <w:rFonts w:eastAsiaTheme="minorEastAsia"/>
        </w:rPr>
      </w:pPr>
    </w:p>
    <w:p w14:paraId="65CBAB30" w14:textId="06CA39BB" w:rsidR="00845A89" w:rsidRDefault="00874CFE">
      <w:pPr>
        <w:pStyle w:val="Inhopg1"/>
        <w:tabs>
          <w:tab w:val="right" w:leader="dot" w:pos="9060"/>
        </w:tabs>
        <w:rPr>
          <w:rFonts w:asciiTheme="minorHAnsi" w:eastAsiaTheme="minorEastAsia" w:hAnsiTheme="minorHAnsi" w:cstheme="minorBidi"/>
          <w:bCs w:val="0"/>
          <w:noProof/>
          <w:lang w:val="en-US" w:eastAsia="en-US"/>
        </w:rPr>
      </w:pPr>
      <w:hyperlink w:anchor="_Toc25243006" w:history="1">
        <w:r w:rsidR="00845A89" w:rsidRPr="009378F0">
          <w:rPr>
            <w:rStyle w:val="Hyperlink"/>
            <w:b/>
            <w:noProof/>
          </w:rPr>
          <w:t>Organisatorische consequenties</w:t>
        </w:r>
        <w:r w:rsidR="00845A89">
          <w:rPr>
            <w:noProof/>
            <w:webHidden/>
          </w:rPr>
          <w:tab/>
        </w:r>
        <w:r w:rsidR="00845A89">
          <w:rPr>
            <w:noProof/>
            <w:webHidden/>
          </w:rPr>
          <w:fldChar w:fldCharType="begin"/>
        </w:r>
        <w:r w:rsidR="00845A89">
          <w:rPr>
            <w:noProof/>
            <w:webHidden/>
          </w:rPr>
          <w:instrText xml:space="preserve"> PAGEREF _Toc25243006 \h </w:instrText>
        </w:r>
        <w:r w:rsidR="00845A89">
          <w:rPr>
            <w:noProof/>
            <w:webHidden/>
          </w:rPr>
        </w:r>
        <w:r w:rsidR="00845A89">
          <w:rPr>
            <w:noProof/>
            <w:webHidden/>
          </w:rPr>
          <w:fldChar w:fldCharType="separate"/>
        </w:r>
        <w:r w:rsidR="00845A89">
          <w:rPr>
            <w:noProof/>
            <w:webHidden/>
          </w:rPr>
          <w:t>9</w:t>
        </w:r>
        <w:r w:rsidR="00845A89">
          <w:rPr>
            <w:noProof/>
            <w:webHidden/>
          </w:rPr>
          <w:fldChar w:fldCharType="end"/>
        </w:r>
      </w:hyperlink>
    </w:p>
    <w:p w14:paraId="68AAD56F" w14:textId="51734EFE" w:rsidR="00294139" w:rsidRDefault="00294139" w:rsidP="00294139">
      <w:r>
        <w:fldChar w:fldCharType="end"/>
      </w:r>
    </w:p>
    <w:p w14:paraId="7CCAFA88" w14:textId="77777777" w:rsidR="00294139" w:rsidRDefault="00294139" w:rsidP="00294139">
      <w:pPr>
        <w:suppressAutoHyphens w:val="0"/>
        <w:autoSpaceDE/>
        <w:spacing w:after="160" w:line="259" w:lineRule="auto"/>
      </w:pPr>
      <w:r>
        <w:br w:type="page"/>
      </w:r>
    </w:p>
    <w:p w14:paraId="11FA333D" w14:textId="77777777" w:rsidR="00294139" w:rsidRDefault="00294139" w:rsidP="00294139"/>
    <w:p w14:paraId="468C5A24" w14:textId="592EA913" w:rsidR="00294139" w:rsidRDefault="00294139" w:rsidP="3E6EFEDD">
      <w:pPr>
        <w:pStyle w:val="Kop1"/>
        <w:numPr>
          <w:ilvl w:val="0"/>
          <w:numId w:val="25"/>
        </w:numPr>
        <w:spacing w:before="240"/>
        <w:rPr>
          <w:b/>
        </w:rPr>
      </w:pPr>
      <w:r w:rsidRPr="00CF14F7">
        <w:t xml:space="preserve"> </w:t>
      </w:r>
      <w:r w:rsidR="008A6E8A">
        <w:t xml:space="preserve">1. </w:t>
      </w:r>
      <w:r w:rsidR="0022308F" w:rsidRPr="0093742E">
        <w:rPr>
          <w:rFonts w:ascii="Arial" w:hAnsi="Arial" w:cs="Arial"/>
          <w:b/>
        </w:rPr>
        <w:t>Project</w:t>
      </w:r>
      <w:r w:rsidR="0022308F">
        <w:rPr>
          <w:b/>
        </w:rPr>
        <w:t xml:space="preserve"> </w:t>
      </w:r>
      <w:r w:rsidR="0022308F" w:rsidRPr="0093742E">
        <w:rPr>
          <w:rFonts w:ascii="Arial" w:hAnsi="Arial" w:cs="Arial"/>
          <w:b/>
        </w:rPr>
        <w:t>definitie</w:t>
      </w:r>
    </w:p>
    <w:p w14:paraId="5F17FDF6" w14:textId="2D249F47" w:rsidR="00CF14F7" w:rsidRPr="00CF14F7" w:rsidRDefault="00CF14F7" w:rsidP="00A2272A"/>
    <w:p w14:paraId="5BDB2E76" w14:textId="251A3C5A" w:rsidR="002765B4" w:rsidRPr="000F0B35" w:rsidRDefault="193B6313" w:rsidP="00A41123">
      <w:pPr>
        <w:rPr>
          <w:rFonts w:cs="Arial"/>
          <w:sz w:val="24"/>
          <w:szCs w:val="24"/>
        </w:rPr>
      </w:pPr>
      <w:bookmarkStart w:id="2" w:name="_Toc25229007"/>
      <w:bookmarkStart w:id="3" w:name="_Toc25242939"/>
      <w:bookmarkStart w:id="4" w:name="_Toc25243000"/>
      <w:r w:rsidRPr="000F0B35">
        <w:rPr>
          <w:rFonts w:cs="Arial"/>
          <w:sz w:val="24"/>
          <w:szCs w:val="24"/>
        </w:rPr>
        <w:t>In dit functioneel ontwerp zal duidelijk gemaakt worden wat de vraag van de Klant is.</w:t>
      </w:r>
      <w:r w:rsidR="00294139" w:rsidRPr="000F0B35">
        <w:rPr>
          <w:rFonts w:cs="Arial"/>
          <w:sz w:val="24"/>
          <w:szCs w:val="24"/>
        </w:rPr>
        <w:br/>
      </w:r>
      <w:r w:rsidRPr="000F0B35">
        <w:rPr>
          <w:rFonts w:cs="Arial"/>
          <w:sz w:val="24"/>
          <w:szCs w:val="24"/>
        </w:rPr>
        <w:t>Veder zal er toegelicht worden wie er allemaal betrokken zijn in dit project, welke materialen nodig zijn</w:t>
      </w:r>
      <w:r w:rsidR="0020334A">
        <w:rPr>
          <w:rFonts w:cs="Arial"/>
          <w:sz w:val="24"/>
          <w:szCs w:val="24"/>
        </w:rPr>
        <w:t xml:space="preserve">, </w:t>
      </w:r>
      <w:r w:rsidR="001305CF">
        <w:rPr>
          <w:rFonts w:cs="Arial"/>
          <w:sz w:val="24"/>
          <w:szCs w:val="24"/>
        </w:rPr>
        <w:t>eventuele kosten</w:t>
      </w:r>
      <w:r w:rsidRPr="000F0B35">
        <w:rPr>
          <w:rFonts w:cs="Arial"/>
          <w:sz w:val="24"/>
          <w:szCs w:val="24"/>
        </w:rPr>
        <w:t xml:space="preserve"> en wat nodig is om de wens van de klant te realiseren.</w:t>
      </w:r>
      <w:r w:rsidR="00166AF0" w:rsidRPr="000F0B35">
        <w:rPr>
          <w:rFonts w:cs="Arial"/>
          <w:sz w:val="24"/>
          <w:szCs w:val="24"/>
        </w:rPr>
        <w:t xml:space="preserve"> De wensen </w:t>
      </w:r>
      <w:r w:rsidR="005B2AB5" w:rsidRPr="000F0B35">
        <w:rPr>
          <w:rFonts w:cs="Arial"/>
          <w:sz w:val="24"/>
          <w:szCs w:val="24"/>
        </w:rPr>
        <w:t xml:space="preserve">zullen worden beschreven met behulp van een MoSCoW analyse. </w:t>
      </w:r>
      <w:r w:rsidR="00724666" w:rsidRPr="000F0B35">
        <w:rPr>
          <w:rFonts w:cs="Arial"/>
          <w:sz w:val="24"/>
          <w:szCs w:val="24"/>
        </w:rPr>
        <w:t xml:space="preserve">De functionaliteiten van de testomgeving zullen </w:t>
      </w:r>
      <w:r w:rsidR="00363A2D" w:rsidRPr="000F0B35">
        <w:rPr>
          <w:rFonts w:cs="Arial"/>
          <w:sz w:val="24"/>
          <w:szCs w:val="24"/>
        </w:rPr>
        <w:t xml:space="preserve">ook </w:t>
      </w:r>
      <w:r w:rsidR="00724666" w:rsidRPr="000F0B35">
        <w:rPr>
          <w:rFonts w:cs="Arial"/>
          <w:sz w:val="24"/>
          <w:szCs w:val="24"/>
        </w:rPr>
        <w:t xml:space="preserve">worden beschreven </w:t>
      </w:r>
      <w:r w:rsidR="00363A2D" w:rsidRPr="000F0B35">
        <w:rPr>
          <w:rFonts w:cs="Arial"/>
          <w:sz w:val="24"/>
          <w:szCs w:val="24"/>
        </w:rPr>
        <w:t>in dit document.</w:t>
      </w:r>
      <w:bookmarkEnd w:id="2"/>
      <w:bookmarkEnd w:id="3"/>
      <w:bookmarkEnd w:id="4"/>
    </w:p>
    <w:p w14:paraId="0453B03C" w14:textId="77777777" w:rsidR="00CF14F7" w:rsidRPr="000F0B35" w:rsidRDefault="00CF14F7" w:rsidP="00CF14F7">
      <w:pPr>
        <w:rPr>
          <w:rFonts w:cs="Arial"/>
        </w:rPr>
      </w:pPr>
    </w:p>
    <w:p w14:paraId="0CDD39B0" w14:textId="034F2FEB" w:rsidR="000F0B35" w:rsidRPr="00831C53" w:rsidRDefault="00A41123" w:rsidP="00831C53">
      <w:pPr>
        <w:pStyle w:val="Kop1"/>
        <w:rPr>
          <w:rFonts w:ascii="Arial" w:hAnsi="Arial" w:cs="Arial"/>
          <w:b/>
          <w:bCs w:val="0"/>
        </w:rPr>
      </w:pPr>
      <w:bookmarkStart w:id="5" w:name="_Toc25243001"/>
      <w:r>
        <w:rPr>
          <w:rFonts w:ascii="Arial" w:hAnsi="Arial" w:cs="Arial"/>
          <w:b/>
          <w:bCs w:val="0"/>
        </w:rPr>
        <w:t xml:space="preserve">1.2 </w:t>
      </w:r>
      <w:r w:rsidR="00E00F41" w:rsidRPr="002E1FE7">
        <w:rPr>
          <w:rFonts w:ascii="Arial" w:hAnsi="Arial" w:cs="Arial"/>
          <w:b/>
          <w:bCs w:val="0"/>
        </w:rPr>
        <w:t>Projectdoel:</w:t>
      </w:r>
      <w:r w:rsidR="193B6313" w:rsidRPr="00831C53">
        <w:rPr>
          <w:rFonts w:ascii="Arial" w:hAnsi="Arial" w:cs="Arial"/>
          <w:sz w:val="22"/>
          <w:szCs w:val="22"/>
        </w:rPr>
        <w:br/>
      </w:r>
      <w:r w:rsidR="0EDC7174" w:rsidRPr="00831C53">
        <w:rPr>
          <w:rFonts w:ascii="Arial" w:hAnsi="Arial" w:cs="Arial"/>
          <w:sz w:val="24"/>
          <w:szCs w:val="24"/>
        </w:rPr>
        <w:t xml:space="preserve">De </w:t>
      </w:r>
      <w:r w:rsidR="004F30BB" w:rsidRPr="00831C53">
        <w:rPr>
          <w:rFonts w:ascii="Arial" w:hAnsi="Arial" w:cs="Arial"/>
          <w:sz w:val="24"/>
          <w:szCs w:val="24"/>
        </w:rPr>
        <w:t>k</w:t>
      </w:r>
      <w:r w:rsidR="0EDC7174" w:rsidRPr="00831C53">
        <w:rPr>
          <w:rFonts w:ascii="Arial" w:hAnsi="Arial" w:cs="Arial"/>
          <w:sz w:val="24"/>
          <w:szCs w:val="24"/>
        </w:rPr>
        <w:t xml:space="preserve">lant wil tomaten kweken </w:t>
      </w:r>
      <w:r w:rsidR="00A933AB" w:rsidRPr="00831C53">
        <w:rPr>
          <w:rFonts w:ascii="Arial" w:hAnsi="Arial" w:cs="Arial"/>
          <w:sz w:val="24"/>
          <w:szCs w:val="24"/>
        </w:rPr>
        <w:t>zoals hij ze</w:t>
      </w:r>
      <w:r w:rsidR="0EDC7174" w:rsidRPr="00831C53">
        <w:rPr>
          <w:rFonts w:ascii="Arial" w:hAnsi="Arial" w:cs="Arial"/>
          <w:sz w:val="24"/>
          <w:szCs w:val="24"/>
        </w:rPr>
        <w:t xml:space="preserve"> in Italië heeft gezien</w:t>
      </w:r>
      <w:r w:rsidR="006D0D40" w:rsidRPr="00831C53">
        <w:rPr>
          <w:rFonts w:ascii="Arial" w:hAnsi="Arial" w:cs="Arial"/>
          <w:sz w:val="24"/>
          <w:szCs w:val="24"/>
        </w:rPr>
        <w:t>.</w:t>
      </w:r>
      <w:r w:rsidR="0EDC7174" w:rsidRPr="00831C53">
        <w:rPr>
          <w:rFonts w:ascii="Arial" w:hAnsi="Arial" w:cs="Arial"/>
          <w:sz w:val="24"/>
          <w:szCs w:val="24"/>
        </w:rPr>
        <w:t xml:space="preserve"> </w:t>
      </w:r>
      <w:r w:rsidR="006D0D40" w:rsidRPr="00831C53">
        <w:rPr>
          <w:rFonts w:ascii="Arial" w:hAnsi="Arial" w:cs="Arial"/>
          <w:sz w:val="24"/>
          <w:szCs w:val="24"/>
        </w:rPr>
        <w:t xml:space="preserve">Het systeem </w:t>
      </w:r>
      <w:r w:rsidR="0038025A" w:rsidRPr="00831C53">
        <w:rPr>
          <w:rFonts w:ascii="Arial" w:hAnsi="Arial" w:cs="Arial"/>
          <w:sz w:val="24"/>
          <w:szCs w:val="24"/>
        </w:rPr>
        <w:t xml:space="preserve">dat dit zal gaan doen, </w:t>
      </w:r>
      <w:r w:rsidR="00F55012" w:rsidRPr="00831C53">
        <w:rPr>
          <w:rFonts w:ascii="Arial" w:hAnsi="Arial" w:cs="Arial"/>
          <w:sz w:val="24"/>
          <w:szCs w:val="24"/>
        </w:rPr>
        <w:t>zal worden gebouw</w:t>
      </w:r>
      <w:r w:rsidR="00151495" w:rsidRPr="00831C53">
        <w:rPr>
          <w:rFonts w:ascii="Arial" w:hAnsi="Arial" w:cs="Arial"/>
          <w:sz w:val="24"/>
          <w:szCs w:val="24"/>
        </w:rPr>
        <w:t>d</w:t>
      </w:r>
      <w:r w:rsidR="00F55012" w:rsidRPr="00831C53">
        <w:rPr>
          <w:rFonts w:ascii="Arial" w:hAnsi="Arial" w:cs="Arial"/>
          <w:sz w:val="24"/>
          <w:szCs w:val="24"/>
        </w:rPr>
        <w:t xml:space="preserve"> </w:t>
      </w:r>
      <w:r w:rsidR="00FE7C6A" w:rsidRPr="00831C53">
        <w:rPr>
          <w:rFonts w:ascii="Arial" w:hAnsi="Arial" w:cs="Arial"/>
          <w:sz w:val="24"/>
          <w:szCs w:val="24"/>
        </w:rPr>
        <w:t>tijdens het</w:t>
      </w:r>
      <w:r w:rsidR="00F55012" w:rsidRPr="00831C53">
        <w:rPr>
          <w:rFonts w:ascii="Arial" w:hAnsi="Arial" w:cs="Arial"/>
          <w:sz w:val="24"/>
          <w:szCs w:val="24"/>
        </w:rPr>
        <w:t xml:space="preserve"> project </w:t>
      </w:r>
      <w:r w:rsidR="009D5403" w:rsidRPr="00831C53">
        <w:rPr>
          <w:rFonts w:ascii="Arial" w:hAnsi="Arial" w:cs="Arial"/>
          <w:sz w:val="24"/>
          <w:szCs w:val="24"/>
        </w:rPr>
        <w:t xml:space="preserve">en </w:t>
      </w:r>
      <w:r w:rsidR="00E046B8" w:rsidRPr="00831C53">
        <w:rPr>
          <w:rFonts w:ascii="Arial" w:hAnsi="Arial" w:cs="Arial"/>
          <w:sz w:val="24"/>
          <w:szCs w:val="24"/>
        </w:rPr>
        <w:t>zal de volgende functionaliteiten hebben</w:t>
      </w:r>
      <w:r w:rsidR="009D5403" w:rsidRPr="00831C53">
        <w:rPr>
          <w:rFonts w:ascii="Arial" w:hAnsi="Arial" w:cs="Arial"/>
          <w:sz w:val="24"/>
          <w:szCs w:val="24"/>
        </w:rPr>
        <w:t>:</w:t>
      </w:r>
      <w:bookmarkEnd w:id="5"/>
    </w:p>
    <w:p w14:paraId="7AF0630C" w14:textId="5A2B4ED7" w:rsidR="00E46601" w:rsidRPr="000F0B35" w:rsidRDefault="009F3743" w:rsidP="00E46601">
      <w:pPr>
        <w:pStyle w:val="Lijstalinea"/>
        <w:numPr>
          <w:ilvl w:val="0"/>
          <w:numId w:val="33"/>
        </w:numPr>
        <w:rPr>
          <w:sz w:val="24"/>
          <w:szCs w:val="24"/>
        </w:rPr>
      </w:pPr>
      <w:r w:rsidRPr="000F0B35">
        <w:rPr>
          <w:sz w:val="24"/>
          <w:szCs w:val="24"/>
        </w:rPr>
        <w:t>Ingebouwd waterreservoir</w:t>
      </w:r>
      <w:r w:rsidR="00391DA5" w:rsidRPr="000F0B35">
        <w:rPr>
          <w:sz w:val="24"/>
          <w:szCs w:val="24"/>
        </w:rPr>
        <w:t>.</w:t>
      </w:r>
    </w:p>
    <w:p w14:paraId="16FF17B1" w14:textId="16EB2B0E" w:rsidR="00500F9B" w:rsidRPr="000F0B35" w:rsidRDefault="000047E9" w:rsidP="00500F9B">
      <w:pPr>
        <w:pStyle w:val="Lijstalinea"/>
        <w:numPr>
          <w:ilvl w:val="0"/>
          <w:numId w:val="33"/>
        </w:numPr>
        <w:rPr>
          <w:sz w:val="24"/>
          <w:szCs w:val="24"/>
        </w:rPr>
      </w:pPr>
      <w:r w:rsidRPr="000F0B35">
        <w:rPr>
          <w:sz w:val="24"/>
          <w:szCs w:val="24"/>
        </w:rPr>
        <w:t>Sensor voor het water niveau in het reservoir</w:t>
      </w:r>
      <w:r w:rsidR="00391DA5" w:rsidRPr="000F0B35">
        <w:rPr>
          <w:sz w:val="24"/>
          <w:szCs w:val="24"/>
        </w:rPr>
        <w:t>.</w:t>
      </w:r>
    </w:p>
    <w:p w14:paraId="5060C6A2" w14:textId="30F52342" w:rsidR="009F3743" w:rsidRPr="000F0B35" w:rsidRDefault="0096363C" w:rsidP="00E46601">
      <w:pPr>
        <w:pStyle w:val="Lijstalinea"/>
        <w:numPr>
          <w:ilvl w:val="0"/>
          <w:numId w:val="33"/>
        </w:numPr>
        <w:rPr>
          <w:sz w:val="24"/>
          <w:szCs w:val="24"/>
        </w:rPr>
      </w:pPr>
      <w:r w:rsidRPr="000F0B35">
        <w:rPr>
          <w:sz w:val="24"/>
          <w:szCs w:val="24"/>
        </w:rPr>
        <w:t>Sensor voor het meten van de grondvochtigheid</w:t>
      </w:r>
      <w:r w:rsidR="00391DA5" w:rsidRPr="000F0B35">
        <w:rPr>
          <w:sz w:val="24"/>
          <w:szCs w:val="24"/>
        </w:rPr>
        <w:t>.</w:t>
      </w:r>
    </w:p>
    <w:p w14:paraId="7038D22F" w14:textId="4A7C6818" w:rsidR="0096363C" w:rsidRPr="000F0B35" w:rsidRDefault="0096363C" w:rsidP="00E46601">
      <w:pPr>
        <w:pStyle w:val="Lijstalinea"/>
        <w:numPr>
          <w:ilvl w:val="0"/>
          <w:numId w:val="33"/>
        </w:numPr>
        <w:rPr>
          <w:sz w:val="24"/>
          <w:szCs w:val="24"/>
        </w:rPr>
      </w:pPr>
      <w:r w:rsidRPr="000F0B35">
        <w:rPr>
          <w:sz w:val="24"/>
          <w:szCs w:val="24"/>
        </w:rPr>
        <w:t>Ingebouwde groeilamp</w:t>
      </w:r>
      <w:r w:rsidR="0024322C" w:rsidRPr="000F0B35">
        <w:rPr>
          <w:sz w:val="24"/>
          <w:szCs w:val="24"/>
        </w:rPr>
        <w:t xml:space="preserve"> met timer</w:t>
      </w:r>
      <w:r w:rsidR="00391DA5" w:rsidRPr="000F0B35">
        <w:rPr>
          <w:sz w:val="24"/>
          <w:szCs w:val="24"/>
        </w:rPr>
        <w:t>.</w:t>
      </w:r>
    </w:p>
    <w:p w14:paraId="21B24054" w14:textId="1FF81643" w:rsidR="00391DA5" w:rsidRDefault="00500F9B" w:rsidP="00E46601">
      <w:pPr>
        <w:pStyle w:val="Lijstalinea"/>
        <w:numPr>
          <w:ilvl w:val="0"/>
          <w:numId w:val="33"/>
        </w:numPr>
        <w:rPr>
          <w:sz w:val="24"/>
          <w:szCs w:val="24"/>
        </w:rPr>
      </w:pPr>
      <w:r w:rsidRPr="000F0B35">
        <w:rPr>
          <w:sz w:val="24"/>
          <w:szCs w:val="24"/>
        </w:rPr>
        <w:t xml:space="preserve">LED die aangeeft wanneer </w:t>
      </w:r>
      <w:r w:rsidR="00E52E52" w:rsidRPr="000F0B35">
        <w:rPr>
          <w:sz w:val="24"/>
          <w:szCs w:val="24"/>
        </w:rPr>
        <w:t xml:space="preserve">het systeem werkt en </w:t>
      </w:r>
      <w:r w:rsidRPr="000F0B35">
        <w:rPr>
          <w:sz w:val="24"/>
          <w:szCs w:val="24"/>
        </w:rPr>
        <w:t>het water reservoir bijgevuld moet worden.</w:t>
      </w:r>
    </w:p>
    <w:p w14:paraId="0B7ABC1E" w14:textId="129D808E" w:rsidR="003A18D7" w:rsidRPr="006527B2" w:rsidRDefault="003A18D7" w:rsidP="003A18D7">
      <w:pPr>
        <w:rPr>
          <w:sz w:val="28"/>
          <w:szCs w:val="28"/>
        </w:rPr>
      </w:pPr>
    </w:p>
    <w:p w14:paraId="1883D77B" w14:textId="2DEADA5D" w:rsidR="003A18D7" w:rsidRPr="006527B2" w:rsidRDefault="003A18D7" w:rsidP="003A18D7">
      <w:pPr>
        <w:rPr>
          <w:sz w:val="28"/>
          <w:szCs w:val="28"/>
        </w:rPr>
      </w:pPr>
      <w:r w:rsidRPr="006527B2">
        <w:rPr>
          <w:sz w:val="28"/>
          <w:szCs w:val="28"/>
        </w:rPr>
        <w:t>Projectgroep:</w:t>
      </w:r>
    </w:p>
    <w:p w14:paraId="25C7EEE3" w14:textId="77777777" w:rsidR="00AF2FF0" w:rsidRPr="00034FCA" w:rsidRDefault="00AF2FF0" w:rsidP="003A18D7">
      <w:pPr>
        <w:rPr>
          <w:b/>
          <w:bCs w:val="0"/>
          <w:sz w:val="24"/>
          <w:szCs w:val="24"/>
        </w:rPr>
      </w:pPr>
    </w:p>
    <w:p w14:paraId="4506CE4B" w14:textId="49132172" w:rsidR="003A18D7" w:rsidRDefault="003A18D7" w:rsidP="003A18D7">
      <w:pPr>
        <w:rPr>
          <w:sz w:val="24"/>
          <w:szCs w:val="24"/>
        </w:rPr>
      </w:pPr>
      <w:r>
        <w:rPr>
          <w:sz w:val="24"/>
          <w:szCs w:val="24"/>
        </w:rPr>
        <w:t xml:space="preserve">Projectleider: </w:t>
      </w:r>
      <w:r>
        <w:rPr>
          <w:sz w:val="24"/>
          <w:szCs w:val="24"/>
        </w:rPr>
        <w:tab/>
        <w:t>Rutger Haaze</w:t>
      </w:r>
    </w:p>
    <w:p w14:paraId="377C29CA" w14:textId="713098E0" w:rsidR="003A18D7" w:rsidRDefault="003A18D7" w:rsidP="003A18D7">
      <w:pPr>
        <w:rPr>
          <w:sz w:val="24"/>
          <w:szCs w:val="24"/>
        </w:rPr>
      </w:pPr>
      <w:r>
        <w:rPr>
          <w:sz w:val="24"/>
          <w:szCs w:val="24"/>
        </w:rPr>
        <w:t>Project leden:</w:t>
      </w:r>
      <w:r>
        <w:rPr>
          <w:sz w:val="24"/>
          <w:szCs w:val="24"/>
        </w:rPr>
        <w:tab/>
        <w:t>Tayo Odubela</w:t>
      </w:r>
    </w:p>
    <w:p w14:paraId="7065C574" w14:textId="74372CCE" w:rsidR="003A18D7" w:rsidRDefault="003A18D7" w:rsidP="003A18D7">
      <w:pPr>
        <w:rPr>
          <w:sz w:val="24"/>
          <w:szCs w:val="24"/>
        </w:rPr>
      </w:pPr>
      <w:r>
        <w:rPr>
          <w:sz w:val="24"/>
          <w:szCs w:val="24"/>
        </w:rPr>
        <w:tab/>
      </w:r>
      <w:r>
        <w:rPr>
          <w:sz w:val="24"/>
          <w:szCs w:val="24"/>
        </w:rPr>
        <w:tab/>
      </w:r>
      <w:r>
        <w:rPr>
          <w:sz w:val="24"/>
          <w:szCs w:val="24"/>
        </w:rPr>
        <w:tab/>
        <w:t>Jiaru Rei</w:t>
      </w:r>
      <w:r w:rsidR="00685D59">
        <w:rPr>
          <w:sz w:val="24"/>
          <w:szCs w:val="24"/>
        </w:rPr>
        <w:t>jngoudt</w:t>
      </w:r>
    </w:p>
    <w:p w14:paraId="03BEDCFE" w14:textId="1999D308" w:rsidR="00685D59" w:rsidRDefault="00685D59" w:rsidP="003A18D7">
      <w:pPr>
        <w:rPr>
          <w:sz w:val="24"/>
          <w:szCs w:val="24"/>
        </w:rPr>
      </w:pPr>
      <w:r>
        <w:rPr>
          <w:sz w:val="24"/>
          <w:szCs w:val="24"/>
        </w:rPr>
        <w:tab/>
      </w:r>
      <w:r>
        <w:rPr>
          <w:sz w:val="24"/>
          <w:szCs w:val="24"/>
        </w:rPr>
        <w:tab/>
      </w:r>
      <w:r>
        <w:rPr>
          <w:sz w:val="24"/>
          <w:szCs w:val="24"/>
        </w:rPr>
        <w:tab/>
        <w:t xml:space="preserve">Joost </w:t>
      </w:r>
      <w:r w:rsidR="00034FCA">
        <w:rPr>
          <w:sz w:val="24"/>
          <w:szCs w:val="24"/>
        </w:rPr>
        <w:t>Bosman</w:t>
      </w:r>
    </w:p>
    <w:p w14:paraId="3D4186B7" w14:textId="77777777" w:rsidR="00034FCA" w:rsidRPr="003A18D7" w:rsidRDefault="00034FCA" w:rsidP="003A18D7">
      <w:pPr>
        <w:rPr>
          <w:sz w:val="24"/>
          <w:szCs w:val="24"/>
        </w:rPr>
      </w:pPr>
    </w:p>
    <w:p w14:paraId="4AACB0D8" w14:textId="489766DE" w:rsidR="00294139" w:rsidRDefault="00294139" w:rsidP="193B6313">
      <w:pPr>
        <w:suppressAutoHyphens w:val="0"/>
        <w:autoSpaceDE/>
        <w:spacing w:after="160" w:line="259" w:lineRule="auto"/>
      </w:pPr>
    </w:p>
    <w:p w14:paraId="568B24E4" w14:textId="543DCA00" w:rsidR="00294139" w:rsidRDefault="00294139" w:rsidP="193B6313">
      <w:pPr>
        <w:suppressAutoHyphens w:val="0"/>
        <w:autoSpaceDE/>
        <w:spacing w:after="160" w:line="259" w:lineRule="auto"/>
      </w:pPr>
    </w:p>
    <w:p w14:paraId="132EACA3" w14:textId="42DD913C" w:rsidR="00294139" w:rsidRDefault="00294139" w:rsidP="00294139">
      <w:pPr>
        <w:suppressAutoHyphens w:val="0"/>
        <w:autoSpaceDE/>
        <w:spacing w:after="160" w:line="259" w:lineRule="auto"/>
        <w:rPr>
          <w:rFonts w:ascii="Trebuchet MS" w:hAnsi="Trebuchet MS"/>
          <w:sz w:val="28"/>
          <w:szCs w:val="28"/>
        </w:rPr>
      </w:pPr>
      <w:r>
        <w:br w:type="page"/>
      </w:r>
    </w:p>
    <w:p w14:paraId="66357D4B" w14:textId="77777777" w:rsidR="00845A89" w:rsidRDefault="00845A89" w:rsidP="00845A89">
      <w:pPr>
        <w:pStyle w:val="Bijschrift"/>
        <w:ind w:left="360"/>
      </w:pPr>
    </w:p>
    <w:p w14:paraId="2D149E0F" w14:textId="77777777" w:rsidR="00845A89" w:rsidRPr="00882950" w:rsidRDefault="00845A89" w:rsidP="00845A89">
      <w:pPr>
        <w:pStyle w:val="Kop1"/>
        <w:numPr>
          <w:ilvl w:val="0"/>
          <w:numId w:val="26"/>
        </w:numPr>
        <w:rPr>
          <w:b/>
          <w:bCs w:val="0"/>
        </w:rPr>
      </w:pPr>
      <w:bookmarkStart w:id="6" w:name="_Toc25243002"/>
      <w:r w:rsidRPr="00882950">
        <w:rPr>
          <w:b/>
          <w:bCs w:val="0"/>
        </w:rPr>
        <w:t>MoSCoW-analyse</w:t>
      </w:r>
      <w:bookmarkEnd w:id="6"/>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22"/>
        <w:gridCol w:w="19"/>
        <w:gridCol w:w="6859"/>
      </w:tblGrid>
      <w:tr w:rsidR="00845A89" w14:paraId="7D043D22" w14:textId="77777777" w:rsidTr="001D1986">
        <w:trPr>
          <w:trHeight w:val="247"/>
        </w:trPr>
        <w:tc>
          <w:tcPr>
            <w:tcW w:w="2441"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B0069F0" w14:textId="77777777" w:rsidR="00845A89" w:rsidRDefault="00845A89" w:rsidP="001D1986">
            <w:pPr>
              <w:pStyle w:val="Bijschrift"/>
              <w:spacing w:line="256" w:lineRule="auto"/>
              <w:rPr>
                <w:b/>
              </w:rPr>
            </w:pPr>
            <w:r>
              <w:rPr>
                <w:b/>
              </w:rPr>
              <w:t>Onderdeel</w:t>
            </w:r>
          </w:p>
        </w:tc>
        <w:tc>
          <w:tcPr>
            <w:tcW w:w="685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9ECD06A" w14:textId="77777777" w:rsidR="00845A89" w:rsidRDefault="00845A89" w:rsidP="001D1986">
            <w:pPr>
              <w:pStyle w:val="Bijschrift"/>
              <w:spacing w:line="256" w:lineRule="auto"/>
              <w:rPr>
                <w:b/>
              </w:rPr>
            </w:pPr>
            <w:r>
              <w:rPr>
                <w:b/>
              </w:rPr>
              <w:t>Criteria</w:t>
            </w:r>
          </w:p>
        </w:tc>
      </w:tr>
      <w:tr w:rsidR="00845A89" w14:paraId="1EC2880D" w14:textId="77777777" w:rsidTr="001D1986">
        <w:trPr>
          <w:trHeight w:val="870"/>
        </w:trPr>
        <w:tc>
          <w:tcPr>
            <w:tcW w:w="9300"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6AA3E42" w14:textId="77777777" w:rsidR="00845A89" w:rsidRDefault="00845A89" w:rsidP="001D1986">
            <w:pPr>
              <w:pStyle w:val="Bijschrift"/>
              <w:spacing w:line="256" w:lineRule="auto"/>
              <w:rPr>
                <w:b/>
              </w:rPr>
            </w:pPr>
            <w:r>
              <w:rPr>
                <w:b/>
              </w:rPr>
              <w:t>Functionaliteiten ‘Must have’</w:t>
            </w:r>
          </w:p>
          <w:p w14:paraId="6C233C05" w14:textId="77777777" w:rsidR="00845A89" w:rsidRDefault="00845A89" w:rsidP="001D1986">
            <w:pPr>
              <w:pStyle w:val="Bijschrift"/>
              <w:spacing w:line="256" w:lineRule="auto"/>
              <w:rPr>
                <w:b/>
              </w:rPr>
            </w:pPr>
          </w:p>
        </w:tc>
      </w:tr>
      <w:tr w:rsidR="00845A89" w14:paraId="3F3D18BC"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7EA147F" w14:textId="77777777" w:rsidR="00845A89" w:rsidRDefault="00845A89" w:rsidP="001D1986">
            <w:pPr>
              <w:pStyle w:val="Bijschrift"/>
              <w:spacing w:line="256" w:lineRule="auto"/>
            </w:pPr>
            <w:r>
              <w:t>Water reservoir</w:t>
            </w:r>
          </w:p>
        </w:tc>
        <w:tc>
          <w:tcPr>
            <w:tcW w:w="6859" w:type="dxa"/>
            <w:tcBorders>
              <w:top w:val="single" w:sz="6" w:space="0" w:color="auto"/>
              <w:left w:val="single" w:sz="6" w:space="0" w:color="auto"/>
              <w:bottom w:val="single" w:sz="6" w:space="0" w:color="auto"/>
              <w:right w:val="single" w:sz="6" w:space="0" w:color="auto"/>
            </w:tcBorders>
          </w:tcPr>
          <w:p w14:paraId="5A210156" w14:textId="77777777" w:rsidR="00845A89" w:rsidRDefault="00845A89" w:rsidP="001D1986">
            <w:pPr>
              <w:pStyle w:val="Bijschrift"/>
              <w:numPr>
                <w:ilvl w:val="0"/>
                <w:numId w:val="12"/>
              </w:numPr>
              <w:spacing w:line="256" w:lineRule="auto"/>
            </w:pPr>
            <w:r>
              <w:t>Het reservoir heeft voldoende ruimte hebben voor de drijfsensor, waterpomp en een grote hoeveelheid water.</w:t>
            </w:r>
          </w:p>
        </w:tc>
      </w:tr>
      <w:tr w:rsidR="00845A89" w14:paraId="0EB0825D"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5EAABA1" w14:textId="77777777" w:rsidR="00845A89" w:rsidRDefault="00845A89" w:rsidP="001D1986">
            <w:pPr>
              <w:pStyle w:val="Bijschrift"/>
              <w:spacing w:line="256" w:lineRule="auto"/>
            </w:pPr>
            <w:r>
              <w:t>Waterpomp</w:t>
            </w:r>
          </w:p>
        </w:tc>
        <w:tc>
          <w:tcPr>
            <w:tcW w:w="6859" w:type="dxa"/>
            <w:tcBorders>
              <w:top w:val="single" w:sz="6" w:space="0" w:color="auto"/>
              <w:left w:val="single" w:sz="6" w:space="0" w:color="auto"/>
              <w:bottom w:val="single" w:sz="6" w:space="0" w:color="auto"/>
              <w:right w:val="single" w:sz="6" w:space="0" w:color="auto"/>
            </w:tcBorders>
          </w:tcPr>
          <w:p w14:paraId="36C71655" w14:textId="77777777" w:rsidR="00845A89" w:rsidRDefault="00845A89" w:rsidP="001D1986">
            <w:pPr>
              <w:pStyle w:val="Bijschrift"/>
              <w:numPr>
                <w:ilvl w:val="0"/>
                <w:numId w:val="12"/>
              </w:numPr>
              <w:spacing w:line="256" w:lineRule="auto"/>
            </w:pPr>
            <w:r>
              <w:t>Pomp moet onderwater kunnen werken en sterk genoeg zijn om het water aan te kunnen pompen.</w:t>
            </w:r>
          </w:p>
        </w:tc>
      </w:tr>
      <w:tr w:rsidR="00845A89" w14:paraId="1F6F2185"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485E834" w14:textId="77777777" w:rsidR="00845A89" w:rsidRDefault="00845A89" w:rsidP="001D1986">
            <w:pPr>
              <w:pStyle w:val="Bijschrift"/>
              <w:spacing w:line="256" w:lineRule="auto"/>
            </w:pPr>
            <w:r>
              <w:t>Automatisch Pompen mbv. Arduino/code en de soilmoisture sensor</w:t>
            </w:r>
          </w:p>
        </w:tc>
        <w:tc>
          <w:tcPr>
            <w:tcW w:w="6859" w:type="dxa"/>
            <w:tcBorders>
              <w:top w:val="single" w:sz="6" w:space="0" w:color="auto"/>
              <w:left w:val="single" w:sz="6" w:space="0" w:color="auto"/>
              <w:bottom w:val="single" w:sz="6" w:space="0" w:color="auto"/>
              <w:right w:val="single" w:sz="6" w:space="0" w:color="auto"/>
            </w:tcBorders>
          </w:tcPr>
          <w:p w14:paraId="4029D221" w14:textId="77777777" w:rsidR="00845A89" w:rsidRDefault="00845A89" w:rsidP="001D1986">
            <w:pPr>
              <w:pStyle w:val="Bijschrift"/>
              <w:numPr>
                <w:ilvl w:val="0"/>
                <w:numId w:val="14"/>
              </w:numPr>
              <w:spacing w:line="256" w:lineRule="auto"/>
            </w:pPr>
            <w:r>
              <w:t>De code moet probleemloos blijven lopen na het opstarten. Ook zal de code moeten worden gefinetuned op de hoeveelheid tijd die de pomp nodig heeft om voldoende water te kunnen leveren.</w:t>
            </w:r>
          </w:p>
        </w:tc>
      </w:tr>
      <w:tr w:rsidR="00845A89" w14:paraId="53A39FAD"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CA32860" w14:textId="77777777" w:rsidR="00845A89" w:rsidRDefault="00845A89" w:rsidP="001D1986">
            <w:pPr>
              <w:pStyle w:val="Bijschrift"/>
              <w:spacing w:line="256" w:lineRule="auto"/>
            </w:pPr>
            <w:r>
              <w:t xml:space="preserve">Soil moisture sensor </w:t>
            </w:r>
          </w:p>
        </w:tc>
        <w:tc>
          <w:tcPr>
            <w:tcW w:w="6859" w:type="dxa"/>
            <w:tcBorders>
              <w:top w:val="single" w:sz="6" w:space="0" w:color="auto"/>
              <w:left w:val="single" w:sz="6" w:space="0" w:color="auto"/>
              <w:bottom w:val="single" w:sz="6" w:space="0" w:color="auto"/>
              <w:right w:val="single" w:sz="6" w:space="0" w:color="auto"/>
            </w:tcBorders>
          </w:tcPr>
          <w:p w14:paraId="0A50AA58" w14:textId="77777777" w:rsidR="00845A89" w:rsidRDefault="00845A89" w:rsidP="001D1986">
            <w:pPr>
              <w:pStyle w:val="Bijschrift"/>
              <w:numPr>
                <w:ilvl w:val="0"/>
                <w:numId w:val="14"/>
              </w:numPr>
              <w:spacing w:line="256" w:lineRule="auto"/>
            </w:pPr>
            <w:r>
              <w:t>De soil moisture sensor moet de juiste waarde range krijgen zodat de lezingen kunnen worden gebruikt als “trigger” voor de pomp.</w:t>
            </w:r>
          </w:p>
        </w:tc>
      </w:tr>
      <w:tr w:rsidR="001211D6" w14:paraId="2E267B0F"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6EBFB845" w14:textId="1DDD5008" w:rsidR="001211D6" w:rsidRDefault="00EA2F11" w:rsidP="001D1986">
            <w:pPr>
              <w:pStyle w:val="Bijschrift"/>
              <w:spacing w:line="256" w:lineRule="auto"/>
            </w:pPr>
            <w:r>
              <w:t>Plant voorkeur instelbaar</w:t>
            </w:r>
          </w:p>
        </w:tc>
        <w:tc>
          <w:tcPr>
            <w:tcW w:w="6859" w:type="dxa"/>
            <w:tcBorders>
              <w:top w:val="single" w:sz="6" w:space="0" w:color="auto"/>
              <w:left w:val="single" w:sz="6" w:space="0" w:color="auto"/>
              <w:bottom w:val="single" w:sz="6" w:space="0" w:color="auto"/>
              <w:right w:val="single" w:sz="6" w:space="0" w:color="auto"/>
            </w:tcBorders>
          </w:tcPr>
          <w:p w14:paraId="4C0D1D36" w14:textId="6690881D" w:rsidR="001211D6" w:rsidRDefault="00EA2F11" w:rsidP="001D1986">
            <w:pPr>
              <w:pStyle w:val="Bijschrift"/>
              <w:numPr>
                <w:ilvl w:val="0"/>
                <w:numId w:val="14"/>
              </w:numPr>
              <w:spacing w:line="256" w:lineRule="auto"/>
            </w:pPr>
            <w:r>
              <w:t xml:space="preserve">De hoeveelheden licht en water die worden toegediend zullen moeten worden afgesteld op </w:t>
            </w:r>
            <w:r w:rsidR="00D32FA7">
              <w:t>wat optimaal is voor de plant</w:t>
            </w:r>
          </w:p>
        </w:tc>
      </w:tr>
      <w:tr w:rsidR="00263A52" w14:paraId="1E5C00DE"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6C12829" w14:textId="3EB71749" w:rsidR="00263A52" w:rsidRDefault="00263A52" w:rsidP="001D1986">
            <w:pPr>
              <w:pStyle w:val="Bijschrift"/>
              <w:spacing w:line="256" w:lineRule="auto"/>
            </w:pPr>
            <w:r>
              <w:t>Werken op batterij</w:t>
            </w:r>
          </w:p>
        </w:tc>
        <w:tc>
          <w:tcPr>
            <w:tcW w:w="6859" w:type="dxa"/>
            <w:tcBorders>
              <w:top w:val="single" w:sz="6" w:space="0" w:color="auto"/>
              <w:left w:val="single" w:sz="6" w:space="0" w:color="auto"/>
              <w:bottom w:val="single" w:sz="6" w:space="0" w:color="auto"/>
              <w:right w:val="single" w:sz="6" w:space="0" w:color="auto"/>
            </w:tcBorders>
          </w:tcPr>
          <w:p w14:paraId="5B2E6816" w14:textId="7E933876" w:rsidR="00263A52" w:rsidRDefault="00263A52" w:rsidP="001D1986">
            <w:pPr>
              <w:pStyle w:val="Bijschrift"/>
              <w:numPr>
                <w:ilvl w:val="0"/>
                <w:numId w:val="14"/>
              </w:numPr>
              <w:spacing w:line="256" w:lineRule="auto"/>
            </w:pPr>
            <w:r>
              <w:t xml:space="preserve">Het systeem moet kunnen draaien op </w:t>
            </w:r>
            <w:r w:rsidR="001211D6">
              <w:t>batterij</w:t>
            </w:r>
          </w:p>
        </w:tc>
      </w:tr>
      <w:tr w:rsidR="00845A89" w14:paraId="08A26738"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4731820B" w14:textId="77777777" w:rsidR="00845A89" w:rsidRDefault="00845A89" w:rsidP="001D1986">
            <w:pPr>
              <w:pStyle w:val="Bijschrift"/>
              <w:spacing w:line="256" w:lineRule="auto"/>
            </w:pPr>
            <w:r>
              <w:t>Waarschuwings LED</w:t>
            </w:r>
          </w:p>
        </w:tc>
        <w:tc>
          <w:tcPr>
            <w:tcW w:w="6859" w:type="dxa"/>
            <w:tcBorders>
              <w:top w:val="single" w:sz="6" w:space="0" w:color="auto"/>
              <w:left w:val="single" w:sz="6" w:space="0" w:color="auto"/>
              <w:bottom w:val="single" w:sz="6" w:space="0" w:color="auto"/>
              <w:right w:val="single" w:sz="6" w:space="0" w:color="auto"/>
            </w:tcBorders>
          </w:tcPr>
          <w:p w14:paraId="5156C3CD" w14:textId="77777777" w:rsidR="00845A89" w:rsidRDefault="00845A89" w:rsidP="001D1986">
            <w:pPr>
              <w:pStyle w:val="Bijschrift"/>
              <w:numPr>
                <w:ilvl w:val="0"/>
                <w:numId w:val="14"/>
              </w:numPr>
              <w:spacing w:line="256" w:lineRule="auto"/>
            </w:pPr>
            <w:r>
              <w:t>Code aanpassen zodat de LED op het juiste lage water niveau aan gaat.</w:t>
            </w:r>
          </w:p>
        </w:tc>
      </w:tr>
      <w:tr w:rsidR="00845A89" w14:paraId="1437047D"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595E775B" w14:textId="77777777" w:rsidR="00845A89" w:rsidRDefault="00845A89" w:rsidP="001D1986">
            <w:pPr>
              <w:pStyle w:val="Bijschrift"/>
              <w:spacing w:line="256" w:lineRule="auto"/>
            </w:pPr>
            <w:r>
              <w:t>Afstelbaar licht niveau</w:t>
            </w:r>
          </w:p>
        </w:tc>
        <w:tc>
          <w:tcPr>
            <w:tcW w:w="6859" w:type="dxa"/>
            <w:tcBorders>
              <w:top w:val="single" w:sz="6" w:space="0" w:color="auto"/>
              <w:left w:val="single" w:sz="6" w:space="0" w:color="auto"/>
              <w:bottom w:val="single" w:sz="6" w:space="0" w:color="auto"/>
              <w:right w:val="single" w:sz="6" w:space="0" w:color="auto"/>
            </w:tcBorders>
          </w:tcPr>
          <w:p w14:paraId="1815B7C0" w14:textId="77777777" w:rsidR="00845A89" w:rsidRDefault="00845A89" w:rsidP="001D1986">
            <w:pPr>
              <w:pStyle w:val="Bijschrift"/>
              <w:numPr>
                <w:ilvl w:val="0"/>
                <w:numId w:val="14"/>
              </w:numPr>
              <w:spacing w:line="256" w:lineRule="auto"/>
            </w:pPr>
            <w:r>
              <w:t>De lamp moet niet onnodig branden en word daarom aangestuurd door een timer.</w:t>
            </w:r>
          </w:p>
        </w:tc>
      </w:tr>
      <w:tr w:rsidR="00845A89" w14:paraId="798B4CBB"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1DB3EAAE" w14:textId="77777777" w:rsidR="00845A89" w:rsidRDefault="00845A89" w:rsidP="001D1986">
            <w:pPr>
              <w:pStyle w:val="Bijschrift"/>
              <w:spacing w:line="256" w:lineRule="auto"/>
            </w:pPr>
            <w:r>
              <w:t>Low water warning/stop</w:t>
            </w:r>
          </w:p>
        </w:tc>
        <w:tc>
          <w:tcPr>
            <w:tcW w:w="6859" w:type="dxa"/>
            <w:tcBorders>
              <w:top w:val="single" w:sz="6" w:space="0" w:color="auto"/>
              <w:left w:val="single" w:sz="6" w:space="0" w:color="auto"/>
              <w:bottom w:val="single" w:sz="6" w:space="0" w:color="auto"/>
              <w:right w:val="single" w:sz="6" w:space="0" w:color="auto"/>
            </w:tcBorders>
          </w:tcPr>
          <w:p w14:paraId="1A3EE2B0" w14:textId="77777777" w:rsidR="00845A89" w:rsidRDefault="00845A89" w:rsidP="001D1986">
            <w:pPr>
              <w:pStyle w:val="Bijschrift"/>
              <w:numPr>
                <w:ilvl w:val="0"/>
                <w:numId w:val="14"/>
              </w:numPr>
              <w:spacing w:line="256" w:lineRule="auto"/>
            </w:pPr>
            <w:r>
              <w:t>Zodra het reservoir een te laag niveau aan water heeft moet het stop gezet worden zodat de pomp niet kapot gaat. Als dit gebeurd zal ook de LED lamp gaan branden om aan te geven at het reservoir leeg is.</w:t>
            </w:r>
          </w:p>
        </w:tc>
      </w:tr>
      <w:tr w:rsidR="00845A89" w14:paraId="07B15D67" w14:textId="77777777" w:rsidTr="001D1986">
        <w:trPr>
          <w:cantSplit/>
          <w:trHeight w:val="933"/>
        </w:trPr>
        <w:tc>
          <w:tcPr>
            <w:tcW w:w="9300"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00B971E" w14:textId="41FC4100" w:rsidR="00845A89" w:rsidRDefault="00845A89" w:rsidP="001D1986">
            <w:pPr>
              <w:pStyle w:val="Bijschrift"/>
              <w:spacing w:line="256" w:lineRule="auto"/>
              <w:rPr>
                <w:b/>
              </w:rPr>
            </w:pPr>
            <w:r>
              <w:rPr>
                <w:b/>
              </w:rPr>
              <w:t>Functionaliteiten ‘</w:t>
            </w:r>
            <w:r w:rsidR="008610E7">
              <w:rPr>
                <w:b/>
              </w:rPr>
              <w:t>should</w:t>
            </w:r>
            <w:r>
              <w:rPr>
                <w:b/>
              </w:rPr>
              <w:t xml:space="preserve"> have’</w:t>
            </w:r>
          </w:p>
        </w:tc>
      </w:tr>
      <w:tr w:rsidR="00845A89" w14:paraId="6B19A860"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A90A871" w14:textId="77777777" w:rsidR="00845A89" w:rsidRDefault="00845A89" w:rsidP="001D1986">
            <w:pPr>
              <w:pStyle w:val="Bijschrift"/>
              <w:spacing w:line="256" w:lineRule="auto"/>
            </w:pPr>
            <w:bookmarkStart w:id="7" w:name="_GoBack"/>
            <w:bookmarkEnd w:id="7"/>
            <w:r>
              <w:t>Gebruikers omgeving</w:t>
            </w:r>
          </w:p>
        </w:tc>
        <w:tc>
          <w:tcPr>
            <w:tcW w:w="6859" w:type="dxa"/>
            <w:tcBorders>
              <w:top w:val="single" w:sz="6" w:space="0" w:color="auto"/>
              <w:left w:val="single" w:sz="6" w:space="0" w:color="auto"/>
              <w:bottom w:val="single" w:sz="6" w:space="0" w:color="auto"/>
              <w:right w:val="single" w:sz="6" w:space="0" w:color="auto"/>
            </w:tcBorders>
          </w:tcPr>
          <w:p w14:paraId="0A9AAE34" w14:textId="77777777" w:rsidR="00845A89" w:rsidRDefault="00845A89" w:rsidP="001D1986">
            <w:pPr>
              <w:pStyle w:val="Bijschrift"/>
              <w:numPr>
                <w:ilvl w:val="0"/>
                <w:numId w:val="17"/>
              </w:numPr>
              <w:spacing w:line="256" w:lineRule="auto"/>
            </w:pPr>
            <w:r>
              <w:t>Een omgeving waarin de gebruiker makkelijk de soort plant kan instellen in het systeem.</w:t>
            </w:r>
          </w:p>
        </w:tc>
      </w:tr>
      <w:tr w:rsidR="00845A89" w14:paraId="634C6252" w14:textId="77777777" w:rsidTr="001D1986">
        <w:trPr>
          <w:cantSplit/>
          <w:trHeight w:val="942"/>
        </w:trPr>
        <w:tc>
          <w:tcPr>
            <w:tcW w:w="9300"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25D6083" w14:textId="4AB10D02" w:rsidR="00845A89" w:rsidRDefault="00845A89" w:rsidP="001D1986">
            <w:pPr>
              <w:pStyle w:val="Bijschrift"/>
              <w:spacing w:line="256" w:lineRule="auto"/>
            </w:pPr>
            <w:r>
              <w:rPr>
                <w:b/>
              </w:rPr>
              <w:t>Functionaliteiten ‘</w:t>
            </w:r>
            <w:r w:rsidR="008610E7">
              <w:rPr>
                <w:b/>
              </w:rPr>
              <w:t>could</w:t>
            </w:r>
            <w:r>
              <w:rPr>
                <w:b/>
              </w:rPr>
              <w:t xml:space="preserve"> have’ </w:t>
            </w:r>
          </w:p>
        </w:tc>
      </w:tr>
      <w:tr w:rsidR="00845A89" w14:paraId="212FC768"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0464D0BD" w14:textId="77777777" w:rsidR="00845A89" w:rsidRDefault="00845A89" w:rsidP="001D1986">
            <w:pPr>
              <w:pStyle w:val="Bijschrift"/>
              <w:spacing w:line="256" w:lineRule="auto"/>
            </w:pPr>
            <w:r>
              <w:t>Automatische voeding</w:t>
            </w:r>
          </w:p>
        </w:tc>
        <w:tc>
          <w:tcPr>
            <w:tcW w:w="6859" w:type="dxa"/>
            <w:tcBorders>
              <w:top w:val="single" w:sz="6" w:space="0" w:color="auto"/>
              <w:left w:val="single" w:sz="6" w:space="0" w:color="auto"/>
              <w:bottom w:val="single" w:sz="6" w:space="0" w:color="auto"/>
              <w:right w:val="single" w:sz="6" w:space="0" w:color="auto"/>
            </w:tcBorders>
          </w:tcPr>
          <w:p w14:paraId="2AA89A2F" w14:textId="77777777" w:rsidR="00845A89" w:rsidRDefault="00845A89" w:rsidP="001D1986">
            <w:pPr>
              <w:pStyle w:val="Bijschrift"/>
              <w:numPr>
                <w:ilvl w:val="0"/>
                <w:numId w:val="18"/>
              </w:numPr>
              <w:spacing w:line="256" w:lineRule="auto"/>
            </w:pPr>
            <w:r>
              <w:t>Mogelijkheid voor afzonderlijk project.</w:t>
            </w:r>
          </w:p>
        </w:tc>
      </w:tr>
      <w:tr w:rsidR="003008B3" w14:paraId="27333710"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6DE6BEDA" w14:textId="6A30FDB8" w:rsidR="003008B3" w:rsidRDefault="003008B3" w:rsidP="001D1986">
            <w:pPr>
              <w:pStyle w:val="Bijschrift"/>
              <w:spacing w:line="256" w:lineRule="auto"/>
            </w:pPr>
            <w:r>
              <w:t>Pushberichten bij een leeg reservoir</w:t>
            </w:r>
          </w:p>
        </w:tc>
        <w:tc>
          <w:tcPr>
            <w:tcW w:w="6859" w:type="dxa"/>
            <w:tcBorders>
              <w:top w:val="single" w:sz="6" w:space="0" w:color="auto"/>
              <w:left w:val="single" w:sz="6" w:space="0" w:color="auto"/>
              <w:bottom w:val="single" w:sz="6" w:space="0" w:color="auto"/>
              <w:right w:val="single" w:sz="6" w:space="0" w:color="auto"/>
            </w:tcBorders>
          </w:tcPr>
          <w:p w14:paraId="4834A88E" w14:textId="51F7D48E" w:rsidR="003008B3" w:rsidRDefault="003008B3" w:rsidP="001D1986">
            <w:pPr>
              <w:pStyle w:val="Bijschrift"/>
              <w:numPr>
                <w:ilvl w:val="0"/>
                <w:numId w:val="18"/>
              </w:numPr>
              <w:spacing w:line="256" w:lineRule="auto"/>
            </w:pPr>
            <w:r>
              <w:t>Nieuwe functionaliteit inbouwen waarmee pushberichten kunnnen worden verstuurd.</w:t>
            </w:r>
          </w:p>
        </w:tc>
      </w:tr>
      <w:tr w:rsidR="0054498F" w14:paraId="0C773356" w14:textId="77777777" w:rsidTr="002A61AA">
        <w:trPr>
          <w:trHeight w:val="567"/>
        </w:trPr>
        <w:tc>
          <w:tcPr>
            <w:tcW w:w="9300" w:type="dxa"/>
            <w:gridSpan w:val="3"/>
            <w:tcBorders>
              <w:top w:val="single" w:sz="6" w:space="0" w:color="auto"/>
              <w:left w:val="single" w:sz="6" w:space="0" w:color="auto"/>
              <w:bottom w:val="single" w:sz="6" w:space="0" w:color="auto"/>
              <w:right w:val="single" w:sz="6" w:space="0" w:color="auto"/>
            </w:tcBorders>
            <w:shd w:val="clear" w:color="auto" w:fill="E7E6E6" w:themeFill="background2"/>
          </w:tcPr>
          <w:p w14:paraId="3CC5D488" w14:textId="251DCAE2" w:rsidR="0054498F" w:rsidRDefault="00A87AF0" w:rsidP="0054498F">
            <w:pPr>
              <w:pStyle w:val="Bijschrift"/>
              <w:tabs>
                <w:tab w:val="left" w:pos="2973"/>
              </w:tabs>
              <w:spacing w:line="256" w:lineRule="auto"/>
            </w:pPr>
            <w:r>
              <w:rPr>
                <w:b/>
              </w:rPr>
              <w:t>Functionaliteiten ‘</w:t>
            </w:r>
            <w:r w:rsidR="00A81815">
              <w:rPr>
                <w:b/>
              </w:rPr>
              <w:t>won’t</w:t>
            </w:r>
            <w:r>
              <w:rPr>
                <w:b/>
              </w:rPr>
              <w:t xml:space="preserve"> have’</w:t>
            </w:r>
            <w:r w:rsidR="0054498F">
              <w:tab/>
            </w:r>
          </w:p>
        </w:tc>
      </w:tr>
      <w:tr w:rsidR="00B60444" w14:paraId="0B5364CF" w14:textId="77777777" w:rsidTr="00063DF5">
        <w:trPr>
          <w:trHeight w:val="270"/>
        </w:trPr>
        <w:tc>
          <w:tcPr>
            <w:tcW w:w="2422" w:type="dxa"/>
            <w:tcBorders>
              <w:top w:val="single" w:sz="6" w:space="0" w:color="auto"/>
              <w:left w:val="single" w:sz="6" w:space="0" w:color="auto"/>
              <w:bottom w:val="single" w:sz="6" w:space="0" w:color="auto"/>
              <w:right w:val="single" w:sz="6" w:space="0" w:color="auto"/>
            </w:tcBorders>
            <w:shd w:val="clear" w:color="auto" w:fill="FFFFFF" w:themeFill="background1"/>
          </w:tcPr>
          <w:p w14:paraId="194C3D88" w14:textId="7A6D3942" w:rsidR="00B60444" w:rsidRDefault="00303733" w:rsidP="001D1986">
            <w:pPr>
              <w:pStyle w:val="Bijschrift"/>
              <w:spacing w:line="256" w:lineRule="auto"/>
              <w:jc w:val="center"/>
            </w:pPr>
            <w:r>
              <w:t>Plant herkenning</w:t>
            </w:r>
          </w:p>
        </w:tc>
        <w:tc>
          <w:tcPr>
            <w:tcW w:w="687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16CE81B9" w14:textId="12749EF4" w:rsidR="00B60444" w:rsidRDefault="00063DF5" w:rsidP="00063DF5">
            <w:pPr>
              <w:pStyle w:val="Bijschrift"/>
              <w:numPr>
                <w:ilvl w:val="0"/>
                <w:numId w:val="35"/>
              </w:numPr>
              <w:spacing w:line="256" w:lineRule="auto"/>
            </w:pPr>
            <w:r>
              <w:t>Mogelijkheid voor afzonderlijk project.</w:t>
            </w:r>
          </w:p>
        </w:tc>
      </w:tr>
      <w:tr w:rsidR="00DD1B33" w14:paraId="2F77D824" w14:textId="77777777" w:rsidTr="00063DF5">
        <w:trPr>
          <w:trHeight w:val="270"/>
        </w:trPr>
        <w:tc>
          <w:tcPr>
            <w:tcW w:w="2422" w:type="dxa"/>
            <w:tcBorders>
              <w:top w:val="single" w:sz="6" w:space="0" w:color="auto"/>
              <w:left w:val="single" w:sz="6" w:space="0" w:color="auto"/>
              <w:bottom w:val="single" w:sz="6" w:space="0" w:color="auto"/>
              <w:right w:val="single" w:sz="6" w:space="0" w:color="auto"/>
            </w:tcBorders>
            <w:shd w:val="clear" w:color="auto" w:fill="FFFFFF" w:themeFill="background1"/>
          </w:tcPr>
          <w:p w14:paraId="6EDDF58B" w14:textId="050B533E" w:rsidR="00DD1B33" w:rsidRDefault="00DD1B33" w:rsidP="00DD1B33">
            <w:pPr>
              <w:pStyle w:val="Bijschrift"/>
              <w:spacing w:line="256" w:lineRule="auto"/>
              <w:jc w:val="center"/>
            </w:pPr>
            <w:r>
              <w:t>Spraak functionaliteit</w:t>
            </w:r>
          </w:p>
        </w:tc>
        <w:tc>
          <w:tcPr>
            <w:tcW w:w="687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5421CB0F" w14:textId="7AA2E5C1" w:rsidR="00DD1B33" w:rsidRDefault="00DD1B33" w:rsidP="00DD1B33">
            <w:pPr>
              <w:pStyle w:val="Bijschrift"/>
              <w:numPr>
                <w:ilvl w:val="0"/>
                <w:numId w:val="35"/>
              </w:numPr>
              <w:spacing w:line="256" w:lineRule="auto"/>
            </w:pPr>
            <w:r>
              <w:t>Mogelijkheid voor afzonderlijk project.</w:t>
            </w:r>
          </w:p>
        </w:tc>
      </w:tr>
    </w:tbl>
    <w:p w14:paraId="64933A09" w14:textId="77777777" w:rsidR="00F476A0" w:rsidRDefault="00F476A0" w:rsidP="00F476A0">
      <w:pPr>
        <w:pStyle w:val="Bijschrift"/>
      </w:pPr>
    </w:p>
    <w:p w14:paraId="7F264A46" w14:textId="6A54FB77" w:rsidR="00F476A0" w:rsidRPr="003B5FC0" w:rsidRDefault="00F476A0" w:rsidP="00F476A0">
      <w:pPr>
        <w:pStyle w:val="Kop1"/>
        <w:numPr>
          <w:ilvl w:val="0"/>
          <w:numId w:val="0"/>
        </w:numPr>
        <w:ind w:left="432" w:hanging="432"/>
        <w:rPr>
          <w:b/>
          <w:bCs w:val="0"/>
        </w:rPr>
      </w:pPr>
      <w:bookmarkStart w:id="8" w:name="_Toc25243003"/>
      <w:r w:rsidRPr="003B5FC0">
        <w:rPr>
          <w:b/>
          <w:bCs w:val="0"/>
        </w:rPr>
        <w:lastRenderedPageBreak/>
        <w:t>Beschrijving van de gekozen oplossing</w:t>
      </w:r>
      <w:bookmarkEnd w:id="8"/>
    </w:p>
    <w:p w14:paraId="7AFC6BEB" w14:textId="77777777" w:rsidR="00F476A0" w:rsidRPr="00E81860" w:rsidRDefault="00F476A0" w:rsidP="00F476A0">
      <w:pPr>
        <w:pStyle w:val="Bijschrift"/>
        <w:rPr>
          <w:color w:val="FF0000"/>
        </w:rPr>
      </w:pPr>
    </w:p>
    <w:p w14:paraId="40C50664" w14:textId="48D50171" w:rsidR="00F476A0" w:rsidRDefault="00F476A0" w:rsidP="00F476A0">
      <w:pPr>
        <w:pStyle w:val="Bijschrift"/>
        <w:ind w:left="432"/>
        <w:rPr>
          <w:color w:val="000000" w:themeColor="text1"/>
        </w:rPr>
      </w:pPr>
      <w:r>
        <w:rPr>
          <w:color w:val="000000" w:themeColor="text1"/>
        </w:rPr>
        <w:t xml:space="preserve">Het Smart Plant Systeem zal bestaan uit een water </w:t>
      </w:r>
      <w:r w:rsidRPr="00DE5D78">
        <w:rPr>
          <w:color w:val="00B0F0"/>
          <w:u w:val="single"/>
        </w:rPr>
        <w:t>reservoir</w:t>
      </w:r>
      <w:r>
        <w:rPr>
          <w:color w:val="000000" w:themeColor="text1"/>
        </w:rPr>
        <w:t xml:space="preserve"> en een </w:t>
      </w:r>
      <w:r w:rsidRPr="00DE5D78">
        <w:rPr>
          <w:color w:val="ED7D31" w:themeColor="accent2"/>
          <w:u w:val="single"/>
        </w:rPr>
        <w:t>deksel</w:t>
      </w:r>
      <w:r w:rsidRPr="00DE5D78">
        <w:rPr>
          <w:color w:val="000000" w:themeColor="text1"/>
        </w:rPr>
        <w:t xml:space="preserve"> </w:t>
      </w:r>
      <w:r>
        <w:rPr>
          <w:color w:val="000000" w:themeColor="text1"/>
        </w:rPr>
        <w:t>waarin het grootste deel van de elektronica zal worden geplaatst.</w:t>
      </w:r>
    </w:p>
    <w:p w14:paraId="4349D5AC" w14:textId="715AAA08" w:rsidR="00CB378E" w:rsidRDefault="00FB1C15" w:rsidP="00F476A0">
      <w:pPr>
        <w:pStyle w:val="Bijschrift"/>
        <w:ind w:left="432"/>
        <w:rPr>
          <w:color w:val="000000" w:themeColor="text1"/>
        </w:rPr>
      </w:pPr>
      <w:r>
        <w:rPr>
          <w:color w:val="000000" w:themeColor="text1"/>
        </w:rPr>
        <w:t xml:space="preserve">Binnen in de deksel zal de Arduino UNO </w:t>
      </w:r>
      <w:r w:rsidR="00D34B2A">
        <w:rPr>
          <w:color w:val="000000" w:themeColor="text1"/>
        </w:rPr>
        <w:t xml:space="preserve">veilig en tegelijkertijd makkelijk bereikbaar gehuisd zitten. De </w:t>
      </w:r>
      <w:r w:rsidR="00D97060">
        <w:rPr>
          <w:color w:val="000000" w:themeColor="text1"/>
        </w:rPr>
        <w:t>d</w:t>
      </w:r>
      <w:r w:rsidR="00DB5230">
        <w:rPr>
          <w:color w:val="000000" w:themeColor="text1"/>
        </w:rPr>
        <w:t xml:space="preserve">rijf </w:t>
      </w:r>
      <w:r w:rsidR="00DB5230" w:rsidRPr="00DE5D78">
        <w:rPr>
          <w:color w:val="000000" w:themeColor="text1"/>
          <w:u w:val="single"/>
        </w:rPr>
        <w:t>sensor</w:t>
      </w:r>
      <w:r w:rsidR="00DB5230">
        <w:rPr>
          <w:color w:val="000000" w:themeColor="text1"/>
        </w:rPr>
        <w:t xml:space="preserve"> en </w:t>
      </w:r>
      <w:r w:rsidR="00D97060" w:rsidRPr="00DE5D78">
        <w:rPr>
          <w:color w:val="000000" w:themeColor="text1"/>
          <w:u w:val="single"/>
        </w:rPr>
        <w:t>dompelpomp</w:t>
      </w:r>
      <w:r w:rsidR="00D97060">
        <w:rPr>
          <w:color w:val="000000" w:themeColor="text1"/>
        </w:rPr>
        <w:t xml:space="preserve"> </w:t>
      </w:r>
      <w:r w:rsidR="0045104C">
        <w:rPr>
          <w:color w:val="000000" w:themeColor="text1"/>
        </w:rPr>
        <w:t>zijn allebei gemonteerd op de bodem van het water reservoir.</w:t>
      </w:r>
      <w:r w:rsidR="00CD25D7">
        <w:rPr>
          <w:color w:val="000000" w:themeColor="text1"/>
        </w:rPr>
        <w:t xml:space="preserve"> De slang waar </w:t>
      </w:r>
      <w:r w:rsidR="0066685B">
        <w:rPr>
          <w:color w:val="000000" w:themeColor="text1"/>
        </w:rPr>
        <w:t>loopt door een uitgang</w:t>
      </w:r>
      <w:r w:rsidR="0051674F">
        <w:rPr>
          <w:color w:val="000000" w:themeColor="text1"/>
        </w:rPr>
        <w:t xml:space="preserve"> in het reservoir naar buiten en kan zo in de buurt van de plant worden geplaatst</w:t>
      </w:r>
      <w:r w:rsidR="0045104C">
        <w:rPr>
          <w:color w:val="000000" w:themeColor="text1"/>
        </w:rPr>
        <w:t xml:space="preserve"> De </w:t>
      </w:r>
      <w:r w:rsidR="005C2C08" w:rsidRPr="00DE5D78">
        <w:rPr>
          <w:color w:val="70AD47" w:themeColor="accent6"/>
          <w:u w:val="single"/>
        </w:rPr>
        <w:t xml:space="preserve">“Capacitive </w:t>
      </w:r>
      <w:r w:rsidR="00435347" w:rsidRPr="00DE5D78">
        <w:rPr>
          <w:color w:val="70AD47" w:themeColor="accent6"/>
          <w:u w:val="single"/>
        </w:rPr>
        <w:t>Soil</w:t>
      </w:r>
      <w:r w:rsidR="005C2C08" w:rsidRPr="00DE5D78">
        <w:rPr>
          <w:color w:val="70AD47" w:themeColor="accent6"/>
          <w:u w:val="single"/>
        </w:rPr>
        <w:t xml:space="preserve"> moisture sensor”</w:t>
      </w:r>
      <w:r w:rsidR="005C2C08" w:rsidRPr="00ED40F3">
        <w:rPr>
          <w:color w:val="000000" w:themeColor="text1"/>
        </w:rPr>
        <w:t xml:space="preserve"> </w:t>
      </w:r>
      <w:r w:rsidR="00566B6F">
        <w:rPr>
          <w:color w:val="000000" w:themeColor="text1"/>
        </w:rPr>
        <w:t xml:space="preserve">zit vast aan de </w:t>
      </w:r>
      <w:r w:rsidR="00435347" w:rsidRPr="00DE5D78">
        <w:rPr>
          <w:color w:val="4472C4" w:themeColor="accent5"/>
          <w:u w:val="single"/>
        </w:rPr>
        <w:t>Arduino</w:t>
      </w:r>
      <w:r w:rsidR="00566B6F" w:rsidRPr="00566B6F">
        <w:rPr>
          <w:color w:val="4472C4" w:themeColor="accent5"/>
        </w:rPr>
        <w:t xml:space="preserve"> </w:t>
      </w:r>
      <w:r w:rsidR="00566B6F">
        <w:rPr>
          <w:color w:val="000000" w:themeColor="text1"/>
        </w:rPr>
        <w:t>en loopt via een uitgang in de deksel behuizing naar buiten zodat hij in de potgrond gezet kan worden in de buurt van de wortels van een plant.</w:t>
      </w:r>
    </w:p>
    <w:p w14:paraId="3B0C3693" w14:textId="3817CCEA" w:rsidR="00FE6CFB" w:rsidRDefault="00FE6CFB" w:rsidP="00F476A0">
      <w:pPr>
        <w:pStyle w:val="Bijschrift"/>
        <w:ind w:left="432"/>
        <w:rPr>
          <w:color w:val="000000" w:themeColor="text1"/>
        </w:rPr>
      </w:pPr>
      <w:r>
        <w:rPr>
          <w:color w:val="000000" w:themeColor="text1"/>
        </w:rPr>
        <w:t xml:space="preserve">De </w:t>
      </w:r>
      <w:r w:rsidRPr="00046B76">
        <w:rPr>
          <w:color w:val="FFC000"/>
          <w:u w:val="single"/>
        </w:rPr>
        <w:t>groeilamp</w:t>
      </w:r>
      <w:r>
        <w:rPr>
          <w:color w:val="000000" w:themeColor="text1"/>
        </w:rPr>
        <w:t xml:space="preserve"> zal via een</w:t>
      </w:r>
      <w:r w:rsidR="00DC76A8">
        <w:rPr>
          <w:color w:val="000000" w:themeColor="text1"/>
        </w:rPr>
        <w:t xml:space="preserve"> </w:t>
      </w:r>
      <w:r w:rsidR="00DC76A8" w:rsidRPr="00C13E96">
        <w:rPr>
          <w:color w:val="FF0000"/>
          <w:u w:val="single"/>
        </w:rPr>
        <w:t>arm</w:t>
      </w:r>
      <w:r w:rsidR="00DC76A8">
        <w:rPr>
          <w:color w:val="000000" w:themeColor="text1"/>
        </w:rPr>
        <w:t xml:space="preserve"> boven de plant worden gehangen waardoor het licht op een natuurlijke wijze bij de plant komt.</w:t>
      </w:r>
    </w:p>
    <w:p w14:paraId="6192F315" w14:textId="77777777" w:rsidR="00F476A0" w:rsidRDefault="00F476A0" w:rsidP="00F476A0">
      <w:pPr>
        <w:pStyle w:val="Bijschrift"/>
        <w:rPr>
          <w:color w:val="000000" w:themeColor="text1"/>
        </w:rPr>
      </w:pPr>
    </w:p>
    <w:p w14:paraId="5E2EBABD" w14:textId="77777777" w:rsidR="00B535E6" w:rsidRDefault="00B535E6" w:rsidP="00F476A0">
      <w:pPr>
        <w:pStyle w:val="Bijschrift"/>
        <w:rPr>
          <w:color w:val="000000" w:themeColor="text1"/>
        </w:rPr>
      </w:pPr>
    </w:p>
    <w:p w14:paraId="58886E7A" w14:textId="1C2E6187" w:rsidR="00B535E6" w:rsidRPr="004E3F2D" w:rsidRDefault="00B535E6" w:rsidP="00F476A0">
      <w:pPr>
        <w:pStyle w:val="Bijschrift"/>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14:paraId="5D8454C7" w14:textId="4F621DE3" w:rsidR="00F476A0" w:rsidRDefault="004B757F" w:rsidP="00F476A0">
      <w:pPr>
        <w:pStyle w:val="Bijschrift"/>
        <w:rPr>
          <w:b/>
          <w:color w:val="FF0000"/>
        </w:rPr>
      </w:pPr>
      <w:r>
        <w:rPr>
          <w:b/>
          <w:noProof/>
          <w:color w:val="FF0000"/>
        </w:rPr>
        <w:drawing>
          <wp:anchor distT="0" distB="0" distL="114300" distR="114300" simplePos="0" relativeHeight="251658240" behindDoc="1" locked="0" layoutInCell="1" allowOverlap="1" wp14:anchorId="23BC0422" wp14:editId="022163DC">
            <wp:simplePos x="0" y="0"/>
            <wp:positionH relativeFrom="margin">
              <wp:align>left</wp:align>
            </wp:positionH>
            <wp:positionV relativeFrom="paragraph">
              <wp:posOffset>99695</wp:posOffset>
            </wp:positionV>
            <wp:extent cx="2278380" cy="3458586"/>
            <wp:effectExtent l="0" t="0" r="7620" b="8890"/>
            <wp:wrapTight wrapText="bothSides">
              <wp:wrapPolygon edited="0">
                <wp:start x="0" y="0"/>
                <wp:lineTo x="0" y="21537"/>
                <wp:lineTo x="21492" y="21537"/>
                <wp:lineTo x="21492" y="0"/>
                <wp:lineTo x="0" y="0"/>
              </wp:wrapPolygon>
            </wp:wrapTight>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PNG"/>
                    <pic:cNvPicPr/>
                  </pic:nvPicPr>
                  <pic:blipFill rotWithShape="1">
                    <a:blip r:embed="rId11">
                      <a:extLst>
                        <a:ext uri="{28A0092B-C50C-407E-A947-70E740481C1C}">
                          <a14:useLocalDpi xmlns:a14="http://schemas.microsoft.com/office/drawing/2010/main" val="0"/>
                        </a:ext>
                      </a:extLst>
                    </a:blip>
                    <a:srcRect l="10526" t="5613" r="6627"/>
                    <a:stretch/>
                  </pic:blipFill>
                  <pic:spPr bwMode="auto">
                    <a:xfrm>
                      <a:off x="0" y="0"/>
                      <a:ext cx="2278380" cy="3458586"/>
                    </a:xfrm>
                    <a:prstGeom prst="rect">
                      <a:avLst/>
                    </a:prstGeom>
                    <a:ln>
                      <a:noFill/>
                    </a:ln>
                    <a:extLst>
                      <a:ext uri="{53640926-AAD7-44D8-BBD7-CCE9431645EC}">
                        <a14:shadowObscured xmlns:a14="http://schemas.microsoft.com/office/drawing/2010/main"/>
                      </a:ext>
                    </a:extLst>
                  </pic:spPr>
                </pic:pic>
              </a:graphicData>
            </a:graphic>
          </wp:anchor>
        </w:drawing>
      </w:r>
    </w:p>
    <w:p w14:paraId="5DF811CB" w14:textId="3E8EF644" w:rsidR="00B535E6" w:rsidRDefault="00B535E6" w:rsidP="00F476A0">
      <w:pPr>
        <w:pStyle w:val="Bijschrift"/>
        <w:rPr>
          <w:b/>
          <w:color w:val="FF0000"/>
        </w:rPr>
      </w:pPr>
    </w:p>
    <w:p w14:paraId="2F77A0E5" w14:textId="4F7974E6" w:rsidR="004B757F" w:rsidRDefault="007A39F6" w:rsidP="00F476A0">
      <w:pPr>
        <w:suppressAutoHyphens w:val="0"/>
        <w:autoSpaceDE/>
        <w:rPr>
          <w:b/>
          <w:color w:val="FF0000"/>
        </w:rPr>
      </w:pPr>
      <w:r>
        <w:rPr>
          <w:b/>
          <w:noProof/>
          <w:color w:val="FF0000"/>
        </w:rPr>
        <mc:AlternateContent>
          <mc:Choice Requires="wps">
            <w:drawing>
              <wp:anchor distT="0" distB="0" distL="114300" distR="114300" simplePos="0" relativeHeight="251659264" behindDoc="0" locked="0" layoutInCell="1" allowOverlap="1" wp14:anchorId="44A89652" wp14:editId="09C9FC9D">
                <wp:simplePos x="0" y="0"/>
                <wp:positionH relativeFrom="column">
                  <wp:posOffset>2124710</wp:posOffset>
                </wp:positionH>
                <wp:positionV relativeFrom="paragraph">
                  <wp:posOffset>118744</wp:posOffset>
                </wp:positionV>
                <wp:extent cx="1535430" cy="45719"/>
                <wp:effectExtent l="19050" t="76200" r="26670" b="50165"/>
                <wp:wrapNone/>
                <wp:docPr id="1989679617" name="Rechte verbindingslijn met pijl 1989679617"/>
                <wp:cNvGraphicFramePr/>
                <a:graphic xmlns:a="http://schemas.openxmlformats.org/drawingml/2006/main">
                  <a:graphicData uri="http://schemas.microsoft.com/office/word/2010/wordprocessingShape">
                    <wps:wsp>
                      <wps:cNvCnPr/>
                      <wps:spPr>
                        <a:xfrm flipH="1" flipV="1">
                          <a:off x="0" y="0"/>
                          <a:ext cx="15354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8BB36" id="_x0000_t32" coordsize="21600,21600" o:spt="32" o:oned="t" path="m,l21600,21600e" filled="f">
                <v:path arrowok="t" fillok="f" o:connecttype="none"/>
                <o:lock v:ext="edit" shapetype="t"/>
              </v:shapetype>
              <v:shape id="Rechte verbindingslijn met pijl 1989679617" o:spid="_x0000_s1026" type="#_x0000_t32" style="position:absolute;margin-left:167.3pt;margin-top:9.35pt;width:120.9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" strokecolor="#5b9bd5 [3204]" strokeweight=".5pt">
                <v:stroke endarrow="block" joinstyle="miter"/>
              </v:shape>
            </w:pict>
          </mc:Fallback>
        </mc:AlternateContent>
      </w:r>
      <w:r w:rsidR="007475FA">
        <w:rPr>
          <w:b/>
          <w:noProof/>
          <w:color w:val="FF0000"/>
        </w:rPr>
        <mc:AlternateContent>
          <mc:Choice Requires="wps">
            <w:drawing>
              <wp:anchor distT="0" distB="0" distL="114300" distR="114300" simplePos="0" relativeHeight="251666432" behindDoc="0" locked="0" layoutInCell="1" allowOverlap="1" wp14:anchorId="42C836A0" wp14:editId="079C5F65">
                <wp:simplePos x="0" y="0"/>
                <wp:positionH relativeFrom="column">
                  <wp:posOffset>3736340</wp:posOffset>
                </wp:positionH>
                <wp:positionV relativeFrom="paragraph">
                  <wp:posOffset>4445</wp:posOffset>
                </wp:positionV>
                <wp:extent cx="1013460" cy="274320"/>
                <wp:effectExtent l="0" t="0" r="0" b="0"/>
                <wp:wrapNone/>
                <wp:docPr id="1989679624" name="Tekstvak 1989679624"/>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790BB5DB" w14:textId="2EE346DA" w:rsidR="007475FA" w:rsidRPr="007475FA" w:rsidRDefault="007475FA">
                            <w:pPr>
                              <w:rPr>
                                <w:lang w:val="en-US"/>
                              </w:rPr>
                            </w:pPr>
                            <w:r>
                              <w:rPr>
                                <w:lang w:val="en-US"/>
                              </w:rPr>
                              <w:t>Groeilamp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836A0" id="_x0000_t202" coordsize="21600,21600" o:spt="202" path="m,l,21600r21600,l21600,xe">
                <v:stroke joinstyle="miter"/>
                <v:path gradientshapeok="t" o:connecttype="rect"/>
              </v:shapetype>
              <v:shape id="Tekstvak 1989679624" o:spid="_x0000_s1026" type="#_x0000_t202" style="position:absolute;margin-left:294.2pt;margin-top:.35pt;width:79.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" fillcolor="white [3212]" stroked="f" strokeweight=".5pt">
                <v:textbox>
                  <w:txbxContent>
                    <w:p w14:paraId="790BB5DB" w14:textId="2EE346DA" w:rsidR="007475FA" w:rsidRPr="007475FA" w:rsidRDefault="007475FA">
                      <w:pPr>
                        <w:rPr>
                          <w:lang w:val="en-US"/>
                        </w:rPr>
                      </w:pPr>
                      <w:r>
                        <w:rPr>
                          <w:lang w:val="en-US"/>
                        </w:rPr>
                        <w:t>Groeilamp</w:t>
                      </w:r>
                    </w:p>
                  </w:txbxContent>
                </v:textbox>
              </v:shape>
            </w:pict>
          </mc:Fallback>
        </mc:AlternateContent>
      </w:r>
    </w:p>
    <w:p w14:paraId="6D0A7857" w14:textId="3A766F87" w:rsidR="004B757F" w:rsidRDefault="00734976" w:rsidP="00F476A0">
      <w:pPr>
        <w:suppressAutoHyphens w:val="0"/>
        <w:autoSpaceDE/>
        <w:rPr>
          <w:b/>
          <w:color w:val="FF0000"/>
        </w:rPr>
      </w:pPr>
      <w:r>
        <w:rPr>
          <w:b/>
          <w:noProof/>
          <w:color w:val="FF0000"/>
        </w:rPr>
        <mc:AlternateContent>
          <mc:Choice Requires="wps">
            <w:drawing>
              <wp:anchor distT="0" distB="0" distL="114300" distR="114300" simplePos="0" relativeHeight="251683840" behindDoc="0" locked="0" layoutInCell="1" allowOverlap="1" wp14:anchorId="028D7CF1" wp14:editId="41158350">
                <wp:simplePos x="0" y="0"/>
                <wp:positionH relativeFrom="column">
                  <wp:posOffset>1793500</wp:posOffset>
                </wp:positionH>
                <wp:positionV relativeFrom="paragraph">
                  <wp:posOffset>133350</wp:posOffset>
                </wp:positionV>
                <wp:extent cx="45719" cy="167640"/>
                <wp:effectExtent l="38100" t="19050" r="50165" b="22860"/>
                <wp:wrapNone/>
                <wp:docPr id="1989679634" name="Rechthoek 1989679634"/>
                <wp:cNvGraphicFramePr/>
                <a:graphic xmlns:a="http://schemas.openxmlformats.org/drawingml/2006/main">
                  <a:graphicData uri="http://schemas.microsoft.com/office/word/2010/wordprocessingShape">
                    <wps:wsp>
                      <wps:cNvSpPr/>
                      <wps:spPr>
                        <a:xfrm rot="20593365">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40B83" id="Rechthoek 1989679634" o:spid="_x0000_s1026" style="position:absolute;margin-left:141.2pt;margin-top:10.5pt;width:3.6pt;height:13.2pt;rotation:-1099514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" fillcolor="yellow" strokecolor="yellow" strokeweight="1pt"/>
            </w:pict>
          </mc:Fallback>
        </mc:AlternateContent>
      </w:r>
      <w:r>
        <w:rPr>
          <w:b/>
          <w:noProof/>
          <w:color w:val="FF0000"/>
        </w:rPr>
        <mc:AlternateContent>
          <mc:Choice Requires="wps">
            <w:drawing>
              <wp:anchor distT="0" distB="0" distL="114300" distR="114300" simplePos="0" relativeHeight="251679744" behindDoc="0" locked="0" layoutInCell="1" allowOverlap="1" wp14:anchorId="618A9F8B" wp14:editId="12FE5C6B">
                <wp:simplePos x="0" y="0"/>
                <wp:positionH relativeFrom="column">
                  <wp:posOffset>646429</wp:posOffset>
                </wp:positionH>
                <wp:positionV relativeFrom="paragraph">
                  <wp:posOffset>157052</wp:posOffset>
                </wp:positionV>
                <wp:extent cx="45719" cy="167640"/>
                <wp:effectExtent l="38100" t="19050" r="50165" b="22860"/>
                <wp:wrapNone/>
                <wp:docPr id="1989679632" name="Rechthoek 1989679632"/>
                <wp:cNvGraphicFramePr/>
                <a:graphic xmlns:a="http://schemas.openxmlformats.org/drawingml/2006/main">
                  <a:graphicData uri="http://schemas.microsoft.com/office/word/2010/wordprocessingShape">
                    <wps:wsp>
                      <wps:cNvSpPr/>
                      <wps:spPr>
                        <a:xfrm rot="956820">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C6F80" id="Rechthoek 1989679632" o:spid="_x0000_s1026" style="position:absolute;margin-left:50.9pt;margin-top:12.35pt;width:3.6pt;height:13.2pt;rotation:1045103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" fillcolor="yellow" strokecolor="yellow" strokeweight="1pt"/>
            </w:pict>
          </mc:Fallback>
        </mc:AlternateContent>
      </w:r>
    </w:p>
    <w:p w14:paraId="2FB9201B" w14:textId="073940C5" w:rsidR="004B757F" w:rsidRDefault="00734976" w:rsidP="00F476A0">
      <w:pPr>
        <w:suppressAutoHyphens w:val="0"/>
        <w:autoSpaceDE/>
        <w:rPr>
          <w:b/>
          <w:color w:val="FF0000"/>
        </w:rPr>
      </w:pPr>
      <w:r>
        <w:rPr>
          <w:b/>
          <w:noProof/>
          <w:color w:val="FF0000"/>
        </w:rPr>
        <mc:AlternateContent>
          <mc:Choice Requires="wps">
            <w:drawing>
              <wp:anchor distT="0" distB="0" distL="114300" distR="114300" simplePos="0" relativeHeight="251687936" behindDoc="0" locked="0" layoutInCell="1" allowOverlap="1" wp14:anchorId="6DF09BCC" wp14:editId="6DD048EF">
                <wp:simplePos x="0" y="0"/>
                <wp:positionH relativeFrom="column">
                  <wp:posOffset>920750</wp:posOffset>
                </wp:positionH>
                <wp:positionV relativeFrom="paragraph">
                  <wp:posOffset>10795</wp:posOffset>
                </wp:positionV>
                <wp:extent cx="45719" cy="167640"/>
                <wp:effectExtent l="0" t="0" r="12065" b="22860"/>
                <wp:wrapNone/>
                <wp:docPr id="1989679636" name="Rechthoek 1989679636"/>
                <wp:cNvGraphicFramePr/>
                <a:graphic xmlns:a="http://schemas.openxmlformats.org/drawingml/2006/main">
                  <a:graphicData uri="http://schemas.microsoft.com/office/word/2010/wordprocessingShape">
                    <wps:wsp>
                      <wps:cNvSpPr/>
                      <wps:spPr>
                        <a:xfrm>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23040" id="Rechthoek 1989679636" o:spid="_x0000_s1026" style="position:absolute;margin-left:72.5pt;margin-top:.85pt;width:3.6pt;height:13.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" fillcolor="yellow" strokecolor="yellow" strokeweight="1pt"/>
            </w:pict>
          </mc:Fallback>
        </mc:AlternateContent>
      </w:r>
      <w:r>
        <w:rPr>
          <w:b/>
          <w:noProof/>
          <w:color w:val="FF0000"/>
        </w:rPr>
        <mc:AlternateContent>
          <mc:Choice Requires="wps">
            <w:drawing>
              <wp:anchor distT="0" distB="0" distL="114300" distR="114300" simplePos="0" relativeHeight="251685888" behindDoc="0" locked="0" layoutInCell="1" allowOverlap="1" wp14:anchorId="64A15B1F" wp14:editId="37592F16">
                <wp:simplePos x="0" y="0"/>
                <wp:positionH relativeFrom="column">
                  <wp:posOffset>1507490</wp:posOffset>
                </wp:positionH>
                <wp:positionV relativeFrom="paragraph">
                  <wp:posOffset>10795</wp:posOffset>
                </wp:positionV>
                <wp:extent cx="45719" cy="167640"/>
                <wp:effectExtent l="0" t="0" r="12065" b="22860"/>
                <wp:wrapNone/>
                <wp:docPr id="1989679635" name="Rechthoek 1989679635"/>
                <wp:cNvGraphicFramePr/>
                <a:graphic xmlns:a="http://schemas.openxmlformats.org/drawingml/2006/main">
                  <a:graphicData uri="http://schemas.microsoft.com/office/word/2010/wordprocessingShape">
                    <wps:wsp>
                      <wps:cNvSpPr/>
                      <wps:spPr>
                        <a:xfrm>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775D6" id="Rechthoek 1989679635" o:spid="_x0000_s1026" style="position:absolute;margin-left:118.7pt;margin-top:.85pt;width:3.6pt;height:1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" fillcolor="yellow" strokecolor="yellow" strokeweight="1pt"/>
            </w:pict>
          </mc:Fallback>
        </mc:AlternateContent>
      </w:r>
      <w:r>
        <w:rPr>
          <w:b/>
          <w:noProof/>
          <w:color w:val="FF0000"/>
        </w:rPr>
        <mc:AlternateContent>
          <mc:Choice Requires="wps">
            <w:drawing>
              <wp:anchor distT="0" distB="0" distL="114300" distR="114300" simplePos="0" relativeHeight="251681792" behindDoc="0" locked="0" layoutInCell="1" allowOverlap="1" wp14:anchorId="7F75E6EA" wp14:editId="79B97090">
                <wp:simplePos x="0" y="0"/>
                <wp:positionH relativeFrom="column">
                  <wp:posOffset>1187450</wp:posOffset>
                </wp:positionH>
                <wp:positionV relativeFrom="paragraph">
                  <wp:posOffset>10795</wp:posOffset>
                </wp:positionV>
                <wp:extent cx="45719" cy="167640"/>
                <wp:effectExtent l="0" t="0" r="12065" b="22860"/>
                <wp:wrapNone/>
                <wp:docPr id="1989679633" name="Rechthoek 1989679633"/>
                <wp:cNvGraphicFramePr/>
                <a:graphic xmlns:a="http://schemas.openxmlformats.org/drawingml/2006/main">
                  <a:graphicData uri="http://schemas.microsoft.com/office/word/2010/wordprocessingShape">
                    <wps:wsp>
                      <wps:cNvSpPr/>
                      <wps:spPr>
                        <a:xfrm>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5EBC5" id="Rechthoek 1989679633" o:spid="_x0000_s1026" style="position:absolute;margin-left:93.5pt;margin-top:.85pt;width:3.6pt;height:1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" fillcolor="yellow" strokecolor="yellow" strokeweight="1pt"/>
            </w:pict>
          </mc:Fallback>
        </mc:AlternateContent>
      </w:r>
    </w:p>
    <w:p w14:paraId="730B1379" w14:textId="6B7D599F" w:rsidR="004B757F" w:rsidRPr="003F5094" w:rsidRDefault="007A39F6" w:rsidP="00F476A0">
      <w:pPr>
        <w:suppressAutoHyphens w:val="0"/>
        <w:autoSpaceDE/>
        <w:rPr>
          <w:b/>
          <w:color w:val="FF0000"/>
        </w:rPr>
      </w:pPr>
      <w:r>
        <w:rPr>
          <w:b/>
          <w:noProof/>
          <w:color w:val="FF0000"/>
          <w:lang w:val="en-US"/>
        </w:rPr>
        <mc:AlternateContent>
          <mc:Choice Requires="wps">
            <w:drawing>
              <wp:anchor distT="0" distB="0" distL="114300" distR="114300" simplePos="0" relativeHeight="251660288" behindDoc="0" locked="0" layoutInCell="1" allowOverlap="1" wp14:anchorId="7274CF30" wp14:editId="7C977B7D">
                <wp:simplePos x="0" y="0"/>
                <wp:positionH relativeFrom="column">
                  <wp:posOffset>246380</wp:posOffset>
                </wp:positionH>
                <wp:positionV relativeFrom="paragraph">
                  <wp:posOffset>101600</wp:posOffset>
                </wp:positionV>
                <wp:extent cx="3402330" cy="68580"/>
                <wp:effectExtent l="19050" t="76200" r="26670" b="26670"/>
                <wp:wrapNone/>
                <wp:docPr id="1989679618" name="Rechte verbindingslijn met pijl 1989679618"/>
                <wp:cNvGraphicFramePr/>
                <a:graphic xmlns:a="http://schemas.openxmlformats.org/drawingml/2006/main">
                  <a:graphicData uri="http://schemas.microsoft.com/office/word/2010/wordprocessingShape">
                    <wps:wsp>
                      <wps:cNvCnPr/>
                      <wps:spPr>
                        <a:xfrm flipH="1" flipV="1">
                          <a:off x="0" y="0"/>
                          <a:ext cx="340233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E0AC2" id="Rechte verbindingslijn met pijl 1989679618" o:spid="_x0000_s1026" type="#_x0000_t32" style="position:absolute;margin-left:19.4pt;margin-top:8pt;width:267.9pt;height:5.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" strokecolor="#5b9bd5 [3204]" strokeweight=".5pt">
                <v:stroke endarrow="block" joinstyle="miter"/>
              </v:shape>
            </w:pict>
          </mc:Fallback>
        </mc:AlternateContent>
      </w:r>
      <w:r>
        <w:rPr>
          <w:b/>
          <w:noProof/>
          <w:color w:val="FF0000"/>
        </w:rPr>
        <mc:AlternateContent>
          <mc:Choice Requires="wps">
            <w:drawing>
              <wp:anchor distT="0" distB="0" distL="114300" distR="114300" simplePos="0" relativeHeight="251676672" behindDoc="0" locked="0" layoutInCell="1" allowOverlap="1" wp14:anchorId="17FD45FA" wp14:editId="6CCD39EF">
                <wp:simplePos x="0" y="0"/>
                <wp:positionH relativeFrom="column">
                  <wp:posOffset>3717290</wp:posOffset>
                </wp:positionH>
                <wp:positionV relativeFrom="paragraph">
                  <wp:posOffset>10160</wp:posOffset>
                </wp:positionV>
                <wp:extent cx="1013460" cy="274320"/>
                <wp:effectExtent l="0" t="0" r="0" b="0"/>
                <wp:wrapNone/>
                <wp:docPr id="1989679630" name="Tekstvak 1989679630"/>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0B8357E7" w14:textId="2FA4C5AC" w:rsidR="00C974B2" w:rsidRPr="007475FA" w:rsidRDefault="00C974B2" w:rsidP="00C974B2">
                            <w:pPr>
                              <w:rPr>
                                <w:lang w:val="en-US"/>
                              </w:rPr>
                            </w:pPr>
                            <w:r>
                              <w:rPr>
                                <w:lang w:val="en-US"/>
                              </w:rPr>
                              <w:t>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45FA" id="Tekstvak 1989679630" o:spid="_x0000_s1027" type="#_x0000_t202" style="position:absolute;margin-left:292.7pt;margin-top:.8pt;width:79.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" fillcolor="white [3212]" stroked="f" strokeweight=".5pt">
                <v:textbox>
                  <w:txbxContent>
                    <w:p w14:paraId="0B8357E7" w14:textId="2FA4C5AC" w:rsidR="00C974B2" w:rsidRPr="007475FA" w:rsidRDefault="00C974B2" w:rsidP="00C974B2">
                      <w:pPr>
                        <w:rPr>
                          <w:lang w:val="en-US"/>
                        </w:rPr>
                      </w:pPr>
                      <w:r>
                        <w:rPr>
                          <w:lang w:val="en-US"/>
                        </w:rPr>
                        <w:t>Arm</w:t>
                      </w:r>
                    </w:p>
                  </w:txbxContent>
                </v:textbox>
              </v:shape>
            </w:pict>
          </mc:Fallback>
        </mc:AlternateContent>
      </w:r>
    </w:p>
    <w:p w14:paraId="3DF9EBC0" w14:textId="7656AAE5" w:rsidR="004B757F" w:rsidRPr="003F5094" w:rsidRDefault="004B757F" w:rsidP="00F476A0">
      <w:pPr>
        <w:suppressAutoHyphens w:val="0"/>
        <w:autoSpaceDE/>
        <w:rPr>
          <w:b/>
          <w:color w:val="FF0000"/>
        </w:rPr>
      </w:pPr>
    </w:p>
    <w:p w14:paraId="28554FDD" w14:textId="49FC0F6C" w:rsidR="004B757F" w:rsidRPr="003F5094" w:rsidRDefault="004B757F" w:rsidP="00F476A0">
      <w:pPr>
        <w:suppressAutoHyphens w:val="0"/>
        <w:autoSpaceDE/>
        <w:rPr>
          <w:b/>
          <w:color w:val="FF0000"/>
        </w:rPr>
      </w:pPr>
    </w:p>
    <w:p w14:paraId="63AF2A22" w14:textId="7F4C6484" w:rsidR="004B757F" w:rsidRPr="003F5094" w:rsidRDefault="00C974B2" w:rsidP="00F476A0">
      <w:pPr>
        <w:suppressAutoHyphens w:val="0"/>
        <w:autoSpaceDE/>
        <w:rPr>
          <w:b/>
          <w:color w:val="FF0000"/>
        </w:rPr>
      </w:pPr>
      <w:r>
        <w:rPr>
          <w:b/>
          <w:noProof/>
          <w:color w:val="FF0000"/>
        </w:rPr>
        <mc:AlternateContent>
          <mc:Choice Requires="wps">
            <w:drawing>
              <wp:anchor distT="0" distB="0" distL="114300" distR="114300" simplePos="0" relativeHeight="251678720" behindDoc="0" locked="0" layoutInCell="1" allowOverlap="1" wp14:anchorId="6D88F2B9" wp14:editId="212DF8C8">
                <wp:simplePos x="0" y="0"/>
                <wp:positionH relativeFrom="column">
                  <wp:posOffset>3702050</wp:posOffset>
                </wp:positionH>
                <wp:positionV relativeFrom="paragraph">
                  <wp:posOffset>8255</wp:posOffset>
                </wp:positionV>
                <wp:extent cx="1394460" cy="274320"/>
                <wp:effectExtent l="0" t="0" r="0" b="0"/>
                <wp:wrapNone/>
                <wp:docPr id="1989679631" name="Tekstvak 1989679631"/>
                <wp:cNvGraphicFramePr/>
                <a:graphic xmlns:a="http://schemas.openxmlformats.org/drawingml/2006/main">
                  <a:graphicData uri="http://schemas.microsoft.com/office/word/2010/wordprocessingShape">
                    <wps:wsp>
                      <wps:cNvSpPr txBox="1"/>
                      <wps:spPr>
                        <a:xfrm>
                          <a:off x="0" y="0"/>
                          <a:ext cx="1394460" cy="274320"/>
                        </a:xfrm>
                        <a:prstGeom prst="rect">
                          <a:avLst/>
                        </a:prstGeom>
                        <a:solidFill>
                          <a:schemeClr val="bg1"/>
                        </a:solidFill>
                        <a:ln w="6350">
                          <a:noFill/>
                        </a:ln>
                      </wps:spPr>
                      <wps:txbx>
                        <w:txbxContent>
                          <w:p w14:paraId="40A2E05D" w14:textId="6F12D57D" w:rsidR="00C974B2" w:rsidRPr="007475FA" w:rsidRDefault="00C974B2" w:rsidP="00C974B2">
                            <w:pPr>
                              <w:rPr>
                                <w:lang w:val="en-US"/>
                              </w:rPr>
                            </w:pPr>
                            <w:r>
                              <w:rPr>
                                <w:lang w:val="en-US"/>
                              </w:rPr>
                              <w:t>Deksel behuizing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F2B9" id="Tekstvak 1989679631" o:spid="_x0000_s1028" type="#_x0000_t202" style="position:absolute;margin-left:291.5pt;margin-top:.65pt;width:109.8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" fillcolor="white [3212]" stroked="f" strokeweight=".5pt">
                <v:textbox>
                  <w:txbxContent>
                    <w:p w14:paraId="40A2E05D" w14:textId="6F12D57D" w:rsidR="00C974B2" w:rsidRPr="007475FA" w:rsidRDefault="00C974B2" w:rsidP="00C974B2">
                      <w:pPr>
                        <w:rPr>
                          <w:lang w:val="en-US"/>
                        </w:rPr>
                      </w:pPr>
                      <w:r>
                        <w:rPr>
                          <w:lang w:val="en-US"/>
                        </w:rPr>
                        <w:t>Deksel behuizing</w:t>
                      </w:r>
                    </w:p>
                  </w:txbxContent>
                </v:textbox>
              </v:shape>
            </w:pict>
          </mc:Fallback>
        </mc:AlternateContent>
      </w:r>
    </w:p>
    <w:p w14:paraId="09D7ED67" w14:textId="4E3EB5E2" w:rsidR="004B757F" w:rsidRPr="003F5094" w:rsidRDefault="007475FA" w:rsidP="00F476A0">
      <w:pPr>
        <w:suppressAutoHyphens w:val="0"/>
        <w:autoSpaceDE/>
        <w:rPr>
          <w:b/>
          <w:color w:val="FF0000"/>
        </w:rPr>
      </w:pPr>
      <w:r>
        <w:rPr>
          <w:b/>
          <w:noProof/>
          <w:color w:val="FF0000"/>
          <w:lang w:val="en-US"/>
        </w:rPr>
        <mc:AlternateContent>
          <mc:Choice Requires="wps">
            <w:drawing>
              <wp:anchor distT="0" distB="0" distL="114300" distR="114300" simplePos="0" relativeHeight="251661312" behindDoc="0" locked="0" layoutInCell="1" allowOverlap="1" wp14:anchorId="4226FB03" wp14:editId="19093692">
                <wp:simplePos x="0" y="0"/>
                <wp:positionH relativeFrom="column">
                  <wp:posOffset>1515110</wp:posOffset>
                </wp:positionH>
                <wp:positionV relativeFrom="paragraph">
                  <wp:posOffset>7620</wp:posOffset>
                </wp:positionV>
                <wp:extent cx="2202180" cy="68580"/>
                <wp:effectExtent l="38100" t="0" r="26670" b="83820"/>
                <wp:wrapNone/>
                <wp:docPr id="1989679619" name="Rechte verbindingslijn met pijl 1989679619"/>
                <wp:cNvGraphicFramePr/>
                <a:graphic xmlns:a="http://schemas.openxmlformats.org/drawingml/2006/main">
                  <a:graphicData uri="http://schemas.microsoft.com/office/word/2010/wordprocessingShape">
                    <wps:wsp>
                      <wps:cNvCnPr/>
                      <wps:spPr>
                        <a:xfrm flipH="1">
                          <a:off x="0" y="0"/>
                          <a:ext cx="22021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06E53C" id="Rechte verbindingslijn met pijl 1989679619" o:spid="_x0000_s1026" type="#_x0000_t32" style="position:absolute;margin-left:119.3pt;margin-top:.6pt;width:173.4pt;height:5.4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" strokecolor="#5b9bd5 [3204]" strokeweight=".5pt">
                <v:stroke endarrow="block" joinstyle="miter"/>
              </v:shape>
            </w:pict>
          </mc:Fallback>
        </mc:AlternateContent>
      </w:r>
    </w:p>
    <w:p w14:paraId="1AF53AD9" w14:textId="68A439DB" w:rsidR="004B757F" w:rsidRPr="003F5094" w:rsidRDefault="00C974B2" w:rsidP="00F476A0">
      <w:pPr>
        <w:suppressAutoHyphens w:val="0"/>
        <w:autoSpaceDE/>
        <w:rPr>
          <w:b/>
          <w:color w:val="FF0000"/>
        </w:rPr>
      </w:pPr>
      <w:r>
        <w:rPr>
          <w:b/>
          <w:noProof/>
          <w:color w:val="FF0000"/>
        </w:rPr>
        <mc:AlternateContent>
          <mc:Choice Requires="wps">
            <w:drawing>
              <wp:anchor distT="0" distB="0" distL="114300" distR="114300" simplePos="0" relativeHeight="251668480" behindDoc="0" locked="0" layoutInCell="1" allowOverlap="1" wp14:anchorId="4AB6BD6F" wp14:editId="16FB553D">
                <wp:simplePos x="0" y="0"/>
                <wp:positionH relativeFrom="column">
                  <wp:posOffset>3699510</wp:posOffset>
                </wp:positionH>
                <wp:positionV relativeFrom="paragraph">
                  <wp:posOffset>5715</wp:posOffset>
                </wp:positionV>
                <wp:extent cx="1013460" cy="274320"/>
                <wp:effectExtent l="0" t="0" r="0" b="0"/>
                <wp:wrapNone/>
                <wp:docPr id="1989679626" name="Tekstvak 1989679626"/>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43EC9AC3" w14:textId="0CEBA694" w:rsidR="00C974B2" w:rsidRPr="007475FA" w:rsidRDefault="00C974B2" w:rsidP="00C974B2">
                            <w:pPr>
                              <w:rPr>
                                <w:lang w:val="en-US"/>
                              </w:rPr>
                            </w:pPr>
                            <w:r>
                              <w:rPr>
                                <w:lang w:val="en-US"/>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6BD6F" id="Tekstvak 1989679626" o:spid="_x0000_s1029" type="#_x0000_t202" style="position:absolute;margin-left:291.3pt;margin-top:.45pt;width:79.8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" fillcolor="white [3212]" stroked="f" strokeweight=".5pt">
                <v:textbox>
                  <w:txbxContent>
                    <w:p w14:paraId="43EC9AC3" w14:textId="0CEBA694" w:rsidR="00C974B2" w:rsidRPr="007475FA" w:rsidRDefault="00C974B2" w:rsidP="00C974B2">
                      <w:pPr>
                        <w:rPr>
                          <w:lang w:val="en-US"/>
                        </w:rPr>
                      </w:pPr>
                      <w:r>
                        <w:rPr>
                          <w:lang w:val="en-US"/>
                        </w:rPr>
                        <w:t>Arduino</w:t>
                      </w:r>
                    </w:p>
                  </w:txbxContent>
                </v:textbox>
              </v:shape>
            </w:pict>
          </mc:Fallback>
        </mc:AlternateContent>
      </w:r>
      <w:r w:rsidR="007475FA">
        <w:rPr>
          <w:b/>
          <w:noProof/>
          <w:color w:val="FF0000"/>
          <w:lang w:val="en-US"/>
        </w:rPr>
        <mc:AlternateContent>
          <mc:Choice Requires="wps">
            <w:drawing>
              <wp:anchor distT="0" distB="0" distL="114300" distR="114300" simplePos="0" relativeHeight="251662336" behindDoc="0" locked="0" layoutInCell="1" allowOverlap="1" wp14:anchorId="14BAA736" wp14:editId="32604E9C">
                <wp:simplePos x="0" y="0"/>
                <wp:positionH relativeFrom="column">
                  <wp:posOffset>1370330</wp:posOffset>
                </wp:positionH>
                <wp:positionV relativeFrom="paragraph">
                  <wp:posOffset>26035</wp:posOffset>
                </wp:positionV>
                <wp:extent cx="2316480" cy="140970"/>
                <wp:effectExtent l="0" t="57150" r="26670" b="30480"/>
                <wp:wrapNone/>
                <wp:docPr id="1989679620" name="Rechte verbindingslijn met pijl 1989679620"/>
                <wp:cNvGraphicFramePr/>
                <a:graphic xmlns:a="http://schemas.openxmlformats.org/drawingml/2006/main">
                  <a:graphicData uri="http://schemas.microsoft.com/office/word/2010/wordprocessingShape">
                    <wps:wsp>
                      <wps:cNvCnPr/>
                      <wps:spPr>
                        <a:xfrm flipH="1" flipV="1">
                          <a:off x="0" y="0"/>
                          <a:ext cx="231648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6874" id="Rechte verbindingslijn met pijl 1989679620" o:spid="_x0000_s1026" type="#_x0000_t32" style="position:absolute;margin-left:107.9pt;margin-top:2.05pt;width:182.4pt;height:11.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" strokecolor="#5b9bd5 [3204]" strokeweight=".5pt">
                <v:stroke endarrow="block" joinstyle="miter"/>
              </v:shape>
            </w:pict>
          </mc:Fallback>
        </mc:AlternateContent>
      </w:r>
    </w:p>
    <w:p w14:paraId="2C6F132B" w14:textId="58123F78" w:rsidR="004B757F" w:rsidRPr="003F5094" w:rsidRDefault="004B757F" w:rsidP="00F476A0">
      <w:pPr>
        <w:suppressAutoHyphens w:val="0"/>
        <w:autoSpaceDE/>
        <w:rPr>
          <w:b/>
          <w:color w:val="FF0000"/>
        </w:rPr>
      </w:pPr>
    </w:p>
    <w:p w14:paraId="5B6F195B" w14:textId="09A40E46" w:rsidR="004B757F" w:rsidRPr="003F5094" w:rsidRDefault="00C974B2" w:rsidP="00F476A0">
      <w:pPr>
        <w:suppressAutoHyphens w:val="0"/>
        <w:autoSpaceDE/>
        <w:rPr>
          <w:b/>
          <w:color w:val="FF0000"/>
        </w:rPr>
      </w:pPr>
      <w:r>
        <w:rPr>
          <w:b/>
          <w:noProof/>
          <w:color w:val="FF0000"/>
        </w:rPr>
        <mc:AlternateContent>
          <mc:Choice Requires="wps">
            <w:drawing>
              <wp:anchor distT="0" distB="0" distL="114300" distR="114300" simplePos="0" relativeHeight="251674624" behindDoc="0" locked="0" layoutInCell="1" allowOverlap="1" wp14:anchorId="48F809F5" wp14:editId="1AB73B2F">
                <wp:simplePos x="0" y="0"/>
                <wp:positionH relativeFrom="column">
                  <wp:posOffset>3717290</wp:posOffset>
                </wp:positionH>
                <wp:positionV relativeFrom="paragraph">
                  <wp:posOffset>66675</wp:posOffset>
                </wp:positionV>
                <wp:extent cx="1013460" cy="274320"/>
                <wp:effectExtent l="0" t="0" r="0" b="0"/>
                <wp:wrapNone/>
                <wp:docPr id="1989679629" name="Tekstvak 1989679629"/>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2F4771B2" w14:textId="6CE008CA" w:rsidR="00C974B2" w:rsidRPr="007475FA" w:rsidRDefault="00C974B2" w:rsidP="00C974B2">
                            <w:pPr>
                              <w:rPr>
                                <w:lang w:val="en-US"/>
                              </w:rPr>
                            </w:pPr>
                            <w:r>
                              <w:rPr>
                                <w:lang w:val="en-US"/>
                              </w:rPr>
                              <w:t>Reservoir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09F5" id="Tekstvak 1989679629" o:spid="_x0000_s1030" type="#_x0000_t202" style="position:absolute;margin-left:292.7pt;margin-top:5.25pt;width:79.8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" fillcolor="white [3212]" stroked="f" strokeweight=".5pt">
                <v:textbox>
                  <w:txbxContent>
                    <w:p w14:paraId="2F4771B2" w14:textId="6CE008CA" w:rsidR="00C974B2" w:rsidRPr="007475FA" w:rsidRDefault="00C974B2" w:rsidP="00C974B2">
                      <w:pPr>
                        <w:rPr>
                          <w:lang w:val="en-US"/>
                        </w:rPr>
                      </w:pPr>
                      <w:r>
                        <w:rPr>
                          <w:lang w:val="en-US"/>
                        </w:rPr>
                        <w:t>Reservoir</w:t>
                      </w:r>
                    </w:p>
                  </w:txbxContent>
                </v:textbox>
              </v:shape>
            </w:pict>
          </mc:Fallback>
        </mc:AlternateContent>
      </w:r>
    </w:p>
    <w:p w14:paraId="1CC77A36" w14:textId="153F9744" w:rsidR="00F476A0" w:rsidRPr="003F5094" w:rsidRDefault="007A39F6" w:rsidP="00F476A0">
      <w:pPr>
        <w:suppressAutoHyphens w:val="0"/>
        <w:autoSpaceDE/>
        <w:rPr>
          <w:b/>
          <w:bCs w:val="0"/>
        </w:rPr>
      </w:pPr>
      <w:r>
        <w:rPr>
          <w:b/>
          <w:noProof/>
          <w:color w:val="FF0000"/>
        </w:rPr>
        <mc:AlternateContent>
          <mc:Choice Requires="wps">
            <w:drawing>
              <wp:anchor distT="0" distB="0" distL="114300" distR="114300" simplePos="0" relativeHeight="251672576" behindDoc="0" locked="0" layoutInCell="1" allowOverlap="1" wp14:anchorId="54BEB8EC" wp14:editId="3554187A">
                <wp:simplePos x="0" y="0"/>
                <wp:positionH relativeFrom="column">
                  <wp:posOffset>3705860</wp:posOffset>
                </wp:positionH>
                <wp:positionV relativeFrom="paragraph">
                  <wp:posOffset>1071880</wp:posOffset>
                </wp:positionV>
                <wp:extent cx="1013460" cy="274320"/>
                <wp:effectExtent l="0" t="0" r="0" b="0"/>
                <wp:wrapNone/>
                <wp:docPr id="1989679628" name="Tekstvak 1989679628"/>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5FA26ECA" w14:textId="3B4C48FE" w:rsidR="00C974B2" w:rsidRPr="007475FA" w:rsidRDefault="00C974B2" w:rsidP="00C974B2">
                            <w:pPr>
                              <w:rPr>
                                <w:lang w:val="en-US"/>
                              </w:rPr>
                            </w:pPr>
                            <w:r>
                              <w:rPr>
                                <w:lang w:val="en-US"/>
                              </w:rPr>
                              <w:t>Waterpomp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EB8EC" id="Tekstvak 1989679628" o:spid="_x0000_s1031" type="#_x0000_t202" style="position:absolute;margin-left:291.8pt;margin-top:84.4pt;width:79.8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" fillcolor="white [3212]" stroked="f" strokeweight=".5pt">
                <v:textbox>
                  <w:txbxContent>
                    <w:p w14:paraId="5FA26ECA" w14:textId="3B4C48FE" w:rsidR="00C974B2" w:rsidRPr="007475FA" w:rsidRDefault="00C974B2" w:rsidP="00C974B2">
                      <w:pPr>
                        <w:rPr>
                          <w:lang w:val="en-US"/>
                        </w:rPr>
                      </w:pPr>
                      <w:r>
                        <w:rPr>
                          <w:lang w:val="en-US"/>
                        </w:rPr>
                        <w:t>Waterpomp</w:t>
                      </w:r>
                    </w:p>
                  </w:txbxContent>
                </v:textbox>
              </v:shape>
            </w:pict>
          </mc:Fallback>
        </mc:AlternateContent>
      </w:r>
      <w:r>
        <w:rPr>
          <w:b/>
          <w:noProof/>
          <w:color w:val="FF0000"/>
        </w:rPr>
        <mc:AlternateContent>
          <mc:Choice Requires="wps">
            <w:drawing>
              <wp:anchor distT="0" distB="0" distL="114300" distR="114300" simplePos="0" relativeHeight="251670528" behindDoc="0" locked="0" layoutInCell="1" allowOverlap="1" wp14:anchorId="3FF16960" wp14:editId="4A513B4E">
                <wp:simplePos x="0" y="0"/>
                <wp:positionH relativeFrom="column">
                  <wp:posOffset>3683000</wp:posOffset>
                </wp:positionH>
                <wp:positionV relativeFrom="paragraph">
                  <wp:posOffset>706120</wp:posOffset>
                </wp:positionV>
                <wp:extent cx="1013460" cy="274320"/>
                <wp:effectExtent l="0" t="0" r="0" b="0"/>
                <wp:wrapNone/>
                <wp:docPr id="1989679627" name="Tekstvak 1989679627"/>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2FE5EB73" w14:textId="653A145C" w:rsidR="00C974B2" w:rsidRPr="007475FA" w:rsidRDefault="00C974B2" w:rsidP="00C974B2">
                            <w:pPr>
                              <w:rPr>
                                <w:lang w:val="en-US"/>
                              </w:rPr>
                            </w:pPr>
                            <w:r>
                              <w:rPr>
                                <w:lang w:val="en-US"/>
                              </w:rPr>
                              <w:t>Drijf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16960" id="Tekstvak 1989679627" o:spid="_x0000_s1032" type="#_x0000_t202" style="position:absolute;margin-left:290pt;margin-top:55.6pt;width:79.8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" fillcolor="white [3212]" stroked="f" strokeweight=".5pt">
                <v:textbox>
                  <w:txbxContent>
                    <w:p w14:paraId="2FE5EB73" w14:textId="653A145C" w:rsidR="00C974B2" w:rsidRPr="007475FA" w:rsidRDefault="00C974B2" w:rsidP="00C974B2">
                      <w:pPr>
                        <w:rPr>
                          <w:lang w:val="en-US"/>
                        </w:rPr>
                      </w:pPr>
                      <w:r>
                        <w:rPr>
                          <w:lang w:val="en-US"/>
                        </w:rPr>
                        <w:t>Drijf Sensor</w:t>
                      </w:r>
                    </w:p>
                  </w:txbxContent>
                </v:textbox>
              </v:shape>
            </w:pict>
          </mc:Fallback>
        </mc:AlternateContent>
      </w:r>
      <w:r w:rsidR="007475FA">
        <w:rPr>
          <w:b/>
          <w:noProof/>
          <w:color w:val="FF0000"/>
          <w:lang w:val="en-US"/>
        </w:rPr>
        <mc:AlternateContent>
          <mc:Choice Requires="wps">
            <w:drawing>
              <wp:anchor distT="0" distB="0" distL="114300" distR="114300" simplePos="0" relativeHeight="251663360" behindDoc="0" locked="0" layoutInCell="1" allowOverlap="1" wp14:anchorId="338D991C" wp14:editId="7D57B276">
                <wp:simplePos x="0" y="0"/>
                <wp:positionH relativeFrom="column">
                  <wp:posOffset>1416050</wp:posOffset>
                </wp:positionH>
                <wp:positionV relativeFrom="paragraph">
                  <wp:posOffset>27939</wp:posOffset>
                </wp:positionV>
                <wp:extent cx="2247900" cy="45719"/>
                <wp:effectExtent l="19050" t="76200" r="19050" b="50165"/>
                <wp:wrapNone/>
                <wp:docPr id="1989679621" name="Rechte verbindingslijn met pijl 1989679621"/>
                <wp:cNvGraphicFramePr/>
                <a:graphic xmlns:a="http://schemas.openxmlformats.org/drawingml/2006/main">
                  <a:graphicData uri="http://schemas.microsoft.com/office/word/2010/wordprocessingShape">
                    <wps:wsp>
                      <wps:cNvCnPr/>
                      <wps:spPr>
                        <a:xfrm flipH="1" flipV="1">
                          <a:off x="0" y="0"/>
                          <a:ext cx="2247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8D461" id="Rechte verbindingslijn met pijl 1989679621" o:spid="_x0000_s1026" type="#_x0000_t32" style="position:absolute;margin-left:111.5pt;margin-top:2.2pt;width:177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" strokecolor="#5b9bd5 [3204]" strokeweight=".5pt">
                <v:stroke endarrow="block" joinstyle="miter"/>
              </v:shape>
            </w:pict>
          </mc:Fallback>
        </mc:AlternateContent>
      </w:r>
      <w:r w:rsidR="007475FA">
        <w:rPr>
          <w:b/>
          <w:noProof/>
          <w:color w:val="FF0000"/>
          <w:lang w:val="en-US"/>
        </w:rPr>
        <mc:AlternateContent>
          <mc:Choice Requires="wps">
            <w:drawing>
              <wp:anchor distT="0" distB="0" distL="114300" distR="114300" simplePos="0" relativeHeight="251665408" behindDoc="0" locked="0" layoutInCell="1" allowOverlap="1" wp14:anchorId="5F4ACD20" wp14:editId="5C1554D6">
                <wp:simplePos x="0" y="0"/>
                <wp:positionH relativeFrom="column">
                  <wp:posOffset>726440</wp:posOffset>
                </wp:positionH>
                <wp:positionV relativeFrom="paragraph">
                  <wp:posOffset>866140</wp:posOffset>
                </wp:positionV>
                <wp:extent cx="2960370" cy="160020"/>
                <wp:effectExtent l="38100" t="0" r="11430" b="87630"/>
                <wp:wrapNone/>
                <wp:docPr id="1989679623" name="Rechte verbindingslijn met pijl 1989679623"/>
                <wp:cNvGraphicFramePr/>
                <a:graphic xmlns:a="http://schemas.openxmlformats.org/drawingml/2006/main">
                  <a:graphicData uri="http://schemas.microsoft.com/office/word/2010/wordprocessingShape">
                    <wps:wsp>
                      <wps:cNvCnPr/>
                      <wps:spPr>
                        <a:xfrm flipH="1">
                          <a:off x="0" y="0"/>
                          <a:ext cx="296037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340B8" id="Rechte verbindingslijn met pijl 1989679623" o:spid="_x0000_s1026" type="#_x0000_t32" style="position:absolute;margin-left:57.2pt;margin-top:68.2pt;width:233.1pt;height:1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" strokecolor="#5b9bd5 [3204]" strokeweight=".5pt">
                <v:stroke endarrow="block" joinstyle="miter"/>
              </v:shape>
            </w:pict>
          </mc:Fallback>
        </mc:AlternateContent>
      </w:r>
      <w:r w:rsidR="007475FA">
        <w:rPr>
          <w:b/>
          <w:noProof/>
          <w:color w:val="FF0000"/>
          <w:lang w:val="en-US"/>
        </w:rPr>
        <mc:AlternateContent>
          <mc:Choice Requires="wps">
            <w:drawing>
              <wp:anchor distT="0" distB="0" distL="114300" distR="114300" simplePos="0" relativeHeight="251664384" behindDoc="0" locked="0" layoutInCell="1" allowOverlap="1" wp14:anchorId="55CD01C4" wp14:editId="5FAEDF6E">
                <wp:simplePos x="0" y="0"/>
                <wp:positionH relativeFrom="column">
                  <wp:posOffset>1156970</wp:posOffset>
                </wp:positionH>
                <wp:positionV relativeFrom="paragraph">
                  <wp:posOffset>1193800</wp:posOffset>
                </wp:positionV>
                <wp:extent cx="2644140" cy="45720"/>
                <wp:effectExtent l="19050" t="76200" r="22860" b="49530"/>
                <wp:wrapNone/>
                <wp:docPr id="1989679622" name="Rechte verbindingslijn met pijl 1989679622"/>
                <wp:cNvGraphicFramePr/>
                <a:graphic xmlns:a="http://schemas.openxmlformats.org/drawingml/2006/main">
                  <a:graphicData uri="http://schemas.microsoft.com/office/word/2010/wordprocessingShape">
                    <wps:wsp>
                      <wps:cNvCnPr/>
                      <wps:spPr>
                        <a:xfrm flipH="1" flipV="1">
                          <a:off x="0" y="0"/>
                          <a:ext cx="26441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50065" id="Rechte verbindingslijn met pijl 1989679622" o:spid="_x0000_s1026" type="#_x0000_t32" style="position:absolute;margin-left:91.1pt;margin-top:94pt;width:208.2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" strokecolor="#5b9bd5 [3204]" strokeweight=".5pt">
                <v:stroke endarrow="block" joinstyle="miter"/>
              </v:shape>
            </w:pict>
          </mc:Fallback>
        </mc:AlternateContent>
      </w:r>
      <w:r w:rsidR="00F476A0" w:rsidRPr="003F5094">
        <w:rPr>
          <w:b/>
          <w:color w:val="FF0000"/>
        </w:rPr>
        <w:br w:type="page"/>
      </w:r>
    </w:p>
    <w:p w14:paraId="0D57A7B0" w14:textId="001399C1" w:rsidR="1C035A97" w:rsidRPr="00EA1E5E" w:rsidRDefault="5C084ADC" w:rsidP="5C084ADC">
      <w:pPr>
        <w:rPr>
          <w:rFonts w:cs="Arial"/>
        </w:rPr>
      </w:pPr>
      <w:r w:rsidRPr="003F5094">
        <w:rPr>
          <w:rFonts w:cs="Arial"/>
          <w:b/>
          <w:sz w:val="28"/>
          <w:szCs w:val="28"/>
        </w:rPr>
        <w:lastRenderedPageBreak/>
        <w:t xml:space="preserve"> </w:t>
      </w:r>
      <w:r w:rsidRPr="00EA1E5E">
        <w:rPr>
          <w:rFonts w:cs="Arial"/>
          <w:b/>
          <w:sz w:val="28"/>
          <w:szCs w:val="28"/>
        </w:rPr>
        <w:t>2. Beschrijving functionaliteiten</w:t>
      </w:r>
      <w:r w:rsidR="00FE0EEC" w:rsidRPr="00EA1E5E">
        <w:rPr>
          <w:rFonts w:cs="Arial"/>
          <w:b/>
          <w:sz w:val="28"/>
          <w:szCs w:val="28"/>
        </w:rPr>
        <w:t xml:space="preserve"> van het</w:t>
      </w:r>
      <w:r w:rsidRPr="00EA1E5E">
        <w:rPr>
          <w:rFonts w:cs="Arial"/>
          <w:b/>
          <w:sz w:val="28"/>
          <w:szCs w:val="28"/>
        </w:rPr>
        <w:t xml:space="preserve"> systeem</w:t>
      </w:r>
    </w:p>
    <w:p w14:paraId="0F14878D" w14:textId="5A574ABD" w:rsidR="3579AD51" w:rsidRPr="00EA1E5E" w:rsidRDefault="3579AD51" w:rsidP="61E2765A">
      <w:pPr>
        <w:rPr>
          <w:rFonts w:eastAsia="Trebuchet MS" w:cs="Arial"/>
        </w:rPr>
      </w:pPr>
    </w:p>
    <w:p w14:paraId="6572F175" w14:textId="1E7837D2" w:rsidR="0003392E" w:rsidRDefault="00500F1D" w:rsidP="16309E71">
      <w:pPr>
        <w:rPr>
          <w:rFonts w:eastAsia="Trebuchet MS" w:cs="Arial"/>
          <w:b/>
        </w:rPr>
      </w:pPr>
      <w:r>
        <w:rPr>
          <w:rFonts w:eastAsia="Trebuchet MS" w:cs="Arial"/>
        </w:rPr>
        <w:t xml:space="preserve">Hier onder een flowchart waarin de werking van het systeem </w:t>
      </w:r>
      <w:r w:rsidR="009372BE">
        <w:rPr>
          <w:rFonts w:eastAsia="Trebuchet MS" w:cs="Arial"/>
        </w:rPr>
        <w:t xml:space="preserve">duidelijk </w:t>
      </w:r>
      <w:r>
        <w:rPr>
          <w:rFonts w:eastAsia="Trebuchet MS" w:cs="Arial"/>
        </w:rPr>
        <w:t>word gemaakt</w:t>
      </w:r>
      <w:r w:rsidR="009372BE">
        <w:rPr>
          <w:rFonts w:eastAsia="Trebuchet MS" w:cs="Arial"/>
        </w:rPr>
        <w:t>.</w:t>
      </w:r>
    </w:p>
    <w:p w14:paraId="686B7ABD" w14:textId="33CC9290" w:rsidR="00566971" w:rsidRDefault="00507A85" w:rsidP="16309E71">
      <w:pPr>
        <w:rPr>
          <w:rFonts w:eastAsia="Trebuchet MS" w:cs="Arial"/>
          <w:b/>
        </w:rPr>
      </w:pPr>
      <w:r>
        <w:rPr>
          <w:rFonts w:eastAsia="Trebuchet MS" w:cs="Arial"/>
          <w:b/>
          <w:noProof/>
        </w:rPr>
        <w:drawing>
          <wp:inline distT="0" distB="0" distL="0" distR="0" wp14:anchorId="4A1F5F46" wp14:editId="3CB0868E">
            <wp:extent cx="4901396" cy="3025140"/>
            <wp:effectExtent l="0" t="0" r="0" b="3810"/>
            <wp:docPr id="2" name="Afbeelding 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 plant system fow chart.PNG"/>
                    <pic:cNvPicPr/>
                  </pic:nvPicPr>
                  <pic:blipFill>
                    <a:blip r:embed="rId12">
                      <a:extLst>
                        <a:ext uri="{28A0092B-C50C-407E-A947-70E740481C1C}">
                          <a14:useLocalDpi xmlns:a14="http://schemas.microsoft.com/office/drawing/2010/main" val="0"/>
                        </a:ext>
                      </a:extLst>
                    </a:blip>
                    <a:stretch>
                      <a:fillRect/>
                    </a:stretch>
                  </pic:blipFill>
                  <pic:spPr>
                    <a:xfrm>
                      <a:off x="0" y="0"/>
                      <a:ext cx="4913562" cy="3032649"/>
                    </a:xfrm>
                    <a:prstGeom prst="rect">
                      <a:avLst/>
                    </a:prstGeom>
                  </pic:spPr>
                </pic:pic>
              </a:graphicData>
            </a:graphic>
          </wp:inline>
        </w:drawing>
      </w:r>
    </w:p>
    <w:p w14:paraId="3245AC1F" w14:textId="77777777" w:rsidR="0003392E" w:rsidRPr="004D360F" w:rsidRDefault="0003392E" w:rsidP="16309E71">
      <w:pPr>
        <w:rPr>
          <w:rFonts w:eastAsia="Trebuchet MS" w:cs="Arial"/>
          <w:b/>
        </w:rPr>
      </w:pPr>
    </w:p>
    <w:p w14:paraId="543C6421" w14:textId="6062D60B" w:rsidR="00B36016" w:rsidRPr="00D3661C" w:rsidRDefault="00D3661C" w:rsidP="00B36016">
      <w:pPr>
        <w:rPr>
          <w:rFonts w:eastAsia="Trebuchet MS" w:cs="Arial"/>
          <w:b/>
        </w:rPr>
      </w:pPr>
      <w:r w:rsidRPr="00D3661C">
        <w:rPr>
          <w:rFonts w:eastAsia="Trebuchet MS" w:cs="Arial"/>
          <w:b/>
        </w:rPr>
        <w:t>F</w:t>
      </w:r>
      <w:r>
        <w:rPr>
          <w:rFonts w:eastAsia="Trebuchet MS" w:cs="Arial"/>
          <w:b/>
        </w:rPr>
        <w:t>unctionaliteiten</w:t>
      </w:r>
      <w:r w:rsidR="0003392E">
        <w:rPr>
          <w:rFonts w:eastAsia="Trebuchet MS" w:cs="Arial"/>
          <w:b/>
        </w:rPr>
        <w:t>:</w:t>
      </w:r>
    </w:p>
    <w:p w14:paraId="742FD841" w14:textId="40A3B89C" w:rsidR="765B201A" w:rsidRPr="00D3661C" w:rsidRDefault="765B201A" w:rsidP="765B201A">
      <w:pPr>
        <w:rPr>
          <w:rFonts w:eastAsia="Trebuchet MS" w:cs="Arial"/>
          <w:b/>
        </w:rPr>
      </w:pPr>
    </w:p>
    <w:p w14:paraId="65BB7EF6" w14:textId="1FF4FCDC" w:rsidR="527EF338" w:rsidRDefault="4AD5B313" w:rsidP="00752B97">
      <w:pPr>
        <w:pStyle w:val="Lijstalinea"/>
        <w:numPr>
          <w:ilvl w:val="0"/>
          <w:numId w:val="31"/>
        </w:numPr>
        <w:rPr>
          <w:rFonts w:eastAsia="Trebuchet MS" w:cs="Arial"/>
        </w:rPr>
      </w:pPr>
      <w:r w:rsidRPr="00EA1E5E">
        <w:rPr>
          <w:rFonts w:eastAsia="Trebuchet MS" w:cs="Arial"/>
          <w:b/>
        </w:rPr>
        <w:t>Gebruiksvriendelijk beheer</w:t>
      </w:r>
      <w:r w:rsidR="5C084ADC" w:rsidRPr="00EA1E5E">
        <w:rPr>
          <w:rFonts w:cs="Arial"/>
        </w:rPr>
        <w:br/>
      </w:r>
      <w:r w:rsidR="000A2D5E" w:rsidRPr="00EA1E5E">
        <w:rPr>
          <w:rFonts w:eastAsia="Trebuchet MS" w:cs="Arial"/>
        </w:rPr>
        <w:t xml:space="preserve">Zodra alles </w:t>
      </w:r>
      <w:r w:rsidR="001B366B" w:rsidRPr="00EA1E5E">
        <w:rPr>
          <w:rFonts w:eastAsia="Trebuchet MS" w:cs="Arial"/>
        </w:rPr>
        <w:t xml:space="preserve">klaar is </w:t>
      </w:r>
      <w:r w:rsidR="001546A3" w:rsidRPr="00EA1E5E">
        <w:rPr>
          <w:rFonts w:eastAsia="Trebuchet MS" w:cs="Arial"/>
        </w:rPr>
        <w:t xml:space="preserve">zal er vrijwel geen onderhoud nodig zijn </w:t>
      </w:r>
      <w:r w:rsidR="003A5BAC" w:rsidRPr="00EA1E5E">
        <w:rPr>
          <w:rFonts w:eastAsia="Trebuchet MS" w:cs="Arial"/>
        </w:rPr>
        <w:t>aan het product</w:t>
      </w:r>
      <w:r w:rsidR="00B640F4">
        <w:rPr>
          <w:rFonts w:eastAsia="Trebuchet MS" w:cs="Arial"/>
        </w:rPr>
        <w:t>,</w:t>
      </w:r>
      <w:r w:rsidR="003A5BAC" w:rsidRPr="00EA1E5E">
        <w:rPr>
          <w:rFonts w:eastAsia="Trebuchet MS" w:cs="Arial"/>
        </w:rPr>
        <w:t xml:space="preserve"> op het bijvullen van het reservoir na.</w:t>
      </w:r>
    </w:p>
    <w:p w14:paraId="51ADD892" w14:textId="4F32B340" w:rsidR="004D360F" w:rsidRPr="00E17CF7" w:rsidRDefault="00E17CF7" w:rsidP="00752B97">
      <w:pPr>
        <w:pStyle w:val="Lijstalinea"/>
        <w:numPr>
          <w:ilvl w:val="0"/>
          <w:numId w:val="31"/>
        </w:numPr>
        <w:rPr>
          <w:rFonts w:eastAsia="Trebuchet MS" w:cs="Arial"/>
        </w:rPr>
      </w:pPr>
      <w:r>
        <w:rPr>
          <w:rFonts w:eastAsia="Trebuchet MS" w:cs="Arial"/>
          <w:b/>
        </w:rPr>
        <w:t>Intern reservoir</w:t>
      </w:r>
    </w:p>
    <w:p w14:paraId="6547BC58" w14:textId="412C5F7E" w:rsidR="003D7674" w:rsidRDefault="00F90A30" w:rsidP="003D7674">
      <w:pPr>
        <w:pStyle w:val="Lijstalinea"/>
        <w:rPr>
          <w:rFonts w:eastAsia="Trebuchet MS" w:cs="Arial"/>
        </w:rPr>
      </w:pPr>
      <w:r>
        <w:rPr>
          <w:rFonts w:eastAsia="Trebuchet MS" w:cs="Arial"/>
        </w:rPr>
        <w:t xml:space="preserve">Er </w:t>
      </w:r>
      <w:r w:rsidR="00225760">
        <w:rPr>
          <w:rFonts w:eastAsia="Trebuchet MS" w:cs="Arial"/>
        </w:rPr>
        <w:t>zal</w:t>
      </w:r>
      <w:r w:rsidR="009B1ABB">
        <w:rPr>
          <w:rFonts w:eastAsia="Trebuchet MS" w:cs="Arial"/>
        </w:rPr>
        <w:t xml:space="preserve"> een</w:t>
      </w:r>
      <w:r>
        <w:rPr>
          <w:rFonts w:eastAsia="Trebuchet MS" w:cs="Arial"/>
        </w:rPr>
        <w:t xml:space="preserve"> inter</w:t>
      </w:r>
      <w:r w:rsidR="00C96DD4">
        <w:rPr>
          <w:rFonts w:eastAsia="Trebuchet MS" w:cs="Arial"/>
        </w:rPr>
        <w:t>n</w:t>
      </w:r>
      <w:r>
        <w:rPr>
          <w:rFonts w:eastAsia="Trebuchet MS" w:cs="Arial"/>
        </w:rPr>
        <w:t xml:space="preserve"> reservoir</w:t>
      </w:r>
      <w:r w:rsidR="00225760">
        <w:rPr>
          <w:rFonts w:eastAsia="Trebuchet MS" w:cs="Arial"/>
        </w:rPr>
        <w:t xml:space="preserve"> in</w:t>
      </w:r>
      <w:r>
        <w:rPr>
          <w:rFonts w:eastAsia="Trebuchet MS" w:cs="Arial"/>
        </w:rPr>
        <w:t xml:space="preserve"> zitten </w:t>
      </w:r>
      <w:r w:rsidR="00B348D2">
        <w:rPr>
          <w:rFonts w:eastAsia="Trebuchet MS" w:cs="Arial"/>
        </w:rPr>
        <w:t xml:space="preserve">waaruit het systeem water zal pompen wanneer dit nodig is. </w:t>
      </w:r>
    </w:p>
    <w:p w14:paraId="53ECE9AB" w14:textId="499F75E5" w:rsidR="003D7674" w:rsidRPr="00882A0D" w:rsidRDefault="00882A0D" w:rsidP="003D7674">
      <w:pPr>
        <w:pStyle w:val="Lijstalinea"/>
        <w:numPr>
          <w:ilvl w:val="0"/>
          <w:numId w:val="34"/>
        </w:numPr>
        <w:rPr>
          <w:rFonts w:eastAsia="Trebuchet MS" w:cs="Arial"/>
        </w:rPr>
      </w:pPr>
      <w:r>
        <w:rPr>
          <w:rFonts w:eastAsia="Trebuchet MS" w:cs="Arial"/>
          <w:b/>
          <w:bCs w:val="0"/>
        </w:rPr>
        <w:t>Low water warning</w:t>
      </w:r>
      <w:r w:rsidR="00343C09">
        <w:rPr>
          <w:rFonts w:eastAsia="Trebuchet MS" w:cs="Arial"/>
          <w:b/>
          <w:bCs w:val="0"/>
        </w:rPr>
        <w:t>/stop</w:t>
      </w:r>
    </w:p>
    <w:p w14:paraId="79842566" w14:textId="08D39B1C" w:rsidR="00882A0D" w:rsidRDefault="00882A0D" w:rsidP="00882A0D">
      <w:pPr>
        <w:pStyle w:val="Lijstalinea"/>
        <w:rPr>
          <w:rFonts w:eastAsia="Trebuchet MS" w:cs="Arial"/>
        </w:rPr>
      </w:pPr>
      <w:r>
        <w:rPr>
          <w:rFonts w:eastAsia="Trebuchet MS" w:cs="Arial"/>
        </w:rPr>
        <w:t>Zodra het water niveau</w:t>
      </w:r>
      <w:r w:rsidR="00241446">
        <w:rPr>
          <w:rFonts w:eastAsia="Trebuchet MS" w:cs="Arial"/>
        </w:rPr>
        <w:t xml:space="preserve"> in het reservoir</w:t>
      </w:r>
      <w:r>
        <w:rPr>
          <w:rFonts w:eastAsia="Trebuchet MS" w:cs="Arial"/>
        </w:rPr>
        <w:t xml:space="preserve"> te laag komt te staan zal de </w:t>
      </w:r>
      <w:r w:rsidR="00241446">
        <w:rPr>
          <w:rFonts w:eastAsia="Trebuchet MS" w:cs="Arial"/>
        </w:rPr>
        <w:t xml:space="preserve">pomp stoppen met pompen om zo </w:t>
      </w:r>
      <w:r w:rsidR="00C836E0">
        <w:rPr>
          <w:rFonts w:eastAsia="Trebuchet MS" w:cs="Arial"/>
        </w:rPr>
        <w:t>schade aan de pomp te voorkomen.</w:t>
      </w:r>
      <w:r w:rsidR="005C17AF">
        <w:rPr>
          <w:rFonts w:eastAsia="Trebuchet MS" w:cs="Arial"/>
        </w:rPr>
        <w:t xml:space="preserve"> De LED lamp zal gaan knipperen om aan te geven dat </w:t>
      </w:r>
      <w:r w:rsidR="00372D50">
        <w:rPr>
          <w:rFonts w:eastAsia="Trebuchet MS" w:cs="Arial"/>
        </w:rPr>
        <w:t>het systeem bijgevuld moet worden.</w:t>
      </w:r>
    </w:p>
    <w:p w14:paraId="4F90B048" w14:textId="511F3AE0" w:rsidR="00343C09" w:rsidRPr="00FB0995" w:rsidRDefault="00D512E6" w:rsidP="00343C09">
      <w:pPr>
        <w:pStyle w:val="Lijstalinea"/>
        <w:numPr>
          <w:ilvl w:val="0"/>
          <w:numId w:val="34"/>
        </w:numPr>
        <w:rPr>
          <w:rFonts w:eastAsia="Trebuchet MS" w:cs="Arial"/>
        </w:rPr>
      </w:pPr>
      <w:r>
        <w:rPr>
          <w:rFonts w:eastAsia="Trebuchet MS" w:cs="Arial"/>
          <w:b/>
          <w:bCs w:val="0"/>
        </w:rPr>
        <w:t>Soil moisture sensor</w:t>
      </w:r>
    </w:p>
    <w:p w14:paraId="36227114" w14:textId="7A851038" w:rsidR="00FB0995" w:rsidRDefault="00FB0995" w:rsidP="00FB0995">
      <w:pPr>
        <w:pStyle w:val="Lijstalinea"/>
        <w:rPr>
          <w:rFonts w:eastAsia="Trebuchet MS" w:cs="Arial"/>
        </w:rPr>
      </w:pPr>
      <w:r>
        <w:rPr>
          <w:rFonts w:eastAsia="Trebuchet MS" w:cs="Arial"/>
        </w:rPr>
        <w:t xml:space="preserve">Het systeem zal </w:t>
      </w:r>
      <w:r w:rsidR="00F74BB4">
        <w:rPr>
          <w:rFonts w:eastAsia="Trebuchet MS" w:cs="Arial"/>
        </w:rPr>
        <w:t xml:space="preserve">op regelmatige tijdsintervallen de grondvochtigheid meten en </w:t>
      </w:r>
      <w:r w:rsidR="0028233E">
        <w:rPr>
          <w:rFonts w:eastAsia="Trebuchet MS" w:cs="Arial"/>
        </w:rPr>
        <w:t>dit vergelijken met</w:t>
      </w:r>
      <w:r w:rsidR="00327990">
        <w:rPr>
          <w:rFonts w:eastAsia="Trebuchet MS" w:cs="Arial"/>
        </w:rPr>
        <w:t xml:space="preserve"> het</w:t>
      </w:r>
      <w:r w:rsidR="0028233E">
        <w:rPr>
          <w:rFonts w:eastAsia="Trebuchet MS" w:cs="Arial"/>
        </w:rPr>
        <w:t xml:space="preserve"> </w:t>
      </w:r>
      <w:r w:rsidR="00160F8A">
        <w:rPr>
          <w:rFonts w:eastAsia="Trebuchet MS" w:cs="Arial"/>
        </w:rPr>
        <w:t>vo</w:t>
      </w:r>
      <w:r w:rsidR="00573227">
        <w:rPr>
          <w:rFonts w:eastAsia="Trebuchet MS" w:cs="Arial"/>
        </w:rPr>
        <w:t>o</w:t>
      </w:r>
      <w:r w:rsidR="00160F8A">
        <w:rPr>
          <w:rFonts w:eastAsia="Trebuchet MS" w:cs="Arial"/>
        </w:rPr>
        <w:t>r</w:t>
      </w:r>
      <w:r w:rsidR="00573227">
        <w:rPr>
          <w:rFonts w:eastAsia="Trebuchet MS" w:cs="Arial"/>
        </w:rPr>
        <w:t>geprogrammeerde</w:t>
      </w:r>
      <w:r w:rsidR="0028233E">
        <w:rPr>
          <w:rFonts w:eastAsia="Trebuchet MS" w:cs="Arial"/>
        </w:rPr>
        <w:t xml:space="preserve"> </w:t>
      </w:r>
      <w:r w:rsidR="00F079E2">
        <w:rPr>
          <w:rFonts w:eastAsia="Trebuchet MS" w:cs="Arial"/>
        </w:rPr>
        <w:t xml:space="preserve">vochtigheids limiet en zodra </w:t>
      </w:r>
      <w:r w:rsidR="009A3708">
        <w:rPr>
          <w:rFonts w:eastAsia="Trebuchet MS" w:cs="Arial"/>
        </w:rPr>
        <w:t xml:space="preserve">het getal onder dit limiet valt </w:t>
      </w:r>
      <w:r w:rsidR="007C433E">
        <w:rPr>
          <w:rFonts w:eastAsia="Trebuchet MS" w:cs="Arial"/>
        </w:rPr>
        <w:t xml:space="preserve">zal het systeem water pompen naar de </w:t>
      </w:r>
      <w:r w:rsidR="006A2EA3">
        <w:rPr>
          <w:rFonts w:eastAsia="Trebuchet MS" w:cs="Arial"/>
        </w:rPr>
        <w:t xml:space="preserve">plant totdat het grondvochtigheidsgehalte </w:t>
      </w:r>
      <w:r w:rsidR="0059367D">
        <w:rPr>
          <w:rFonts w:eastAsia="Trebuchet MS" w:cs="Arial"/>
        </w:rPr>
        <w:t>weer voldoende is.</w:t>
      </w:r>
    </w:p>
    <w:p w14:paraId="41F11CD9" w14:textId="52D47995" w:rsidR="0059367D" w:rsidRPr="007228D6" w:rsidRDefault="0059367D" w:rsidP="0059367D">
      <w:pPr>
        <w:pStyle w:val="Lijstalinea"/>
        <w:numPr>
          <w:ilvl w:val="0"/>
          <w:numId w:val="34"/>
        </w:numPr>
        <w:rPr>
          <w:rFonts w:eastAsia="Trebuchet MS" w:cs="Arial"/>
        </w:rPr>
      </w:pPr>
      <w:r>
        <w:rPr>
          <w:rFonts w:eastAsia="Trebuchet MS" w:cs="Arial"/>
          <w:b/>
          <w:bCs w:val="0"/>
        </w:rPr>
        <w:t>Groeilamp</w:t>
      </w:r>
    </w:p>
    <w:p w14:paraId="3A1086B6" w14:textId="77777777" w:rsidR="00CD2AAA" w:rsidRDefault="007228D6" w:rsidP="00705AF8">
      <w:pPr>
        <w:pStyle w:val="Lijstalinea"/>
        <w:rPr>
          <w:rFonts w:eastAsia="Trebuchet MS" w:cs="Arial"/>
        </w:rPr>
      </w:pPr>
      <w:r>
        <w:rPr>
          <w:rFonts w:eastAsia="Trebuchet MS" w:cs="Arial"/>
        </w:rPr>
        <w:t>Het systeem zal een ingebouwde groeilamp hebben die via een timer op de juiste momenten extra licht zal geven aan de plant.</w:t>
      </w:r>
    </w:p>
    <w:p w14:paraId="6317459A" w14:textId="77777777" w:rsidR="00CD2AAA" w:rsidRDefault="00CD2AAA" w:rsidP="00CD2AAA"/>
    <w:p w14:paraId="7D3B3A4A" w14:textId="77777777" w:rsidR="00CD2AAA" w:rsidRDefault="00CD2AAA" w:rsidP="00CD2AAA">
      <w:pPr>
        <w:rPr>
          <w:b/>
          <w:bCs w:val="0"/>
        </w:rPr>
      </w:pPr>
      <w:r>
        <w:rPr>
          <w:b/>
          <w:bCs w:val="0"/>
        </w:rPr>
        <w:t>Voordelen:</w:t>
      </w:r>
    </w:p>
    <w:p w14:paraId="527C11EC" w14:textId="75768AC1" w:rsidR="000A5E80" w:rsidRDefault="000A5E80" w:rsidP="000A5E80">
      <w:pPr>
        <w:pStyle w:val="Lijstalinea"/>
        <w:numPr>
          <w:ilvl w:val="0"/>
          <w:numId w:val="34"/>
        </w:numPr>
        <w:rPr>
          <w:b/>
          <w:bCs w:val="0"/>
        </w:rPr>
      </w:pPr>
      <w:r w:rsidRPr="000A5E80">
        <w:rPr>
          <w:b/>
          <w:bCs w:val="0"/>
        </w:rPr>
        <w:t>Uitbreidbaa</w:t>
      </w:r>
      <w:r>
        <w:rPr>
          <w:b/>
          <w:bCs w:val="0"/>
        </w:rPr>
        <w:t>r</w:t>
      </w:r>
    </w:p>
    <w:p w14:paraId="5FB5FFC7" w14:textId="665C40EA" w:rsidR="007441F3" w:rsidRPr="007441F3" w:rsidRDefault="007441F3" w:rsidP="007441F3">
      <w:pPr>
        <w:pStyle w:val="Lijstalinea"/>
      </w:pPr>
      <w:r>
        <w:t>Doordat er gebruik gemaakt gaat worden van een Arduino UNO zal het toevoegen van functionalit</w:t>
      </w:r>
      <w:r w:rsidR="00E37387">
        <w:t xml:space="preserve">eiten </w:t>
      </w:r>
      <w:r w:rsidR="002E1FE7">
        <w:t>makkelijker zijn.</w:t>
      </w:r>
    </w:p>
    <w:p w14:paraId="5B7449AA" w14:textId="4142352D" w:rsidR="000A5E80" w:rsidRDefault="008F6E46" w:rsidP="000A5E80">
      <w:pPr>
        <w:pStyle w:val="Lijstalinea"/>
        <w:numPr>
          <w:ilvl w:val="0"/>
          <w:numId w:val="34"/>
        </w:numPr>
        <w:rPr>
          <w:b/>
          <w:bCs w:val="0"/>
        </w:rPr>
      </w:pPr>
      <w:r>
        <w:rPr>
          <w:b/>
          <w:bCs w:val="0"/>
        </w:rPr>
        <w:t>Weinig onderhoud</w:t>
      </w:r>
    </w:p>
    <w:p w14:paraId="04102B9A" w14:textId="505E4C08" w:rsidR="00292985" w:rsidRDefault="00823CC9" w:rsidP="00292985">
      <w:pPr>
        <w:pStyle w:val="Lijstalinea"/>
      </w:pPr>
      <w:r>
        <w:t xml:space="preserve">Het systeem heeft weinig onderhoud nodig zodra </w:t>
      </w:r>
      <w:r w:rsidR="00BD04ED">
        <w:t>de voorconfiguratie eenmaal gedaan is.</w:t>
      </w:r>
    </w:p>
    <w:p w14:paraId="31DB53D0" w14:textId="7A1984AD" w:rsidR="00292985" w:rsidRDefault="00292985" w:rsidP="00292985">
      <w:pPr>
        <w:pStyle w:val="Lijstalinea"/>
        <w:numPr>
          <w:ilvl w:val="0"/>
          <w:numId w:val="34"/>
        </w:numPr>
        <w:rPr>
          <w:b/>
          <w:bCs w:val="0"/>
        </w:rPr>
      </w:pPr>
      <w:r w:rsidRPr="00292985">
        <w:rPr>
          <w:b/>
          <w:bCs w:val="0"/>
        </w:rPr>
        <w:t>Toegankelijk ontwerp</w:t>
      </w:r>
    </w:p>
    <w:p w14:paraId="4AA17566" w14:textId="65970CA5" w:rsidR="007B5075" w:rsidRPr="003F5094" w:rsidRDefault="00292985" w:rsidP="003F5094">
      <w:pPr>
        <w:pStyle w:val="Lijstalinea"/>
        <w:rPr>
          <w:b/>
          <w:bCs w:val="0"/>
        </w:rPr>
      </w:pPr>
      <w:r>
        <w:t>Het systeem is zo ontworpen dat de elektronica en andere onderdelen makkelijk bereikbaar z</w:t>
      </w:r>
      <w:r w:rsidR="00A07D98">
        <w:t>ijn.</w:t>
      </w:r>
    </w:p>
    <w:p w14:paraId="24DB5584" w14:textId="15D5BC7E" w:rsidR="00F9532D" w:rsidRPr="0014227C" w:rsidRDefault="00294139" w:rsidP="00F9532D">
      <w:pPr>
        <w:pStyle w:val="Kop1"/>
        <w:numPr>
          <w:ilvl w:val="0"/>
          <w:numId w:val="25"/>
        </w:numPr>
        <w:rPr>
          <w:b/>
          <w:bCs w:val="0"/>
        </w:rPr>
      </w:pPr>
      <w:bookmarkStart w:id="9" w:name="_Toc25243005"/>
      <w:r w:rsidRPr="0014227C">
        <w:rPr>
          <w:b/>
          <w:bCs w:val="0"/>
        </w:rPr>
        <w:lastRenderedPageBreak/>
        <w:t>Beschrijving kosten implementatie totaal omgeving</w:t>
      </w:r>
      <w:bookmarkEnd w:id="9"/>
    </w:p>
    <w:p w14:paraId="39F4E9EF" w14:textId="15D5BC7E" w:rsidR="0058223D" w:rsidRPr="0058223D" w:rsidRDefault="0058223D" w:rsidP="0058223D"/>
    <w:p w14:paraId="5AAF7D4D" w14:textId="77777777" w:rsidR="004B7880" w:rsidRDefault="004B7880" w:rsidP="00F9532D"/>
    <w:p w14:paraId="2C36C7F2" w14:textId="7FB3EE39" w:rsidR="001F0FA8" w:rsidRDefault="00C305F7" w:rsidP="00F9532D">
      <w:r>
        <w:t xml:space="preserve">Voor dit project hebben we </w:t>
      </w:r>
      <w:r w:rsidR="004B7880">
        <w:t xml:space="preserve">de volgende </w:t>
      </w:r>
      <w:r>
        <w:t>kosten</w:t>
      </w:r>
      <w:r w:rsidR="004B7880">
        <w:t>:</w:t>
      </w:r>
    </w:p>
    <w:tbl>
      <w:tblPr>
        <w:tblStyle w:val="Rastertabel5donker-Accent1"/>
        <w:tblpPr w:leftFromText="180" w:rightFromText="180" w:vertAnchor="page" w:horzAnchor="margin" w:tblpY="2941"/>
        <w:tblW w:w="6774" w:type="dxa"/>
        <w:tblLook w:val="06A0" w:firstRow="1" w:lastRow="0" w:firstColumn="1" w:lastColumn="0" w:noHBand="1" w:noVBand="1"/>
      </w:tblPr>
      <w:tblGrid>
        <w:gridCol w:w="5700"/>
        <w:gridCol w:w="1074"/>
      </w:tblGrid>
      <w:tr w:rsidR="00F476A0" w14:paraId="689806E5" w14:textId="77777777" w:rsidTr="00F476A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00" w:type="dxa"/>
          </w:tcPr>
          <w:p w14:paraId="649AA087" w14:textId="77777777" w:rsidR="00F476A0" w:rsidRDefault="00F476A0" w:rsidP="00F476A0">
            <w:pPr>
              <w:pStyle w:val="Bijschrift"/>
            </w:pPr>
            <w:r>
              <w:t>Onderdeel</w:t>
            </w:r>
          </w:p>
        </w:tc>
        <w:tc>
          <w:tcPr>
            <w:tcW w:w="1074" w:type="dxa"/>
          </w:tcPr>
          <w:p w14:paraId="1B0D4EE2" w14:textId="77777777" w:rsidR="00F476A0" w:rsidRDefault="00F476A0" w:rsidP="00F476A0">
            <w:pPr>
              <w:pStyle w:val="Bijschrift"/>
              <w:cnfStyle w:val="100000000000" w:firstRow="1" w:lastRow="0" w:firstColumn="0" w:lastColumn="0" w:oddVBand="0" w:evenVBand="0" w:oddHBand="0" w:evenHBand="0" w:firstRowFirstColumn="0" w:firstRowLastColumn="0" w:lastRowFirstColumn="0" w:lastRowLastColumn="0"/>
            </w:pPr>
            <w:r>
              <w:t>Prijs</w:t>
            </w:r>
          </w:p>
        </w:tc>
      </w:tr>
      <w:tr w:rsidR="00F476A0" w14:paraId="3FA7563F"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2B4D7461" w14:textId="77777777" w:rsidR="00F476A0" w:rsidRPr="00294139" w:rsidRDefault="00F476A0" w:rsidP="00F476A0">
            <w:pPr>
              <w:pStyle w:val="Bijschrift"/>
              <w:rPr>
                <w:lang w:val="en-US"/>
              </w:rPr>
            </w:pPr>
            <w:r>
              <w:rPr>
                <w:lang w:val="en-US"/>
              </w:rPr>
              <w:t>Arduino UNO</w:t>
            </w:r>
          </w:p>
        </w:tc>
        <w:tc>
          <w:tcPr>
            <w:tcW w:w="1074" w:type="dxa"/>
          </w:tcPr>
          <w:p w14:paraId="55768A60" w14:textId="77777777" w:rsidR="00F476A0"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20.00</w:t>
            </w:r>
          </w:p>
        </w:tc>
      </w:tr>
      <w:tr w:rsidR="00F476A0" w14:paraId="0696A644"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11A492C5" w14:textId="77777777" w:rsidR="00F476A0" w:rsidRDefault="00F476A0" w:rsidP="00F476A0">
            <w:pPr>
              <w:pStyle w:val="Bijschrift"/>
            </w:pPr>
            <w:r>
              <w:t>Soil moisture sensor</w:t>
            </w:r>
          </w:p>
        </w:tc>
        <w:tc>
          <w:tcPr>
            <w:tcW w:w="1074" w:type="dxa"/>
          </w:tcPr>
          <w:p w14:paraId="719F47E9" w14:textId="77777777" w:rsidR="00F476A0"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4.42</w:t>
            </w:r>
          </w:p>
        </w:tc>
      </w:tr>
      <w:tr w:rsidR="00F476A0" w14:paraId="0350908F"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5C75327A" w14:textId="77777777" w:rsidR="00F476A0" w:rsidRDefault="00F476A0" w:rsidP="00F476A0">
            <w:pPr>
              <w:pStyle w:val="Bijschrift"/>
              <w:rPr>
                <w:bCs/>
              </w:rPr>
            </w:pPr>
            <w:r>
              <w:rPr>
                <w:bCs/>
              </w:rPr>
              <w:t>Float switch</w:t>
            </w:r>
          </w:p>
        </w:tc>
        <w:tc>
          <w:tcPr>
            <w:tcW w:w="1074" w:type="dxa"/>
          </w:tcPr>
          <w:p w14:paraId="171E5FDE"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€ 4.51</w:t>
            </w:r>
          </w:p>
        </w:tc>
      </w:tr>
      <w:tr w:rsidR="00F476A0" w14:paraId="71925437"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44C6674F" w14:textId="77777777" w:rsidR="00F476A0" w:rsidRDefault="00F476A0" w:rsidP="00F476A0">
            <w:pPr>
              <w:pStyle w:val="Bijschrift"/>
              <w:rPr>
                <w:bCs/>
              </w:rPr>
            </w:pPr>
            <w:r>
              <w:rPr>
                <w:bCs/>
              </w:rPr>
              <w:t>Submersible Pomp</w:t>
            </w:r>
          </w:p>
        </w:tc>
        <w:tc>
          <w:tcPr>
            <w:tcW w:w="1074" w:type="dxa"/>
          </w:tcPr>
          <w:p w14:paraId="0A7625BC" w14:textId="77777777" w:rsidR="00F476A0" w:rsidRPr="52E9A396" w:rsidRDefault="00F476A0" w:rsidP="00F476A0">
            <w:pPr>
              <w:pStyle w:val="Bijschrift"/>
              <w:cnfStyle w:val="000000000000" w:firstRow="0" w:lastRow="0" w:firstColumn="0" w:lastColumn="0" w:oddVBand="0" w:evenVBand="0" w:oddHBand="0" w:evenHBand="0" w:firstRowFirstColumn="0" w:firstRowLastColumn="0" w:lastRowFirstColumn="0" w:lastRowLastColumn="0"/>
              <w:rPr>
                <w:b/>
              </w:rPr>
            </w:pPr>
            <w:r w:rsidRPr="006150FC">
              <w:rPr>
                <w:bCs w:val="0"/>
              </w:rPr>
              <w:t xml:space="preserve">€ </w:t>
            </w:r>
            <w:r>
              <w:rPr>
                <w:bCs w:val="0"/>
              </w:rPr>
              <w:t>2.72</w:t>
            </w:r>
          </w:p>
        </w:tc>
      </w:tr>
      <w:tr w:rsidR="00F476A0" w14:paraId="500BE8CB" w14:textId="77777777" w:rsidTr="00F476A0">
        <w:trPr>
          <w:trHeight w:val="340"/>
        </w:trPr>
        <w:tc>
          <w:tcPr>
            <w:cnfStyle w:val="001000000000" w:firstRow="0" w:lastRow="0" w:firstColumn="1" w:lastColumn="0" w:oddVBand="0" w:evenVBand="0" w:oddHBand="0" w:evenHBand="0" w:firstRowFirstColumn="0" w:firstRowLastColumn="0" w:lastRowFirstColumn="0" w:lastRowLastColumn="0"/>
            <w:tcW w:w="5700" w:type="dxa"/>
          </w:tcPr>
          <w:p w14:paraId="15B5C7A8" w14:textId="77777777" w:rsidR="00F476A0" w:rsidRPr="00EB64C2" w:rsidRDefault="00F476A0" w:rsidP="00F476A0">
            <w:pPr>
              <w:pStyle w:val="Bijschrift"/>
              <w:rPr>
                <w:bCs/>
                <w:lang w:val="en-US"/>
              </w:rPr>
            </w:pPr>
            <w:r>
              <w:rPr>
                <w:bCs/>
                <w:lang w:val="en-US"/>
              </w:rPr>
              <w:t>USB cable A to B</w:t>
            </w:r>
          </w:p>
        </w:tc>
        <w:tc>
          <w:tcPr>
            <w:tcW w:w="1074" w:type="dxa"/>
          </w:tcPr>
          <w:p w14:paraId="79B92D4D"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 xml:space="preserve">€ </w:t>
            </w:r>
            <w:r>
              <w:rPr>
                <w:bCs w:val="0"/>
              </w:rPr>
              <w:t>2.49</w:t>
            </w:r>
          </w:p>
        </w:tc>
      </w:tr>
      <w:tr w:rsidR="00F476A0" w14:paraId="5DE3269E" w14:textId="77777777" w:rsidTr="00F476A0">
        <w:trPr>
          <w:trHeight w:val="340"/>
        </w:trPr>
        <w:tc>
          <w:tcPr>
            <w:cnfStyle w:val="001000000000" w:firstRow="0" w:lastRow="0" w:firstColumn="1" w:lastColumn="0" w:oddVBand="0" w:evenVBand="0" w:oddHBand="0" w:evenHBand="0" w:firstRowFirstColumn="0" w:firstRowLastColumn="0" w:lastRowFirstColumn="0" w:lastRowLastColumn="0"/>
            <w:tcW w:w="5700" w:type="dxa"/>
          </w:tcPr>
          <w:p w14:paraId="73EE9D78" w14:textId="77777777" w:rsidR="00F476A0" w:rsidRDefault="00F476A0" w:rsidP="00F476A0">
            <w:pPr>
              <w:pStyle w:val="Bijschrift"/>
              <w:rPr>
                <w:bCs/>
                <w:lang w:val="en-US"/>
              </w:rPr>
            </w:pPr>
            <w:r>
              <w:rPr>
                <w:bCs/>
                <w:lang w:val="en-US"/>
              </w:rPr>
              <w:t>LED Kweekstrip</w:t>
            </w:r>
          </w:p>
        </w:tc>
        <w:tc>
          <w:tcPr>
            <w:tcW w:w="1074" w:type="dxa"/>
          </w:tcPr>
          <w:p w14:paraId="241BE9C0"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w:t>
            </w:r>
            <w:r>
              <w:rPr>
                <w:bCs w:val="0"/>
              </w:rPr>
              <w:t xml:space="preserve"> 24.95</w:t>
            </w:r>
          </w:p>
        </w:tc>
      </w:tr>
      <w:tr w:rsidR="00F476A0" w14:paraId="2E6B3985"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6E4D5A41" w14:textId="77777777" w:rsidR="00F476A0" w:rsidRDefault="00F476A0" w:rsidP="00F476A0">
            <w:pPr>
              <w:pStyle w:val="Bijschrift"/>
              <w:rPr>
                <w:bCs/>
              </w:rPr>
            </w:pPr>
          </w:p>
        </w:tc>
        <w:tc>
          <w:tcPr>
            <w:tcW w:w="1074" w:type="dxa"/>
          </w:tcPr>
          <w:p w14:paraId="288C6E2B"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p>
        </w:tc>
      </w:tr>
      <w:tr w:rsidR="00F476A0" w14:paraId="28127D6A"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628A6B3F" w14:textId="77777777" w:rsidR="00F476A0" w:rsidRDefault="00F476A0" w:rsidP="00F476A0">
            <w:pPr>
              <w:pStyle w:val="Bijschrift"/>
              <w:rPr>
                <w:bCs/>
              </w:rPr>
            </w:pPr>
            <w:r>
              <w:rPr>
                <w:bCs/>
              </w:rPr>
              <w:t>Totaal:</w:t>
            </w:r>
          </w:p>
        </w:tc>
        <w:tc>
          <w:tcPr>
            <w:tcW w:w="1074" w:type="dxa"/>
          </w:tcPr>
          <w:p w14:paraId="7341381C"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w:t>
            </w:r>
            <w:r>
              <w:rPr>
                <w:bCs w:val="0"/>
              </w:rPr>
              <w:t>59.09</w:t>
            </w:r>
          </w:p>
        </w:tc>
      </w:tr>
    </w:tbl>
    <w:p w14:paraId="412F141C" w14:textId="15D5BC7E" w:rsidR="00294139" w:rsidRDefault="00294139" w:rsidP="00294139">
      <w:pPr>
        <w:pStyle w:val="Bijschrift"/>
      </w:pPr>
    </w:p>
    <w:p w14:paraId="781F149C" w14:textId="77777777" w:rsidR="00294139" w:rsidRDefault="00294139" w:rsidP="00294139"/>
    <w:p w14:paraId="5730DFDA" w14:textId="77777777" w:rsidR="00294139" w:rsidRDefault="00294139" w:rsidP="00294139">
      <w:pPr>
        <w:pStyle w:val="Bijschrift"/>
      </w:pPr>
    </w:p>
    <w:p w14:paraId="0908953A" w14:textId="77777777" w:rsidR="00294139" w:rsidRDefault="00294139" w:rsidP="00294139">
      <w:pPr>
        <w:pStyle w:val="Bijschrift"/>
      </w:pPr>
    </w:p>
    <w:p w14:paraId="1A2C2667" w14:textId="77777777" w:rsidR="009379FB" w:rsidRDefault="009379FB" w:rsidP="009379FB">
      <w:pPr>
        <w:spacing w:after="160" w:line="259" w:lineRule="auto"/>
      </w:pPr>
    </w:p>
    <w:p w14:paraId="247DA51A" w14:textId="77777777" w:rsidR="009379FB" w:rsidRDefault="009379FB" w:rsidP="009379FB">
      <w:pPr>
        <w:spacing w:after="160" w:line="259" w:lineRule="auto"/>
      </w:pPr>
    </w:p>
    <w:p w14:paraId="0B678783" w14:textId="77777777" w:rsidR="009379FB" w:rsidRDefault="009379FB" w:rsidP="009379FB">
      <w:pPr>
        <w:spacing w:after="160" w:line="259" w:lineRule="auto"/>
        <w:rPr>
          <w:b/>
          <w:sz w:val="28"/>
          <w:szCs w:val="28"/>
        </w:rPr>
      </w:pPr>
    </w:p>
    <w:p w14:paraId="6193847D" w14:textId="77777777" w:rsidR="009379FB" w:rsidRDefault="009379FB" w:rsidP="009379FB">
      <w:pPr>
        <w:spacing w:after="160" w:line="259" w:lineRule="auto"/>
        <w:rPr>
          <w:b/>
          <w:sz w:val="28"/>
          <w:szCs w:val="28"/>
        </w:rPr>
      </w:pPr>
    </w:p>
    <w:p w14:paraId="0A7EE056" w14:textId="77777777" w:rsidR="0014227C" w:rsidRDefault="0014227C" w:rsidP="009379FB">
      <w:pPr>
        <w:spacing w:after="160" w:line="259" w:lineRule="auto"/>
        <w:rPr>
          <w:b/>
          <w:sz w:val="28"/>
          <w:szCs w:val="28"/>
        </w:rPr>
      </w:pPr>
    </w:p>
    <w:p w14:paraId="2B4B2BE7" w14:textId="77777777" w:rsidR="009379FB" w:rsidRDefault="009379FB" w:rsidP="009379FB">
      <w:pPr>
        <w:spacing w:after="160" w:line="259" w:lineRule="auto"/>
        <w:rPr>
          <w:b/>
          <w:sz w:val="28"/>
          <w:szCs w:val="28"/>
        </w:rPr>
      </w:pPr>
    </w:p>
    <w:p w14:paraId="3615CDB3" w14:textId="734EA635" w:rsidR="00294139" w:rsidRPr="009379FB" w:rsidRDefault="00294139" w:rsidP="009379FB">
      <w:pPr>
        <w:spacing w:after="160" w:line="259" w:lineRule="auto"/>
        <w:rPr>
          <w:rFonts w:ascii="Trebuchet MS" w:eastAsia="Trebuchet MS" w:hAnsi="Trebuchet MS" w:cs="Trebuchet MS"/>
        </w:rPr>
      </w:pPr>
      <w:r>
        <w:rPr>
          <w:b/>
          <w:sz w:val="28"/>
          <w:szCs w:val="28"/>
        </w:rPr>
        <w:t>Implementatie kosten in arbeid</w:t>
      </w:r>
    </w:p>
    <w:p w14:paraId="7D810F76" w14:textId="77777777" w:rsidR="00294139" w:rsidRDefault="00294139" w:rsidP="00294139">
      <w:pPr>
        <w:pStyle w:val="Bijschrift"/>
        <w:rPr>
          <w:b/>
        </w:rPr>
      </w:pPr>
    </w:p>
    <w:p w14:paraId="5B3B0DFD" w14:textId="77777777" w:rsidR="00294139" w:rsidRDefault="00294139" w:rsidP="00294139">
      <w:pPr>
        <w:pStyle w:val="Bijschrift"/>
      </w:pPr>
      <w:r>
        <w:t>In de tabel staan de arbeidskosten weergegeven die tijdens dit project zijn gemaakt.</w:t>
      </w:r>
    </w:p>
    <w:tbl>
      <w:tblPr>
        <w:tblStyle w:val="Rastertabel5donker-Accent1"/>
        <w:tblpPr w:leftFromText="180" w:rightFromText="180" w:vertAnchor="text" w:horzAnchor="margin" w:tblpY="89"/>
        <w:tblW w:w="0" w:type="auto"/>
        <w:tblLook w:val="04A0" w:firstRow="1" w:lastRow="0" w:firstColumn="1" w:lastColumn="0" w:noHBand="0" w:noVBand="1"/>
      </w:tblPr>
      <w:tblGrid>
        <w:gridCol w:w="2605"/>
        <w:gridCol w:w="3600"/>
        <w:gridCol w:w="2855"/>
      </w:tblGrid>
      <w:tr w:rsidR="00F476A0" w14:paraId="5BCBA147" w14:textId="77777777" w:rsidTr="00F47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44258B12" w14:textId="77777777" w:rsidR="00F476A0" w:rsidRPr="00C74934" w:rsidRDefault="00F476A0" w:rsidP="00F476A0">
            <w:pPr>
              <w:pStyle w:val="Bijschrift"/>
            </w:pPr>
            <w:r w:rsidRPr="00C74934">
              <w:t>Uitvoerder</w:t>
            </w:r>
          </w:p>
        </w:tc>
        <w:tc>
          <w:tcPr>
            <w:tcW w:w="3600" w:type="dxa"/>
            <w:hideMark/>
          </w:tcPr>
          <w:p w14:paraId="6F550468" w14:textId="77777777" w:rsidR="00F476A0" w:rsidRDefault="00F476A0" w:rsidP="00F476A0">
            <w:pPr>
              <w:pStyle w:val="Bijschrift"/>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Verrichte activiteiten</w:t>
            </w:r>
          </w:p>
        </w:tc>
        <w:tc>
          <w:tcPr>
            <w:tcW w:w="2855" w:type="dxa"/>
            <w:hideMark/>
          </w:tcPr>
          <w:p w14:paraId="2B9705F0" w14:textId="77777777" w:rsidR="00F476A0" w:rsidRDefault="00F476A0" w:rsidP="00F476A0">
            <w:pPr>
              <w:pStyle w:val="Bijschrift"/>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Werkuren per week</w:t>
            </w:r>
          </w:p>
        </w:tc>
      </w:tr>
      <w:tr w:rsidR="00F476A0" w14:paraId="44335788" w14:textId="77777777" w:rsidTr="00F47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2DF6F982" w14:textId="77777777" w:rsidR="00F476A0" w:rsidRPr="006102B9" w:rsidRDefault="00F476A0" w:rsidP="00F476A0">
            <w:pPr>
              <w:pStyle w:val="Bijschrift"/>
            </w:pPr>
            <w:r>
              <w:t>Rutger Haaze</w:t>
            </w:r>
          </w:p>
        </w:tc>
        <w:tc>
          <w:tcPr>
            <w:tcW w:w="3600" w:type="dxa"/>
          </w:tcPr>
          <w:p w14:paraId="76CECC76"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Vergaderingen organiseren</w:t>
            </w:r>
          </w:p>
          <w:p w14:paraId="7686BBB5"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Contact leggen met opdrachtgever</w:t>
            </w:r>
          </w:p>
          <w:p w14:paraId="29DBFDE0"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rsidRPr="006102B9">
              <w:t xml:space="preserve">Schrijven </w:t>
            </w:r>
            <w:r>
              <w:t xml:space="preserve">en bijhouden </w:t>
            </w:r>
            <w:r w:rsidRPr="006102B9">
              <w:t>projectdocumentatie</w:t>
            </w:r>
          </w:p>
          <w:p w14:paraId="77A73C3C" w14:textId="77777777" w:rsidR="00F476A0" w:rsidRPr="006102B9"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rsidRPr="006102B9">
              <w:t xml:space="preserve">Testen </w:t>
            </w:r>
            <w:r>
              <w:t>Planten systeem</w:t>
            </w:r>
          </w:p>
          <w:p w14:paraId="65BEBD09" w14:textId="77777777" w:rsidR="00F476A0" w:rsidRPr="006102B9" w:rsidRDefault="00F476A0" w:rsidP="00F476A0">
            <w:pPr>
              <w:pStyle w:val="Bijschrift"/>
              <w:cnfStyle w:val="000000100000" w:firstRow="0" w:lastRow="0" w:firstColumn="0" w:lastColumn="0" w:oddVBand="0" w:evenVBand="0" w:oddHBand="1" w:evenHBand="0" w:firstRowFirstColumn="0" w:firstRowLastColumn="0" w:lastRowFirstColumn="0" w:lastRowLastColumn="0"/>
            </w:pPr>
          </w:p>
        </w:tc>
        <w:tc>
          <w:tcPr>
            <w:tcW w:w="2855" w:type="dxa"/>
            <w:hideMark/>
          </w:tcPr>
          <w:p w14:paraId="6166EA31" w14:textId="77777777" w:rsidR="00F476A0" w:rsidRPr="006102B9" w:rsidRDefault="00F476A0" w:rsidP="00F476A0">
            <w:pPr>
              <w:pStyle w:val="Bijschrift"/>
              <w:cnfStyle w:val="000000100000" w:firstRow="0" w:lastRow="0" w:firstColumn="0" w:lastColumn="0" w:oddVBand="0" w:evenVBand="0" w:oddHBand="1" w:evenHBand="0" w:firstRowFirstColumn="0" w:firstRowLastColumn="0" w:lastRowFirstColumn="0" w:lastRowLastColumn="0"/>
            </w:pPr>
            <w:r w:rsidRPr="006102B9">
              <w:t>10</w:t>
            </w:r>
          </w:p>
        </w:tc>
      </w:tr>
      <w:tr w:rsidR="00F476A0" w14:paraId="26E526AB" w14:textId="77777777" w:rsidTr="00F476A0">
        <w:tc>
          <w:tcPr>
            <w:cnfStyle w:val="001000000000" w:firstRow="0" w:lastRow="0" w:firstColumn="1" w:lastColumn="0" w:oddVBand="0" w:evenVBand="0" w:oddHBand="0" w:evenHBand="0" w:firstRowFirstColumn="0" w:firstRowLastColumn="0" w:lastRowFirstColumn="0" w:lastRowLastColumn="0"/>
            <w:tcW w:w="2605" w:type="dxa"/>
          </w:tcPr>
          <w:p w14:paraId="00B1CE4F" w14:textId="77777777" w:rsidR="00F476A0" w:rsidRPr="006102B9" w:rsidRDefault="00F476A0" w:rsidP="00F476A0">
            <w:pPr>
              <w:pStyle w:val="Bijschrift"/>
            </w:pPr>
            <w:r>
              <w:t>Tayo Odubela</w:t>
            </w:r>
          </w:p>
        </w:tc>
        <w:tc>
          <w:tcPr>
            <w:tcW w:w="3600" w:type="dxa"/>
          </w:tcPr>
          <w:p w14:paraId="40444E44" w14:textId="77777777" w:rsidR="00F476A0" w:rsidRPr="006102B9"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rsidRPr="006102B9">
              <w:t>Schrijven</w:t>
            </w:r>
            <w:r>
              <w:t xml:space="preserve"> en bijhouden</w:t>
            </w:r>
            <w:r w:rsidRPr="006102B9">
              <w:t xml:space="preserve"> projectdocumentatie</w:t>
            </w:r>
          </w:p>
          <w:p w14:paraId="177B6EEF" w14:textId="77777777" w:rsidR="00F476A0" w:rsidRPr="006102B9"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Onderzoek naar oplossingen omtrent sensoren en Arduino</w:t>
            </w:r>
          </w:p>
          <w:p w14:paraId="755B78CC" w14:textId="77777777" w:rsidR="00F476A0" w:rsidRPr="006102B9" w:rsidRDefault="00F476A0" w:rsidP="00F476A0">
            <w:pPr>
              <w:pStyle w:val="Bijschrift"/>
              <w:ind w:hanging="357"/>
              <w:cnfStyle w:val="000000000000" w:firstRow="0" w:lastRow="0" w:firstColumn="0" w:lastColumn="0" w:oddVBand="0" w:evenVBand="0" w:oddHBand="0" w:evenHBand="0" w:firstRowFirstColumn="0" w:firstRowLastColumn="0" w:lastRowFirstColumn="0" w:lastRowLastColumn="0"/>
            </w:pPr>
          </w:p>
        </w:tc>
        <w:tc>
          <w:tcPr>
            <w:tcW w:w="2855" w:type="dxa"/>
          </w:tcPr>
          <w:p w14:paraId="5136303B" w14:textId="77777777" w:rsidR="00F476A0" w:rsidRPr="006102B9"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t>10</w:t>
            </w:r>
          </w:p>
        </w:tc>
      </w:tr>
      <w:tr w:rsidR="00F476A0" w14:paraId="3569249D" w14:textId="77777777" w:rsidTr="00F47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00942CA" w14:textId="77777777" w:rsidR="00F476A0" w:rsidRDefault="00F476A0" w:rsidP="00F476A0">
            <w:pPr>
              <w:pStyle w:val="Bijschrift"/>
            </w:pPr>
            <w:r>
              <w:t>Jiaru Reijngoudt</w:t>
            </w:r>
          </w:p>
        </w:tc>
        <w:tc>
          <w:tcPr>
            <w:tcW w:w="3600" w:type="dxa"/>
          </w:tcPr>
          <w:p w14:paraId="3E5422F7" w14:textId="77777777" w:rsidR="00F476A0" w:rsidRPr="006102B9"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rsidRPr="006102B9">
              <w:t>Schrijven</w:t>
            </w:r>
            <w:r>
              <w:t xml:space="preserve"> en bijhouden</w:t>
            </w:r>
            <w:r w:rsidRPr="006102B9">
              <w:t xml:space="preserve"> projectdocumentatie</w:t>
            </w:r>
          </w:p>
          <w:p w14:paraId="3CCE2091"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Onderzoek naar oplossingen omtrent sensoren en Arduino</w:t>
            </w:r>
          </w:p>
          <w:p w14:paraId="4AC4356A" w14:textId="77777777" w:rsidR="00F476A0" w:rsidRPr="006102B9"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Het bouwen van de test omgeving</w:t>
            </w:r>
          </w:p>
          <w:p w14:paraId="6441FC12" w14:textId="77777777" w:rsidR="00F476A0" w:rsidRDefault="00F476A0" w:rsidP="00F476A0">
            <w:pPr>
              <w:pStyle w:val="Bijschrift"/>
              <w:ind w:hanging="357"/>
              <w:cnfStyle w:val="000000100000" w:firstRow="0" w:lastRow="0" w:firstColumn="0" w:lastColumn="0" w:oddVBand="0" w:evenVBand="0" w:oddHBand="1" w:evenHBand="0" w:firstRowFirstColumn="0" w:firstRowLastColumn="0" w:lastRowFirstColumn="0" w:lastRowLastColumn="0"/>
            </w:pPr>
          </w:p>
        </w:tc>
        <w:tc>
          <w:tcPr>
            <w:tcW w:w="2855" w:type="dxa"/>
          </w:tcPr>
          <w:p w14:paraId="52703334" w14:textId="77777777" w:rsidR="00F476A0" w:rsidRDefault="00F476A0" w:rsidP="00F476A0">
            <w:pPr>
              <w:pStyle w:val="Bijschrift"/>
              <w:cnfStyle w:val="000000100000" w:firstRow="0" w:lastRow="0" w:firstColumn="0" w:lastColumn="0" w:oddVBand="0" w:evenVBand="0" w:oddHBand="1" w:evenHBand="0" w:firstRowFirstColumn="0" w:firstRowLastColumn="0" w:lastRowFirstColumn="0" w:lastRowLastColumn="0"/>
            </w:pPr>
            <w:r w:rsidRPr="50ED18E5">
              <w:t>10</w:t>
            </w:r>
          </w:p>
        </w:tc>
      </w:tr>
      <w:tr w:rsidR="00F476A0" w14:paraId="25C12CEC" w14:textId="77777777" w:rsidTr="00F476A0">
        <w:tc>
          <w:tcPr>
            <w:cnfStyle w:val="001000000000" w:firstRow="0" w:lastRow="0" w:firstColumn="1" w:lastColumn="0" w:oddVBand="0" w:evenVBand="0" w:oddHBand="0" w:evenHBand="0" w:firstRowFirstColumn="0" w:firstRowLastColumn="0" w:lastRowFirstColumn="0" w:lastRowLastColumn="0"/>
            <w:tcW w:w="2605" w:type="dxa"/>
          </w:tcPr>
          <w:p w14:paraId="1DAE62E5" w14:textId="77777777" w:rsidR="00F476A0" w:rsidRDefault="00F476A0" w:rsidP="00F476A0">
            <w:pPr>
              <w:pStyle w:val="Bijschrift"/>
            </w:pPr>
            <w:r>
              <w:t>Joost Bosman</w:t>
            </w:r>
          </w:p>
        </w:tc>
        <w:tc>
          <w:tcPr>
            <w:tcW w:w="3600" w:type="dxa"/>
          </w:tcPr>
          <w:p w14:paraId="4614A616" w14:textId="77777777" w:rsidR="00F476A0" w:rsidRPr="006102B9"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rsidRPr="006102B9">
              <w:t>Schrijven</w:t>
            </w:r>
            <w:r>
              <w:t xml:space="preserve"> en bijhouden</w:t>
            </w:r>
            <w:r w:rsidRPr="006102B9">
              <w:t xml:space="preserve"> projectdocumentatie</w:t>
            </w:r>
          </w:p>
          <w:p w14:paraId="21346AFE" w14:textId="77777777" w:rsidR="00F476A0"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Onderzoek naar oplossingen omtrent sensoren en Arduino</w:t>
            </w:r>
          </w:p>
          <w:p w14:paraId="72F9534F" w14:textId="77777777" w:rsidR="00F476A0"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Het bouwen van de test omgeving</w:t>
            </w:r>
          </w:p>
          <w:p w14:paraId="61FDF103" w14:textId="77777777" w:rsidR="00F476A0" w:rsidRPr="009458EE" w:rsidRDefault="00F476A0" w:rsidP="00F476A0">
            <w:pPr>
              <w:pStyle w:val="Bijschrift"/>
              <w:ind w:left="357"/>
              <w:cnfStyle w:val="000000000000" w:firstRow="0" w:lastRow="0" w:firstColumn="0" w:lastColumn="0" w:oddVBand="0" w:evenVBand="0" w:oddHBand="0" w:evenHBand="0" w:firstRowFirstColumn="0" w:firstRowLastColumn="0" w:lastRowFirstColumn="0" w:lastRowLastColumn="0"/>
            </w:pPr>
          </w:p>
        </w:tc>
        <w:tc>
          <w:tcPr>
            <w:tcW w:w="2855" w:type="dxa"/>
          </w:tcPr>
          <w:p w14:paraId="6613EEE8" w14:textId="77777777" w:rsidR="00F476A0" w:rsidRPr="50ED18E5"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t>10</w:t>
            </w:r>
          </w:p>
        </w:tc>
      </w:tr>
      <w:tr w:rsidR="00F476A0" w14:paraId="2F64AC25" w14:textId="77777777" w:rsidTr="00F47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EE53020" w14:textId="77777777" w:rsidR="00F476A0" w:rsidRDefault="00F476A0" w:rsidP="00F476A0">
            <w:pPr>
              <w:pStyle w:val="Bijschrift"/>
            </w:pPr>
          </w:p>
        </w:tc>
        <w:tc>
          <w:tcPr>
            <w:tcW w:w="3600" w:type="dxa"/>
          </w:tcPr>
          <w:p w14:paraId="39742606" w14:textId="77777777" w:rsidR="00F476A0" w:rsidRPr="006102B9" w:rsidRDefault="00F476A0" w:rsidP="00F476A0">
            <w:pPr>
              <w:pStyle w:val="Bijschrift"/>
              <w:ind w:left="357"/>
              <w:cnfStyle w:val="000000100000" w:firstRow="0" w:lastRow="0" w:firstColumn="0" w:lastColumn="0" w:oddVBand="0" w:evenVBand="0" w:oddHBand="1" w:evenHBand="0" w:firstRowFirstColumn="0" w:firstRowLastColumn="0" w:lastRowFirstColumn="0" w:lastRowLastColumn="0"/>
            </w:pPr>
            <w:r>
              <w:t>Totaal:</w:t>
            </w:r>
          </w:p>
        </w:tc>
        <w:tc>
          <w:tcPr>
            <w:tcW w:w="2855" w:type="dxa"/>
          </w:tcPr>
          <w:p w14:paraId="37E38B52" w14:textId="77777777" w:rsidR="00F476A0" w:rsidRDefault="00F476A0" w:rsidP="00F476A0">
            <w:pPr>
              <w:pStyle w:val="Bijschrift"/>
              <w:cnfStyle w:val="000000100000" w:firstRow="0" w:lastRow="0" w:firstColumn="0" w:lastColumn="0" w:oddVBand="0" w:evenVBand="0" w:oddHBand="1" w:evenHBand="0" w:firstRowFirstColumn="0" w:firstRowLastColumn="0" w:lastRowFirstColumn="0" w:lastRowLastColumn="0"/>
            </w:pPr>
            <w:r>
              <w:t>40</w:t>
            </w:r>
          </w:p>
        </w:tc>
      </w:tr>
    </w:tbl>
    <w:p w14:paraId="039480F3" w14:textId="77777777" w:rsidR="00294139" w:rsidRDefault="00294139" w:rsidP="00294139">
      <w:pPr>
        <w:pStyle w:val="Bijschrift"/>
        <w:pBdr>
          <w:bottom w:val="single" w:sz="4" w:space="1" w:color="000000"/>
        </w:pBdr>
        <w:rPr>
          <w:b/>
          <w:sz w:val="28"/>
          <w:szCs w:val="28"/>
        </w:rPr>
      </w:pPr>
    </w:p>
    <w:p w14:paraId="1DA39920" w14:textId="22260BF6" w:rsidR="00294139" w:rsidRPr="0058223D" w:rsidRDefault="00294139" w:rsidP="00294139">
      <w:pPr>
        <w:pStyle w:val="Kop1"/>
        <w:numPr>
          <w:ilvl w:val="0"/>
          <w:numId w:val="25"/>
        </w:numPr>
        <w:rPr>
          <w:b/>
          <w:bCs w:val="0"/>
          <w:sz w:val="32"/>
          <w:szCs w:val="32"/>
        </w:rPr>
      </w:pPr>
      <w:r w:rsidRPr="006A04A9">
        <w:rPr>
          <w:sz w:val="32"/>
          <w:szCs w:val="32"/>
        </w:rPr>
        <w:lastRenderedPageBreak/>
        <w:t xml:space="preserve"> </w:t>
      </w:r>
      <w:bookmarkStart w:id="10" w:name="_Toc25243006"/>
      <w:r w:rsidRPr="0058223D">
        <w:rPr>
          <w:b/>
          <w:bCs w:val="0"/>
          <w:sz w:val="32"/>
          <w:szCs w:val="32"/>
        </w:rPr>
        <w:t>Organisatorische consequenties</w:t>
      </w:r>
      <w:bookmarkEnd w:id="10"/>
    </w:p>
    <w:p w14:paraId="28A59D42" w14:textId="77777777" w:rsidR="006A04A9" w:rsidRPr="006A04A9" w:rsidRDefault="006A04A9" w:rsidP="006A04A9"/>
    <w:p w14:paraId="283621D0" w14:textId="77777777" w:rsidR="00294139" w:rsidRDefault="00294139" w:rsidP="00294139">
      <w:pPr>
        <w:pStyle w:val="Bijschrift"/>
      </w:pPr>
      <w:r>
        <w:t>In dit hoofdstuk staan de organisatorische consequenties bij invoer van het systeem benoemd.</w:t>
      </w:r>
    </w:p>
    <w:p w14:paraId="3FBC0373" w14:textId="77777777" w:rsidR="00294139" w:rsidRDefault="00294139" w:rsidP="00294139">
      <w:pPr>
        <w:pStyle w:val="Bijschrift"/>
      </w:pPr>
    </w:p>
    <w:p w14:paraId="2ADD3948" w14:textId="6167BC24" w:rsidR="00294139" w:rsidRDefault="00294139" w:rsidP="00294139">
      <w:pPr>
        <w:pStyle w:val="Bijschrift"/>
        <w:pBdr>
          <w:bottom w:val="single" w:sz="4" w:space="1" w:color="000000"/>
        </w:pBdr>
      </w:pPr>
      <w:r>
        <w:rPr>
          <w:b/>
          <w:sz w:val="28"/>
          <w:szCs w:val="28"/>
        </w:rPr>
        <w:t xml:space="preserve">Gebruikersinstructie </w:t>
      </w:r>
    </w:p>
    <w:p w14:paraId="03EB4538" w14:textId="6FB66997" w:rsidR="00294139" w:rsidRDefault="00AA3F6D" w:rsidP="00294139">
      <w:pPr>
        <w:pStyle w:val="Bijschrift"/>
      </w:pPr>
      <w:r>
        <w:t>De opdrachtgever</w:t>
      </w:r>
      <w:r w:rsidR="00294139">
        <w:t xml:space="preserve"> wordt gedurende het onderzoek en tijdens de implementatie van de gekozen </w:t>
      </w:r>
      <w:r>
        <w:t xml:space="preserve">oplossing </w:t>
      </w:r>
      <w:r w:rsidR="00294139">
        <w:t xml:space="preserve">op de hoogte gehouden van de ontwikkelingen binnen het project. Nadat de oplossing geïmplementeerd is zullen er gebruikersinstructies worden opgesteld over het gebruik van de </w:t>
      </w:r>
      <w:r>
        <w:t>Smart Plant Pot</w:t>
      </w:r>
      <w:r w:rsidR="00294139">
        <w:t>. Deze handleidingen zullen worden opgeslagen zodat al het personeel voor wie dit van toepassing is deze kan inzien.</w:t>
      </w:r>
    </w:p>
    <w:p w14:paraId="73CB2273" w14:textId="77777777" w:rsidR="00294139" w:rsidRDefault="00294139" w:rsidP="00294139">
      <w:pPr>
        <w:pStyle w:val="Bijschrift"/>
      </w:pPr>
    </w:p>
    <w:p w14:paraId="52F57CF4" w14:textId="501F18AF" w:rsidR="00294139" w:rsidRDefault="0030324A" w:rsidP="00294139">
      <w:pPr>
        <w:pStyle w:val="Bijschrift"/>
        <w:pBdr>
          <w:bottom w:val="single" w:sz="4" w:space="1" w:color="000000"/>
        </w:pBdr>
        <w:rPr>
          <w:b/>
          <w:sz w:val="28"/>
          <w:szCs w:val="28"/>
        </w:rPr>
      </w:pPr>
      <w:r>
        <w:rPr>
          <w:b/>
          <w:sz w:val="28"/>
          <w:szCs w:val="28"/>
        </w:rPr>
        <w:t>B</w:t>
      </w:r>
      <w:r w:rsidR="00294139">
        <w:rPr>
          <w:b/>
          <w:sz w:val="28"/>
          <w:szCs w:val="28"/>
        </w:rPr>
        <w:t>eheer</w:t>
      </w:r>
    </w:p>
    <w:p w14:paraId="2EC77B20" w14:textId="0DBBD6C7" w:rsidR="00294139" w:rsidRDefault="00294139" w:rsidP="00294139">
      <w:pPr>
        <w:pStyle w:val="Bijschrift"/>
        <w:jc w:val="both"/>
      </w:pPr>
      <w:r>
        <w:t xml:space="preserve">De </w:t>
      </w:r>
      <w:r w:rsidR="000F2589">
        <w:t>smart plant pot zal worden</w:t>
      </w:r>
      <w:r>
        <w:t xml:space="preserve"> beheerd</w:t>
      </w:r>
      <w:r w:rsidR="004908D2">
        <w:t xml:space="preserve"> do</w:t>
      </w:r>
      <w:r>
        <w:t xml:space="preserve">or het personeel </w:t>
      </w:r>
      <w:r w:rsidR="004908D2">
        <w:t>van het SSC</w:t>
      </w:r>
      <w:r>
        <w:t xml:space="preserve">. Wanneer er zich een probleem voordoet kunnen zij de gebruikersinstructies raadplegen of online zoeken naar een oplossing. </w:t>
      </w:r>
    </w:p>
    <w:p w14:paraId="41ABAEFE" w14:textId="77777777" w:rsidR="00294139" w:rsidRDefault="00294139" w:rsidP="00294139">
      <w:pPr>
        <w:pStyle w:val="Bijschrift"/>
      </w:pPr>
    </w:p>
    <w:p w14:paraId="72652D13" w14:textId="77777777" w:rsidR="00294139" w:rsidRDefault="00294139" w:rsidP="00294139">
      <w:pPr>
        <w:pStyle w:val="Bijschrift"/>
        <w:pBdr>
          <w:bottom w:val="single" w:sz="4" w:space="1" w:color="000000"/>
        </w:pBdr>
      </w:pPr>
      <w:r>
        <w:rPr>
          <w:b/>
          <w:sz w:val="28"/>
          <w:szCs w:val="28"/>
        </w:rPr>
        <w:t>Project secretaris / archivaris functie</w:t>
      </w:r>
    </w:p>
    <w:p w14:paraId="2E7F13D6" w14:textId="111DF14F" w:rsidR="00294139" w:rsidRDefault="00294139" w:rsidP="00294139">
      <w:pPr>
        <w:pStyle w:val="Bijschrift"/>
        <w:jc w:val="both"/>
      </w:pPr>
      <w:r>
        <w:t xml:space="preserve">Geschreven projectdocumentatie wordt door alle projectleden bijgehouden zodat deze recent en accuraat blijven. Alle documentatie wordt tijdens de uitvoering van het project opgeslagen binnen </w:t>
      </w:r>
      <w:r w:rsidR="00AD5287">
        <w:t xml:space="preserve">“Project Smart Plant pot” </w:t>
      </w:r>
      <w:r>
        <w:t>in Sharepoint in een overzichtelijke mappenstructuur.</w:t>
      </w:r>
    </w:p>
    <w:p w14:paraId="5C28BBCD" w14:textId="77777777" w:rsidR="00294139" w:rsidRDefault="00294139" w:rsidP="00294139">
      <w:pPr>
        <w:pStyle w:val="Bijschrift"/>
        <w:jc w:val="both"/>
      </w:pPr>
    </w:p>
    <w:p w14:paraId="21B9971E" w14:textId="1CAE73C0" w:rsidR="00294139" w:rsidRDefault="00294139" w:rsidP="00294139">
      <w:pPr>
        <w:pStyle w:val="Bijschrift"/>
        <w:jc w:val="both"/>
      </w:pPr>
      <w:r>
        <w:t xml:space="preserve">Na afronding van het project wordt de documentatie centraal opgeslagen zodat </w:t>
      </w:r>
      <w:r w:rsidR="006E5E58">
        <w:t xml:space="preserve">toekomstige kennisgroepleden en </w:t>
      </w:r>
      <w:r>
        <w:t xml:space="preserve">eindgebruikers hier altijd toegang tot hebben en deze kunnen raadplegen wanneer nodig. </w:t>
      </w:r>
    </w:p>
    <w:p w14:paraId="67E72619" w14:textId="77777777" w:rsidR="00294139" w:rsidRDefault="00294139" w:rsidP="00294139">
      <w:pPr>
        <w:pStyle w:val="Bijschrift"/>
        <w:jc w:val="both"/>
      </w:pPr>
    </w:p>
    <w:p w14:paraId="29AD82DF" w14:textId="77777777" w:rsidR="00294139" w:rsidRDefault="00294139" w:rsidP="00294139">
      <w:pPr>
        <w:pStyle w:val="Bijschrift"/>
        <w:pBdr>
          <w:bottom w:val="single" w:sz="4" w:space="1" w:color="000000"/>
        </w:pBdr>
        <w:rPr>
          <w:b/>
          <w:sz w:val="28"/>
          <w:szCs w:val="28"/>
        </w:rPr>
      </w:pPr>
      <w:r>
        <w:rPr>
          <w:b/>
          <w:sz w:val="28"/>
          <w:szCs w:val="28"/>
        </w:rPr>
        <w:t>Toegang verlening tot werkomgevingen / documenten</w:t>
      </w:r>
    </w:p>
    <w:p w14:paraId="00826D2C" w14:textId="77777777" w:rsidR="00294139" w:rsidRDefault="00294139" w:rsidP="00294139">
      <w:pPr>
        <w:rPr>
          <w:rFonts w:ascii="Trebuchet MS" w:hAnsi="Trebuchet MS"/>
        </w:rPr>
      </w:pPr>
      <w:r>
        <w:rPr>
          <w:rFonts w:ascii="Trebuchet MS" w:hAnsi="Trebuchet MS"/>
        </w:rPr>
        <w:t>Binnen de projectgroep hebben de projectleider, projectcoach en projectleden toegang tot de Sharepoint omgeving waar alle projectdocumentatie wordt opgeslagen. Alle deelnemers van het project hebben het recht hier nieuwe documenten aan te maken, bestaande documenten toe te voegen, bestanden te openen en deze te verwijderen.</w:t>
      </w:r>
    </w:p>
    <w:p w14:paraId="26A2E164" w14:textId="77777777" w:rsidR="00294139" w:rsidRDefault="00294139" w:rsidP="00294139">
      <w:pPr>
        <w:rPr>
          <w:rFonts w:ascii="Trebuchet MS" w:hAnsi="Trebuchet MS"/>
        </w:rPr>
      </w:pPr>
    </w:p>
    <w:p w14:paraId="07282183" w14:textId="77777777" w:rsidR="00294139" w:rsidRDefault="00294139" w:rsidP="00294139">
      <w:pPr>
        <w:rPr>
          <w:rFonts w:ascii="Trebuchet MS" w:hAnsi="Trebuchet MS"/>
        </w:rPr>
      </w:pPr>
    </w:p>
    <w:p w14:paraId="680FCDFA" w14:textId="7F89E8C1" w:rsidR="007C6243" w:rsidRDefault="007C6243">
      <w:pPr>
        <w:suppressAutoHyphens w:val="0"/>
        <w:autoSpaceDE/>
      </w:pPr>
      <w:r>
        <w:br w:type="page"/>
      </w:r>
    </w:p>
    <w:p w14:paraId="2B7E10F9" w14:textId="77777777" w:rsidR="00067D80" w:rsidRDefault="00067D80" w:rsidP="00067D80">
      <w:pPr>
        <w:suppressAutoHyphens w:val="0"/>
        <w:autoSpaceDE/>
        <w:rPr>
          <w:rFonts w:ascii="Trebuchet MS" w:hAnsi="Trebuchet MS"/>
        </w:rPr>
      </w:pPr>
    </w:p>
    <w:p w14:paraId="1E5DE791" w14:textId="77777777" w:rsidR="00067D80" w:rsidRDefault="00067D80" w:rsidP="00067D80">
      <w:pPr>
        <w:suppressAutoHyphens w:val="0"/>
        <w:autoSpaceDE/>
        <w:rPr>
          <w:rFonts w:ascii="Trebuchet MS" w:hAnsi="Trebuchet MS"/>
        </w:rPr>
      </w:pPr>
    </w:p>
    <w:p w14:paraId="1389679E" w14:textId="77777777" w:rsidR="00067D80" w:rsidRDefault="00067D80" w:rsidP="00067D80">
      <w:pPr>
        <w:suppressAutoHyphens w:val="0"/>
        <w:autoSpaceDE/>
        <w:rPr>
          <w:rFonts w:ascii="Trebuchet MS" w:hAnsi="Trebuchet MS"/>
        </w:rPr>
      </w:pPr>
    </w:p>
    <w:tbl>
      <w:tblPr>
        <w:tblStyle w:val="Tabelraster"/>
        <w:tblW w:w="0" w:type="auto"/>
        <w:tblLook w:val="04A0" w:firstRow="1" w:lastRow="0" w:firstColumn="1" w:lastColumn="0" w:noHBand="0" w:noVBand="1"/>
      </w:tblPr>
      <w:tblGrid>
        <w:gridCol w:w="4779"/>
        <w:gridCol w:w="4281"/>
      </w:tblGrid>
      <w:tr w:rsidR="00067D80" w14:paraId="7DAC2C64" w14:textId="77777777" w:rsidTr="001D1986">
        <w:tc>
          <w:tcPr>
            <w:tcW w:w="10606" w:type="dxa"/>
            <w:gridSpan w:val="2"/>
            <w:tcBorders>
              <w:top w:val="single" w:sz="4" w:space="0" w:color="auto"/>
              <w:left w:val="single" w:sz="4" w:space="0" w:color="auto"/>
              <w:bottom w:val="single" w:sz="4" w:space="0" w:color="auto"/>
              <w:right w:val="single" w:sz="4" w:space="0" w:color="auto"/>
            </w:tcBorders>
            <w:hideMark/>
          </w:tcPr>
          <w:p w14:paraId="1958C5E2" w14:textId="77777777" w:rsidR="00067D80" w:rsidRDefault="00067D80" w:rsidP="001D1986">
            <w:pPr>
              <w:spacing w:after="200" w:line="276" w:lineRule="auto"/>
              <w:rPr>
                <w:rFonts w:cs="Arial"/>
                <w:bCs w:val="0"/>
                <w:lang w:eastAsia="nl-NL"/>
              </w:rPr>
            </w:pPr>
            <w:r>
              <w:rPr>
                <w:rFonts w:cs="Arial"/>
                <w:b/>
                <w:sz w:val="28"/>
                <w:szCs w:val="28"/>
              </w:rPr>
              <w:t>Handtekeningen</w:t>
            </w:r>
          </w:p>
        </w:tc>
      </w:tr>
      <w:tr w:rsidR="00067D80" w14:paraId="4ADAB4C1"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512FE87F" w14:textId="77777777" w:rsidR="00067D80" w:rsidRDefault="00067D80" w:rsidP="001D1986">
            <w:pPr>
              <w:spacing w:after="200" w:line="276" w:lineRule="auto"/>
              <w:rPr>
                <w:rFonts w:cs="Arial"/>
                <w:b/>
              </w:rPr>
            </w:pPr>
            <w:r>
              <w:rPr>
                <w:rFonts w:cs="Arial"/>
                <w:b/>
              </w:rPr>
              <w:t>Student:</w:t>
            </w:r>
          </w:p>
          <w:p w14:paraId="35F726D4" w14:textId="77777777" w:rsidR="00067D80" w:rsidRDefault="00067D80" w:rsidP="001D1986">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659972EC" w14:textId="77777777" w:rsidR="00067D80" w:rsidRDefault="00067D80" w:rsidP="001D1986">
            <w:pPr>
              <w:spacing w:after="200" w:line="276" w:lineRule="auto"/>
              <w:rPr>
                <w:rFonts w:cs="Arial"/>
              </w:rPr>
            </w:pPr>
          </w:p>
        </w:tc>
      </w:tr>
      <w:tr w:rsidR="00067D80" w14:paraId="188BBB2D"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435534F8" w14:textId="77777777" w:rsidR="00067D80" w:rsidRDefault="00067D80" w:rsidP="001D1986">
            <w:pPr>
              <w:spacing w:after="200" w:line="276" w:lineRule="auto"/>
              <w:rPr>
                <w:rFonts w:cs="Arial"/>
                <w:b/>
              </w:rPr>
            </w:pPr>
            <w:r>
              <w:rPr>
                <w:rFonts w:cs="Arial"/>
                <w:b/>
              </w:rPr>
              <w:t>Projectcoach:</w:t>
            </w:r>
          </w:p>
          <w:p w14:paraId="36DDD44D" w14:textId="77777777" w:rsidR="00067D80" w:rsidRDefault="00067D80" w:rsidP="001D1986">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77266F60" w14:textId="77777777" w:rsidR="00067D80" w:rsidRDefault="00067D80" w:rsidP="001D1986">
            <w:pPr>
              <w:spacing w:after="200" w:line="276" w:lineRule="auto"/>
              <w:rPr>
                <w:rFonts w:cs="Arial"/>
              </w:rPr>
            </w:pPr>
          </w:p>
        </w:tc>
      </w:tr>
      <w:tr w:rsidR="00067D80" w14:paraId="532B8652"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43986638" w14:textId="77777777" w:rsidR="00067D80" w:rsidRDefault="00067D80" w:rsidP="001D1986">
            <w:pPr>
              <w:spacing w:after="200" w:line="276" w:lineRule="auto"/>
              <w:rPr>
                <w:rFonts w:cs="Arial"/>
                <w:b/>
              </w:rPr>
            </w:pPr>
            <w:r>
              <w:rPr>
                <w:rFonts w:cs="Arial"/>
                <w:b/>
              </w:rPr>
              <w:t>Vak coach:</w:t>
            </w:r>
          </w:p>
          <w:p w14:paraId="48964703" w14:textId="77777777" w:rsidR="00067D80" w:rsidRDefault="00067D80" w:rsidP="001D1986">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2F21AB" w14:textId="77777777" w:rsidR="00067D80" w:rsidRDefault="00067D80" w:rsidP="001D1986">
            <w:pPr>
              <w:spacing w:after="200" w:line="276" w:lineRule="auto"/>
              <w:rPr>
                <w:rFonts w:cs="Arial"/>
              </w:rPr>
            </w:pPr>
          </w:p>
        </w:tc>
      </w:tr>
      <w:tr w:rsidR="00067D80" w14:paraId="3C39DE2E"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47CCD287" w14:textId="77777777" w:rsidR="00067D80" w:rsidRDefault="00067D80" w:rsidP="001D1986">
            <w:pPr>
              <w:spacing w:after="200" w:line="276" w:lineRule="auto"/>
              <w:rPr>
                <w:rFonts w:cs="Arial"/>
                <w:b/>
              </w:rPr>
            </w:pPr>
            <w:r>
              <w:rPr>
                <w:rFonts w:cs="Arial"/>
                <w:b/>
              </w:rPr>
              <w:t>Opdrachtgever:</w:t>
            </w:r>
          </w:p>
          <w:p w14:paraId="17B55D9C" w14:textId="77777777" w:rsidR="00067D80" w:rsidRDefault="00067D80" w:rsidP="001D1986">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23D4F7F9" w14:textId="77777777" w:rsidR="00067D80" w:rsidRDefault="00067D80" w:rsidP="001D1986">
            <w:pPr>
              <w:spacing w:after="200" w:line="276" w:lineRule="auto"/>
              <w:rPr>
                <w:rFonts w:cs="Arial"/>
              </w:rPr>
            </w:pPr>
          </w:p>
        </w:tc>
      </w:tr>
      <w:tr w:rsidR="00067D80" w14:paraId="12C452D3" w14:textId="77777777" w:rsidTr="001D1986">
        <w:trPr>
          <w:trHeight w:val="665"/>
        </w:trPr>
        <w:tc>
          <w:tcPr>
            <w:tcW w:w="5303" w:type="dxa"/>
            <w:tcBorders>
              <w:top w:val="single" w:sz="4" w:space="0" w:color="auto"/>
              <w:left w:val="single" w:sz="4" w:space="0" w:color="auto"/>
              <w:bottom w:val="single" w:sz="4" w:space="0" w:color="auto"/>
              <w:right w:val="single" w:sz="4" w:space="0" w:color="auto"/>
            </w:tcBorders>
            <w:hideMark/>
          </w:tcPr>
          <w:p w14:paraId="130D5292" w14:textId="77777777" w:rsidR="00067D80" w:rsidRDefault="00067D80" w:rsidP="001D1986">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012565F0" w14:textId="77777777" w:rsidR="00067D80" w:rsidRDefault="00067D80" w:rsidP="001D1986">
            <w:pPr>
              <w:spacing w:after="200" w:line="276" w:lineRule="auto"/>
              <w:rPr>
                <w:rFonts w:cs="Arial"/>
              </w:rPr>
            </w:pPr>
          </w:p>
        </w:tc>
      </w:tr>
    </w:tbl>
    <w:p w14:paraId="68B3397C" w14:textId="77777777" w:rsidR="00D20595" w:rsidRDefault="00D20595" w:rsidP="000E2A20"/>
    <w:sectPr w:rsidR="00D20595" w:rsidSect="0049586D">
      <w:headerReference w:type="default" r:id="rId13"/>
      <w:footerReference w:type="default" r:id="rId14"/>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9E5E5" w14:textId="77777777" w:rsidR="00874CFE" w:rsidRDefault="00874CFE" w:rsidP="00F831AB">
      <w:r>
        <w:separator/>
      </w:r>
    </w:p>
  </w:endnote>
  <w:endnote w:type="continuationSeparator" w:id="0">
    <w:p w14:paraId="6D741B91" w14:textId="77777777" w:rsidR="00874CFE" w:rsidRDefault="00874CFE" w:rsidP="00F831AB">
      <w:r>
        <w:continuationSeparator/>
      </w:r>
    </w:p>
  </w:endnote>
  <w:endnote w:type="continuationNotice" w:id="1">
    <w:p w14:paraId="6C2FA685" w14:textId="77777777" w:rsidR="00874CFE" w:rsidRDefault="00874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4D68185C" w14:textId="77777777" w:rsidR="009B6006" w:rsidRDefault="009B6006">
        <w:pPr>
          <w:pStyle w:val="Voettekst"/>
          <w:jc w:val="right"/>
        </w:pPr>
        <w:r>
          <w:fldChar w:fldCharType="begin"/>
        </w:r>
        <w:r>
          <w:instrText>PAGE   \* MERGEFORMAT</w:instrText>
        </w:r>
        <w:r>
          <w:fldChar w:fldCharType="separate"/>
        </w:r>
        <w:r w:rsidR="00B32B5E">
          <w:rPr>
            <w:noProof/>
          </w:rPr>
          <w:t>4</w:t>
        </w:r>
        <w:r>
          <w:fldChar w:fldCharType="end"/>
        </w:r>
      </w:p>
    </w:sdtContent>
  </w:sdt>
  <w:p w14:paraId="2D7B72CA" w14:textId="77777777" w:rsidR="009B6006" w:rsidRPr="00A33AFB" w:rsidRDefault="009B6006"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8A5E2" w14:textId="77777777" w:rsidR="00874CFE" w:rsidRDefault="00874CFE" w:rsidP="00F831AB">
      <w:r>
        <w:separator/>
      </w:r>
    </w:p>
  </w:footnote>
  <w:footnote w:type="continuationSeparator" w:id="0">
    <w:p w14:paraId="3261686E" w14:textId="77777777" w:rsidR="00874CFE" w:rsidRDefault="00874CFE" w:rsidP="00F831AB">
      <w:r>
        <w:continuationSeparator/>
      </w:r>
    </w:p>
  </w:footnote>
  <w:footnote w:type="continuationNotice" w:id="1">
    <w:p w14:paraId="5C025DB1" w14:textId="77777777" w:rsidR="00874CFE" w:rsidRDefault="00874C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6739" w14:textId="77777777" w:rsidR="009B6006" w:rsidRPr="00F64E51" w:rsidRDefault="009B6006" w:rsidP="00F64E51">
    <w:pPr>
      <w:pStyle w:val="Koptekst"/>
    </w:pPr>
    <w:r>
      <w:rPr>
        <w:noProof/>
        <w:lang w:val="en-GB" w:eastAsia="en-GB"/>
      </w:rPr>
      <w:drawing>
        <wp:anchor distT="0" distB="0" distL="114300" distR="114300" simplePos="0" relativeHeight="251658240"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A03131C"/>
    <w:multiLevelType w:val="hybridMultilevel"/>
    <w:tmpl w:val="498A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25963E0"/>
    <w:multiLevelType w:val="hybridMultilevel"/>
    <w:tmpl w:val="9568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15:restartNumberingAfterBreak="0">
    <w:nsid w:val="25C810D5"/>
    <w:multiLevelType w:val="hybridMultilevel"/>
    <w:tmpl w:val="BB46E96A"/>
    <w:lvl w:ilvl="0" w:tplc="483A2EF0">
      <w:start w:val="1"/>
      <w:numFmt w:val="bullet"/>
      <w:lvlText w:val=""/>
      <w:lvlJc w:val="left"/>
      <w:pPr>
        <w:ind w:left="720" w:hanging="360"/>
      </w:pPr>
      <w:rPr>
        <w:rFonts w:ascii="Symbol" w:hAnsi="Symbol" w:hint="default"/>
      </w:rPr>
    </w:lvl>
    <w:lvl w:ilvl="1" w:tplc="0E88C028">
      <w:start w:val="1"/>
      <w:numFmt w:val="bullet"/>
      <w:lvlText w:val="o"/>
      <w:lvlJc w:val="left"/>
      <w:pPr>
        <w:ind w:left="1440" w:hanging="360"/>
      </w:pPr>
      <w:rPr>
        <w:rFonts w:ascii="Courier New" w:hAnsi="Courier New" w:hint="default"/>
      </w:rPr>
    </w:lvl>
    <w:lvl w:ilvl="2" w:tplc="3C4EC96C">
      <w:start w:val="1"/>
      <w:numFmt w:val="bullet"/>
      <w:lvlText w:val=""/>
      <w:lvlJc w:val="left"/>
      <w:pPr>
        <w:ind w:left="2160" w:hanging="360"/>
      </w:pPr>
      <w:rPr>
        <w:rFonts w:ascii="Wingdings" w:hAnsi="Wingdings" w:hint="default"/>
      </w:rPr>
    </w:lvl>
    <w:lvl w:ilvl="3" w:tplc="EBF4B144">
      <w:start w:val="1"/>
      <w:numFmt w:val="bullet"/>
      <w:lvlText w:val=""/>
      <w:lvlJc w:val="left"/>
      <w:pPr>
        <w:ind w:left="2880" w:hanging="360"/>
      </w:pPr>
      <w:rPr>
        <w:rFonts w:ascii="Symbol" w:hAnsi="Symbol" w:hint="default"/>
      </w:rPr>
    </w:lvl>
    <w:lvl w:ilvl="4" w:tplc="0906A5FE">
      <w:start w:val="1"/>
      <w:numFmt w:val="bullet"/>
      <w:lvlText w:val="o"/>
      <w:lvlJc w:val="left"/>
      <w:pPr>
        <w:ind w:left="3600" w:hanging="360"/>
      </w:pPr>
      <w:rPr>
        <w:rFonts w:ascii="Courier New" w:hAnsi="Courier New" w:hint="default"/>
      </w:rPr>
    </w:lvl>
    <w:lvl w:ilvl="5" w:tplc="90605112">
      <w:start w:val="1"/>
      <w:numFmt w:val="bullet"/>
      <w:lvlText w:val=""/>
      <w:lvlJc w:val="left"/>
      <w:pPr>
        <w:ind w:left="4320" w:hanging="360"/>
      </w:pPr>
      <w:rPr>
        <w:rFonts w:ascii="Wingdings" w:hAnsi="Wingdings" w:hint="default"/>
      </w:rPr>
    </w:lvl>
    <w:lvl w:ilvl="6" w:tplc="8DD6BF24">
      <w:start w:val="1"/>
      <w:numFmt w:val="bullet"/>
      <w:lvlText w:val=""/>
      <w:lvlJc w:val="left"/>
      <w:pPr>
        <w:ind w:left="5040" w:hanging="360"/>
      </w:pPr>
      <w:rPr>
        <w:rFonts w:ascii="Symbol" w:hAnsi="Symbol" w:hint="default"/>
      </w:rPr>
    </w:lvl>
    <w:lvl w:ilvl="7" w:tplc="4178EC6A">
      <w:start w:val="1"/>
      <w:numFmt w:val="bullet"/>
      <w:lvlText w:val="o"/>
      <w:lvlJc w:val="left"/>
      <w:pPr>
        <w:ind w:left="5760" w:hanging="360"/>
      </w:pPr>
      <w:rPr>
        <w:rFonts w:ascii="Courier New" w:hAnsi="Courier New" w:hint="default"/>
      </w:rPr>
    </w:lvl>
    <w:lvl w:ilvl="8" w:tplc="4396322E">
      <w:start w:val="1"/>
      <w:numFmt w:val="bullet"/>
      <w:lvlText w:val=""/>
      <w:lvlJc w:val="left"/>
      <w:pPr>
        <w:ind w:left="6480" w:hanging="360"/>
      </w:pPr>
      <w:rPr>
        <w:rFonts w:ascii="Wingdings" w:hAnsi="Wingdings" w:hint="default"/>
      </w:rPr>
    </w:lvl>
  </w:abstractNum>
  <w:abstractNum w:abstractNumId="13"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5"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EE466C1"/>
    <w:multiLevelType w:val="hybridMultilevel"/>
    <w:tmpl w:val="408A516C"/>
    <w:lvl w:ilvl="0" w:tplc="1A4C58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316721F"/>
    <w:multiLevelType w:val="hybridMultilevel"/>
    <w:tmpl w:val="FFFFFFFF"/>
    <w:lvl w:ilvl="0" w:tplc="C3C61A4C">
      <w:start w:val="1"/>
      <w:numFmt w:val="bullet"/>
      <w:lvlText w:val=""/>
      <w:lvlJc w:val="left"/>
      <w:pPr>
        <w:ind w:left="720" w:hanging="360"/>
      </w:pPr>
      <w:rPr>
        <w:rFonts w:ascii="Symbol" w:hAnsi="Symbol" w:hint="default"/>
      </w:rPr>
    </w:lvl>
    <w:lvl w:ilvl="1" w:tplc="53CC4390">
      <w:start w:val="1"/>
      <w:numFmt w:val="bullet"/>
      <w:lvlText w:val=""/>
      <w:lvlJc w:val="left"/>
      <w:pPr>
        <w:ind w:left="1440" w:hanging="360"/>
      </w:pPr>
      <w:rPr>
        <w:rFonts w:ascii="Symbol" w:hAnsi="Symbol" w:hint="default"/>
      </w:rPr>
    </w:lvl>
    <w:lvl w:ilvl="2" w:tplc="3AD8F0EE">
      <w:start w:val="1"/>
      <w:numFmt w:val="bullet"/>
      <w:lvlText w:val=""/>
      <w:lvlJc w:val="left"/>
      <w:pPr>
        <w:ind w:left="2160" w:hanging="360"/>
      </w:pPr>
      <w:rPr>
        <w:rFonts w:ascii="Wingdings" w:hAnsi="Wingdings" w:hint="default"/>
      </w:rPr>
    </w:lvl>
    <w:lvl w:ilvl="3" w:tplc="597695FC">
      <w:start w:val="1"/>
      <w:numFmt w:val="bullet"/>
      <w:lvlText w:val=""/>
      <w:lvlJc w:val="left"/>
      <w:pPr>
        <w:ind w:left="2880" w:hanging="360"/>
      </w:pPr>
      <w:rPr>
        <w:rFonts w:ascii="Symbol" w:hAnsi="Symbol" w:hint="default"/>
      </w:rPr>
    </w:lvl>
    <w:lvl w:ilvl="4" w:tplc="734CA198">
      <w:start w:val="1"/>
      <w:numFmt w:val="bullet"/>
      <w:lvlText w:val="o"/>
      <w:lvlJc w:val="left"/>
      <w:pPr>
        <w:ind w:left="3600" w:hanging="360"/>
      </w:pPr>
      <w:rPr>
        <w:rFonts w:ascii="Courier New" w:hAnsi="Courier New" w:hint="default"/>
      </w:rPr>
    </w:lvl>
    <w:lvl w:ilvl="5" w:tplc="C01460F4">
      <w:start w:val="1"/>
      <w:numFmt w:val="bullet"/>
      <w:lvlText w:val=""/>
      <w:lvlJc w:val="left"/>
      <w:pPr>
        <w:ind w:left="4320" w:hanging="360"/>
      </w:pPr>
      <w:rPr>
        <w:rFonts w:ascii="Wingdings" w:hAnsi="Wingdings" w:hint="default"/>
      </w:rPr>
    </w:lvl>
    <w:lvl w:ilvl="6" w:tplc="FF60AA40">
      <w:start w:val="1"/>
      <w:numFmt w:val="bullet"/>
      <w:lvlText w:val=""/>
      <w:lvlJc w:val="left"/>
      <w:pPr>
        <w:ind w:left="5040" w:hanging="360"/>
      </w:pPr>
      <w:rPr>
        <w:rFonts w:ascii="Symbol" w:hAnsi="Symbol" w:hint="default"/>
      </w:rPr>
    </w:lvl>
    <w:lvl w:ilvl="7" w:tplc="CFD0E08A">
      <w:start w:val="1"/>
      <w:numFmt w:val="bullet"/>
      <w:lvlText w:val="o"/>
      <w:lvlJc w:val="left"/>
      <w:pPr>
        <w:ind w:left="5760" w:hanging="360"/>
      </w:pPr>
      <w:rPr>
        <w:rFonts w:ascii="Courier New" w:hAnsi="Courier New" w:hint="default"/>
      </w:rPr>
    </w:lvl>
    <w:lvl w:ilvl="8" w:tplc="B4E43EAE">
      <w:start w:val="1"/>
      <w:numFmt w:val="bullet"/>
      <w:lvlText w:val=""/>
      <w:lvlJc w:val="left"/>
      <w:pPr>
        <w:ind w:left="6480" w:hanging="360"/>
      </w:pPr>
      <w:rPr>
        <w:rFonts w:ascii="Wingdings" w:hAnsi="Wingdings" w:hint="default"/>
      </w:rPr>
    </w:lvl>
  </w:abstractNum>
  <w:abstractNum w:abstractNumId="21"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0ED653F"/>
    <w:multiLevelType w:val="hybridMultilevel"/>
    <w:tmpl w:val="FFFFFFFF"/>
    <w:lvl w:ilvl="0" w:tplc="D5080D5E">
      <w:start w:val="1"/>
      <w:numFmt w:val="bullet"/>
      <w:lvlText w:val=""/>
      <w:lvlJc w:val="left"/>
      <w:pPr>
        <w:ind w:left="720" w:hanging="360"/>
      </w:pPr>
      <w:rPr>
        <w:rFonts w:ascii="Symbol" w:hAnsi="Symbol" w:hint="default"/>
      </w:rPr>
    </w:lvl>
    <w:lvl w:ilvl="1" w:tplc="4CEA23DC">
      <w:start w:val="1"/>
      <w:numFmt w:val="bullet"/>
      <w:lvlText w:val="o"/>
      <w:lvlJc w:val="left"/>
      <w:pPr>
        <w:ind w:left="1440" w:hanging="360"/>
      </w:pPr>
      <w:rPr>
        <w:rFonts w:ascii="Courier New" w:hAnsi="Courier New" w:hint="default"/>
      </w:rPr>
    </w:lvl>
    <w:lvl w:ilvl="2" w:tplc="39805612">
      <w:start w:val="1"/>
      <w:numFmt w:val="bullet"/>
      <w:lvlText w:val=""/>
      <w:lvlJc w:val="left"/>
      <w:pPr>
        <w:ind w:left="2160" w:hanging="360"/>
      </w:pPr>
      <w:rPr>
        <w:rFonts w:ascii="Wingdings" w:hAnsi="Wingdings" w:hint="default"/>
      </w:rPr>
    </w:lvl>
    <w:lvl w:ilvl="3" w:tplc="8B886454">
      <w:start w:val="1"/>
      <w:numFmt w:val="bullet"/>
      <w:lvlText w:val=""/>
      <w:lvlJc w:val="left"/>
      <w:pPr>
        <w:ind w:left="2880" w:hanging="360"/>
      </w:pPr>
      <w:rPr>
        <w:rFonts w:ascii="Symbol" w:hAnsi="Symbol" w:hint="default"/>
      </w:rPr>
    </w:lvl>
    <w:lvl w:ilvl="4" w:tplc="88D85CC2">
      <w:start w:val="1"/>
      <w:numFmt w:val="bullet"/>
      <w:lvlText w:val="o"/>
      <w:lvlJc w:val="left"/>
      <w:pPr>
        <w:ind w:left="3600" w:hanging="360"/>
      </w:pPr>
      <w:rPr>
        <w:rFonts w:ascii="Courier New" w:hAnsi="Courier New" w:hint="default"/>
      </w:rPr>
    </w:lvl>
    <w:lvl w:ilvl="5" w:tplc="E9EEEBD8">
      <w:start w:val="1"/>
      <w:numFmt w:val="bullet"/>
      <w:lvlText w:val=""/>
      <w:lvlJc w:val="left"/>
      <w:pPr>
        <w:ind w:left="4320" w:hanging="360"/>
      </w:pPr>
      <w:rPr>
        <w:rFonts w:ascii="Wingdings" w:hAnsi="Wingdings" w:hint="default"/>
      </w:rPr>
    </w:lvl>
    <w:lvl w:ilvl="6" w:tplc="3F84F802">
      <w:start w:val="1"/>
      <w:numFmt w:val="bullet"/>
      <w:lvlText w:val=""/>
      <w:lvlJc w:val="left"/>
      <w:pPr>
        <w:ind w:left="5040" w:hanging="360"/>
      </w:pPr>
      <w:rPr>
        <w:rFonts w:ascii="Symbol" w:hAnsi="Symbol" w:hint="default"/>
      </w:rPr>
    </w:lvl>
    <w:lvl w:ilvl="7" w:tplc="1CF64FAC">
      <w:start w:val="1"/>
      <w:numFmt w:val="bullet"/>
      <w:lvlText w:val="o"/>
      <w:lvlJc w:val="left"/>
      <w:pPr>
        <w:ind w:left="5760" w:hanging="360"/>
      </w:pPr>
      <w:rPr>
        <w:rFonts w:ascii="Courier New" w:hAnsi="Courier New" w:hint="default"/>
      </w:rPr>
    </w:lvl>
    <w:lvl w:ilvl="8" w:tplc="D3A27764">
      <w:start w:val="1"/>
      <w:numFmt w:val="bullet"/>
      <w:lvlText w:val=""/>
      <w:lvlJc w:val="left"/>
      <w:pPr>
        <w:ind w:left="6480" w:hanging="360"/>
      </w:pPr>
      <w:rPr>
        <w:rFonts w:ascii="Wingdings" w:hAnsi="Wingdings" w:hint="default"/>
      </w:rPr>
    </w:lvl>
  </w:abstractNum>
  <w:abstractNum w:abstractNumId="23"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6E951A0"/>
    <w:multiLevelType w:val="hybridMultilevel"/>
    <w:tmpl w:val="FFFFFFFF"/>
    <w:lvl w:ilvl="0" w:tplc="3F4A71BE">
      <w:start w:val="1"/>
      <w:numFmt w:val="bullet"/>
      <w:lvlText w:val=""/>
      <w:lvlJc w:val="left"/>
      <w:pPr>
        <w:ind w:left="720" w:hanging="360"/>
      </w:pPr>
      <w:rPr>
        <w:rFonts w:ascii="Symbol" w:hAnsi="Symbol" w:hint="default"/>
      </w:rPr>
    </w:lvl>
    <w:lvl w:ilvl="1" w:tplc="23AE400A">
      <w:start w:val="1"/>
      <w:numFmt w:val="bullet"/>
      <w:lvlText w:val="o"/>
      <w:lvlJc w:val="left"/>
      <w:pPr>
        <w:ind w:left="1440" w:hanging="360"/>
      </w:pPr>
      <w:rPr>
        <w:rFonts w:ascii="Courier New" w:hAnsi="Courier New" w:hint="default"/>
      </w:rPr>
    </w:lvl>
    <w:lvl w:ilvl="2" w:tplc="41666654">
      <w:start w:val="1"/>
      <w:numFmt w:val="bullet"/>
      <w:lvlText w:val=""/>
      <w:lvlJc w:val="left"/>
      <w:pPr>
        <w:ind w:left="2160" w:hanging="360"/>
      </w:pPr>
      <w:rPr>
        <w:rFonts w:ascii="Wingdings" w:hAnsi="Wingdings" w:hint="default"/>
      </w:rPr>
    </w:lvl>
    <w:lvl w:ilvl="3" w:tplc="3EB4DCC0">
      <w:start w:val="1"/>
      <w:numFmt w:val="bullet"/>
      <w:lvlText w:val=""/>
      <w:lvlJc w:val="left"/>
      <w:pPr>
        <w:ind w:left="2880" w:hanging="360"/>
      </w:pPr>
      <w:rPr>
        <w:rFonts w:ascii="Symbol" w:hAnsi="Symbol" w:hint="default"/>
      </w:rPr>
    </w:lvl>
    <w:lvl w:ilvl="4" w:tplc="519E7F12">
      <w:start w:val="1"/>
      <w:numFmt w:val="bullet"/>
      <w:lvlText w:val="o"/>
      <w:lvlJc w:val="left"/>
      <w:pPr>
        <w:ind w:left="3600" w:hanging="360"/>
      </w:pPr>
      <w:rPr>
        <w:rFonts w:ascii="Courier New" w:hAnsi="Courier New" w:hint="default"/>
      </w:rPr>
    </w:lvl>
    <w:lvl w:ilvl="5" w:tplc="651A14D6">
      <w:start w:val="1"/>
      <w:numFmt w:val="bullet"/>
      <w:lvlText w:val=""/>
      <w:lvlJc w:val="left"/>
      <w:pPr>
        <w:ind w:left="4320" w:hanging="360"/>
      </w:pPr>
      <w:rPr>
        <w:rFonts w:ascii="Wingdings" w:hAnsi="Wingdings" w:hint="default"/>
      </w:rPr>
    </w:lvl>
    <w:lvl w:ilvl="6" w:tplc="9E327F2A">
      <w:start w:val="1"/>
      <w:numFmt w:val="bullet"/>
      <w:lvlText w:val=""/>
      <w:lvlJc w:val="left"/>
      <w:pPr>
        <w:ind w:left="5040" w:hanging="360"/>
      </w:pPr>
      <w:rPr>
        <w:rFonts w:ascii="Symbol" w:hAnsi="Symbol" w:hint="default"/>
      </w:rPr>
    </w:lvl>
    <w:lvl w:ilvl="7" w:tplc="0C50B8F4">
      <w:start w:val="1"/>
      <w:numFmt w:val="bullet"/>
      <w:lvlText w:val="o"/>
      <w:lvlJc w:val="left"/>
      <w:pPr>
        <w:ind w:left="5760" w:hanging="360"/>
      </w:pPr>
      <w:rPr>
        <w:rFonts w:ascii="Courier New" w:hAnsi="Courier New" w:hint="default"/>
      </w:rPr>
    </w:lvl>
    <w:lvl w:ilvl="8" w:tplc="21785AAA">
      <w:start w:val="1"/>
      <w:numFmt w:val="bullet"/>
      <w:lvlText w:val=""/>
      <w:lvlJc w:val="left"/>
      <w:pPr>
        <w:ind w:left="6480" w:hanging="360"/>
      </w:pPr>
      <w:rPr>
        <w:rFonts w:ascii="Wingdings" w:hAnsi="Wingdings" w:hint="default"/>
      </w:r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2A31A3F"/>
    <w:multiLevelType w:val="hybridMultilevel"/>
    <w:tmpl w:val="FFFFFFFF"/>
    <w:lvl w:ilvl="0" w:tplc="1AB4ECE2">
      <w:start w:val="1"/>
      <w:numFmt w:val="bullet"/>
      <w:lvlText w:val=""/>
      <w:lvlJc w:val="left"/>
      <w:pPr>
        <w:ind w:left="720" w:hanging="360"/>
      </w:pPr>
      <w:rPr>
        <w:rFonts w:ascii="Symbol" w:hAnsi="Symbol" w:hint="default"/>
      </w:rPr>
    </w:lvl>
    <w:lvl w:ilvl="1" w:tplc="4DF65D54">
      <w:start w:val="1"/>
      <w:numFmt w:val="bullet"/>
      <w:lvlText w:val="o"/>
      <w:lvlJc w:val="left"/>
      <w:pPr>
        <w:ind w:left="1440" w:hanging="360"/>
      </w:pPr>
      <w:rPr>
        <w:rFonts w:ascii="Courier New" w:hAnsi="Courier New" w:hint="default"/>
      </w:rPr>
    </w:lvl>
    <w:lvl w:ilvl="2" w:tplc="CB2015B2">
      <w:start w:val="1"/>
      <w:numFmt w:val="bullet"/>
      <w:lvlText w:val=""/>
      <w:lvlJc w:val="left"/>
      <w:pPr>
        <w:ind w:left="2160" w:hanging="360"/>
      </w:pPr>
      <w:rPr>
        <w:rFonts w:ascii="Wingdings" w:hAnsi="Wingdings" w:hint="default"/>
      </w:rPr>
    </w:lvl>
    <w:lvl w:ilvl="3" w:tplc="BC1CFADE">
      <w:start w:val="1"/>
      <w:numFmt w:val="bullet"/>
      <w:lvlText w:val=""/>
      <w:lvlJc w:val="left"/>
      <w:pPr>
        <w:ind w:left="2880" w:hanging="360"/>
      </w:pPr>
      <w:rPr>
        <w:rFonts w:ascii="Symbol" w:hAnsi="Symbol" w:hint="default"/>
      </w:rPr>
    </w:lvl>
    <w:lvl w:ilvl="4" w:tplc="AE4AFBCC">
      <w:start w:val="1"/>
      <w:numFmt w:val="bullet"/>
      <w:lvlText w:val="o"/>
      <w:lvlJc w:val="left"/>
      <w:pPr>
        <w:ind w:left="3600" w:hanging="360"/>
      </w:pPr>
      <w:rPr>
        <w:rFonts w:ascii="Courier New" w:hAnsi="Courier New" w:hint="default"/>
      </w:rPr>
    </w:lvl>
    <w:lvl w:ilvl="5" w:tplc="7B0CF316">
      <w:start w:val="1"/>
      <w:numFmt w:val="bullet"/>
      <w:lvlText w:val=""/>
      <w:lvlJc w:val="left"/>
      <w:pPr>
        <w:ind w:left="4320" w:hanging="360"/>
      </w:pPr>
      <w:rPr>
        <w:rFonts w:ascii="Wingdings" w:hAnsi="Wingdings" w:hint="default"/>
      </w:rPr>
    </w:lvl>
    <w:lvl w:ilvl="6" w:tplc="4328D8D4">
      <w:start w:val="1"/>
      <w:numFmt w:val="bullet"/>
      <w:lvlText w:val=""/>
      <w:lvlJc w:val="left"/>
      <w:pPr>
        <w:ind w:left="5040" w:hanging="360"/>
      </w:pPr>
      <w:rPr>
        <w:rFonts w:ascii="Symbol" w:hAnsi="Symbol" w:hint="default"/>
      </w:rPr>
    </w:lvl>
    <w:lvl w:ilvl="7" w:tplc="C3BEE532">
      <w:start w:val="1"/>
      <w:numFmt w:val="bullet"/>
      <w:lvlText w:val="o"/>
      <w:lvlJc w:val="left"/>
      <w:pPr>
        <w:ind w:left="5760" w:hanging="360"/>
      </w:pPr>
      <w:rPr>
        <w:rFonts w:ascii="Courier New" w:hAnsi="Courier New" w:hint="default"/>
      </w:rPr>
    </w:lvl>
    <w:lvl w:ilvl="8" w:tplc="7180D6F4">
      <w:start w:val="1"/>
      <w:numFmt w:val="bullet"/>
      <w:lvlText w:val=""/>
      <w:lvlJc w:val="left"/>
      <w:pPr>
        <w:ind w:left="6480" w:hanging="360"/>
      </w:pPr>
      <w:rPr>
        <w:rFonts w:ascii="Wingdings" w:hAnsi="Wingdings" w:hint="default"/>
      </w:rPr>
    </w:lvl>
  </w:abstractNum>
  <w:abstractNum w:abstractNumId="28" w15:restartNumberingAfterBreak="0">
    <w:nsid w:val="73A66B5B"/>
    <w:multiLevelType w:val="hybridMultilevel"/>
    <w:tmpl w:val="FFFFFFFF"/>
    <w:lvl w:ilvl="0" w:tplc="8FB0FD82">
      <w:start w:val="1"/>
      <w:numFmt w:val="bullet"/>
      <w:lvlText w:val=""/>
      <w:lvlJc w:val="left"/>
      <w:pPr>
        <w:ind w:left="720" w:hanging="360"/>
      </w:pPr>
      <w:rPr>
        <w:rFonts w:ascii="Symbol" w:hAnsi="Symbol" w:hint="default"/>
      </w:rPr>
    </w:lvl>
    <w:lvl w:ilvl="1" w:tplc="15687CAE">
      <w:start w:val="1"/>
      <w:numFmt w:val="bullet"/>
      <w:lvlText w:val="o"/>
      <w:lvlJc w:val="left"/>
      <w:pPr>
        <w:ind w:left="1440" w:hanging="360"/>
      </w:pPr>
      <w:rPr>
        <w:rFonts w:ascii="Courier New" w:hAnsi="Courier New" w:hint="default"/>
      </w:rPr>
    </w:lvl>
    <w:lvl w:ilvl="2" w:tplc="A614C34C">
      <w:start w:val="1"/>
      <w:numFmt w:val="bullet"/>
      <w:lvlText w:val=""/>
      <w:lvlJc w:val="left"/>
      <w:pPr>
        <w:ind w:left="2160" w:hanging="360"/>
      </w:pPr>
      <w:rPr>
        <w:rFonts w:ascii="Wingdings" w:hAnsi="Wingdings" w:hint="default"/>
      </w:rPr>
    </w:lvl>
    <w:lvl w:ilvl="3" w:tplc="E0B87776">
      <w:start w:val="1"/>
      <w:numFmt w:val="bullet"/>
      <w:lvlText w:val=""/>
      <w:lvlJc w:val="left"/>
      <w:pPr>
        <w:ind w:left="2880" w:hanging="360"/>
      </w:pPr>
      <w:rPr>
        <w:rFonts w:ascii="Symbol" w:hAnsi="Symbol" w:hint="default"/>
      </w:rPr>
    </w:lvl>
    <w:lvl w:ilvl="4" w:tplc="500C4E32">
      <w:start w:val="1"/>
      <w:numFmt w:val="bullet"/>
      <w:lvlText w:val="o"/>
      <w:lvlJc w:val="left"/>
      <w:pPr>
        <w:ind w:left="3600" w:hanging="360"/>
      </w:pPr>
      <w:rPr>
        <w:rFonts w:ascii="Courier New" w:hAnsi="Courier New" w:hint="default"/>
      </w:rPr>
    </w:lvl>
    <w:lvl w:ilvl="5" w:tplc="3028C540">
      <w:start w:val="1"/>
      <w:numFmt w:val="bullet"/>
      <w:lvlText w:val=""/>
      <w:lvlJc w:val="left"/>
      <w:pPr>
        <w:ind w:left="4320" w:hanging="360"/>
      </w:pPr>
      <w:rPr>
        <w:rFonts w:ascii="Wingdings" w:hAnsi="Wingdings" w:hint="default"/>
      </w:rPr>
    </w:lvl>
    <w:lvl w:ilvl="6" w:tplc="D564F594">
      <w:start w:val="1"/>
      <w:numFmt w:val="bullet"/>
      <w:lvlText w:val=""/>
      <w:lvlJc w:val="left"/>
      <w:pPr>
        <w:ind w:left="5040" w:hanging="360"/>
      </w:pPr>
      <w:rPr>
        <w:rFonts w:ascii="Symbol" w:hAnsi="Symbol" w:hint="default"/>
      </w:rPr>
    </w:lvl>
    <w:lvl w:ilvl="7" w:tplc="F7B6BDE0">
      <w:start w:val="1"/>
      <w:numFmt w:val="bullet"/>
      <w:lvlText w:val="o"/>
      <w:lvlJc w:val="left"/>
      <w:pPr>
        <w:ind w:left="5760" w:hanging="360"/>
      </w:pPr>
      <w:rPr>
        <w:rFonts w:ascii="Courier New" w:hAnsi="Courier New" w:hint="default"/>
      </w:rPr>
    </w:lvl>
    <w:lvl w:ilvl="8" w:tplc="BF2EE466">
      <w:start w:val="1"/>
      <w:numFmt w:val="bullet"/>
      <w:lvlText w:val=""/>
      <w:lvlJc w:val="left"/>
      <w:pPr>
        <w:ind w:left="6480" w:hanging="360"/>
      </w:pPr>
      <w:rPr>
        <w:rFonts w:ascii="Wingdings" w:hAnsi="Wingdings" w:hint="default"/>
      </w:rPr>
    </w:lvl>
  </w:abstractNum>
  <w:abstractNum w:abstractNumId="29" w15:restartNumberingAfterBreak="0">
    <w:nsid w:val="75080813"/>
    <w:multiLevelType w:val="hybridMultilevel"/>
    <w:tmpl w:val="C38432E2"/>
    <w:lvl w:ilvl="0" w:tplc="9830135E">
      <w:start w:val="1"/>
      <w:numFmt w:val="bullet"/>
      <w:lvlText w:val=""/>
      <w:lvlJc w:val="left"/>
      <w:pPr>
        <w:ind w:left="720" w:hanging="360"/>
      </w:pPr>
      <w:rPr>
        <w:rFonts w:ascii="Symbol" w:hAnsi="Symbol" w:hint="default"/>
      </w:rPr>
    </w:lvl>
    <w:lvl w:ilvl="1" w:tplc="45E82ECA">
      <w:start w:val="1"/>
      <w:numFmt w:val="bullet"/>
      <w:lvlText w:val="o"/>
      <w:lvlJc w:val="left"/>
      <w:pPr>
        <w:ind w:left="1440" w:hanging="360"/>
      </w:pPr>
      <w:rPr>
        <w:rFonts w:ascii="Courier New" w:hAnsi="Courier New" w:hint="default"/>
      </w:rPr>
    </w:lvl>
    <w:lvl w:ilvl="2" w:tplc="88E66704">
      <w:start w:val="1"/>
      <w:numFmt w:val="bullet"/>
      <w:lvlText w:val=""/>
      <w:lvlJc w:val="left"/>
      <w:pPr>
        <w:ind w:left="2160" w:hanging="360"/>
      </w:pPr>
      <w:rPr>
        <w:rFonts w:ascii="Wingdings" w:hAnsi="Wingdings" w:hint="default"/>
      </w:rPr>
    </w:lvl>
    <w:lvl w:ilvl="3" w:tplc="A3BAA192">
      <w:start w:val="1"/>
      <w:numFmt w:val="bullet"/>
      <w:lvlText w:val=""/>
      <w:lvlJc w:val="left"/>
      <w:pPr>
        <w:ind w:left="2880" w:hanging="360"/>
      </w:pPr>
      <w:rPr>
        <w:rFonts w:ascii="Symbol" w:hAnsi="Symbol" w:hint="default"/>
      </w:rPr>
    </w:lvl>
    <w:lvl w:ilvl="4" w:tplc="D5A8071A">
      <w:start w:val="1"/>
      <w:numFmt w:val="bullet"/>
      <w:lvlText w:val="o"/>
      <w:lvlJc w:val="left"/>
      <w:pPr>
        <w:ind w:left="3600" w:hanging="360"/>
      </w:pPr>
      <w:rPr>
        <w:rFonts w:ascii="Courier New" w:hAnsi="Courier New" w:hint="default"/>
      </w:rPr>
    </w:lvl>
    <w:lvl w:ilvl="5" w:tplc="B2CA70B4">
      <w:start w:val="1"/>
      <w:numFmt w:val="bullet"/>
      <w:lvlText w:val=""/>
      <w:lvlJc w:val="left"/>
      <w:pPr>
        <w:ind w:left="4320" w:hanging="360"/>
      </w:pPr>
      <w:rPr>
        <w:rFonts w:ascii="Wingdings" w:hAnsi="Wingdings" w:hint="default"/>
      </w:rPr>
    </w:lvl>
    <w:lvl w:ilvl="6" w:tplc="42263906">
      <w:start w:val="1"/>
      <w:numFmt w:val="bullet"/>
      <w:lvlText w:val=""/>
      <w:lvlJc w:val="left"/>
      <w:pPr>
        <w:ind w:left="5040" w:hanging="360"/>
      </w:pPr>
      <w:rPr>
        <w:rFonts w:ascii="Symbol" w:hAnsi="Symbol" w:hint="default"/>
      </w:rPr>
    </w:lvl>
    <w:lvl w:ilvl="7" w:tplc="FA425E8E">
      <w:start w:val="1"/>
      <w:numFmt w:val="bullet"/>
      <w:lvlText w:val="o"/>
      <w:lvlJc w:val="left"/>
      <w:pPr>
        <w:ind w:left="5760" w:hanging="360"/>
      </w:pPr>
      <w:rPr>
        <w:rFonts w:ascii="Courier New" w:hAnsi="Courier New" w:hint="default"/>
      </w:rPr>
    </w:lvl>
    <w:lvl w:ilvl="8" w:tplc="D8C81C7C">
      <w:start w:val="1"/>
      <w:numFmt w:val="bullet"/>
      <w:lvlText w:val=""/>
      <w:lvlJc w:val="left"/>
      <w:pPr>
        <w:ind w:left="6480" w:hanging="360"/>
      </w:pPr>
      <w:rPr>
        <w:rFonts w:ascii="Wingdings" w:hAnsi="Wingdings" w:hint="default"/>
      </w:rPr>
    </w:lvl>
  </w:abstractNum>
  <w:abstractNum w:abstractNumId="30" w15:restartNumberingAfterBreak="0">
    <w:nsid w:val="77DE5C8A"/>
    <w:multiLevelType w:val="hybridMultilevel"/>
    <w:tmpl w:val="B3BE1A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4"/>
  </w:num>
  <w:num w:numId="6">
    <w:abstractNumId w:val="3"/>
  </w:num>
  <w:num w:numId="7">
    <w:abstractNumId w:val="7"/>
  </w:num>
  <w:num w:numId="8">
    <w:abstractNumId w:val="17"/>
  </w:num>
  <w:num w:numId="9">
    <w:abstractNumId w:val="23"/>
  </w:num>
  <w:num w:numId="10">
    <w:abstractNumId w:val="4"/>
  </w:num>
  <w:num w:numId="11">
    <w:abstractNumId w:val="32"/>
  </w:num>
  <w:num w:numId="12">
    <w:abstractNumId w:val="16"/>
  </w:num>
  <w:num w:numId="13">
    <w:abstractNumId w:val="15"/>
  </w:num>
  <w:num w:numId="14">
    <w:abstractNumId w:val="21"/>
  </w:num>
  <w:num w:numId="15">
    <w:abstractNumId w:val="9"/>
  </w:num>
  <w:num w:numId="16">
    <w:abstractNumId w:val="24"/>
  </w:num>
  <w:num w:numId="17">
    <w:abstractNumId w:val="5"/>
  </w:num>
  <w:num w:numId="18">
    <w:abstractNumId w:val="26"/>
  </w:num>
  <w:num w:numId="19">
    <w:abstractNumId w:val="19"/>
  </w:num>
  <w:num w:numId="20">
    <w:abstractNumId w:val="6"/>
  </w:num>
  <w:num w:numId="21">
    <w:abstractNumId w:val="13"/>
  </w:num>
  <w:num w:numId="22">
    <w:abstractNumId w:val="31"/>
  </w:num>
  <w:num w:numId="23">
    <w:abstractNumId w:val="29"/>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2"/>
  </w:num>
  <w:num w:numId="29">
    <w:abstractNumId w:val="28"/>
  </w:num>
  <w:num w:numId="30">
    <w:abstractNumId w:val="25"/>
  </w:num>
  <w:num w:numId="31">
    <w:abstractNumId w:val="20"/>
  </w:num>
  <w:num w:numId="32">
    <w:abstractNumId w:val="27"/>
  </w:num>
  <w:num w:numId="33">
    <w:abstractNumId w:val="18"/>
  </w:num>
  <w:num w:numId="34">
    <w:abstractNumId w:val="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2DA4"/>
    <w:rsid w:val="000044BA"/>
    <w:rsid w:val="000047E9"/>
    <w:rsid w:val="0001079E"/>
    <w:rsid w:val="00017A5B"/>
    <w:rsid w:val="00025FC1"/>
    <w:rsid w:val="000277DE"/>
    <w:rsid w:val="0003392E"/>
    <w:rsid w:val="00034FCA"/>
    <w:rsid w:val="0003709E"/>
    <w:rsid w:val="00046B76"/>
    <w:rsid w:val="000513B3"/>
    <w:rsid w:val="000527B8"/>
    <w:rsid w:val="0005287A"/>
    <w:rsid w:val="00057CCA"/>
    <w:rsid w:val="00063DF5"/>
    <w:rsid w:val="0006607D"/>
    <w:rsid w:val="00067D80"/>
    <w:rsid w:val="000709DB"/>
    <w:rsid w:val="00075EA1"/>
    <w:rsid w:val="00080B65"/>
    <w:rsid w:val="00084056"/>
    <w:rsid w:val="0008563A"/>
    <w:rsid w:val="00086206"/>
    <w:rsid w:val="000904AA"/>
    <w:rsid w:val="00090AC7"/>
    <w:rsid w:val="00092606"/>
    <w:rsid w:val="00093334"/>
    <w:rsid w:val="000A2303"/>
    <w:rsid w:val="000A2D5E"/>
    <w:rsid w:val="000A5018"/>
    <w:rsid w:val="000A5E80"/>
    <w:rsid w:val="000A741D"/>
    <w:rsid w:val="000B03B9"/>
    <w:rsid w:val="000B216E"/>
    <w:rsid w:val="000B41DD"/>
    <w:rsid w:val="000C6709"/>
    <w:rsid w:val="000D5398"/>
    <w:rsid w:val="000D6519"/>
    <w:rsid w:val="000E15CD"/>
    <w:rsid w:val="000E2A20"/>
    <w:rsid w:val="000F0B35"/>
    <w:rsid w:val="000F20E6"/>
    <w:rsid w:val="000F2589"/>
    <w:rsid w:val="000F36E7"/>
    <w:rsid w:val="001139DF"/>
    <w:rsid w:val="00113C87"/>
    <w:rsid w:val="00115BA5"/>
    <w:rsid w:val="00115FF6"/>
    <w:rsid w:val="001211D6"/>
    <w:rsid w:val="00122177"/>
    <w:rsid w:val="00126323"/>
    <w:rsid w:val="001264CE"/>
    <w:rsid w:val="00127D92"/>
    <w:rsid w:val="001305CF"/>
    <w:rsid w:val="00130684"/>
    <w:rsid w:val="00133C3B"/>
    <w:rsid w:val="00135E8F"/>
    <w:rsid w:val="0014227C"/>
    <w:rsid w:val="00145DF9"/>
    <w:rsid w:val="00146D25"/>
    <w:rsid w:val="00146F90"/>
    <w:rsid w:val="001470F3"/>
    <w:rsid w:val="00150DED"/>
    <w:rsid w:val="00151495"/>
    <w:rsid w:val="00154064"/>
    <w:rsid w:val="001546A3"/>
    <w:rsid w:val="00155359"/>
    <w:rsid w:val="00160F8A"/>
    <w:rsid w:val="001654E1"/>
    <w:rsid w:val="00166AF0"/>
    <w:rsid w:val="00171845"/>
    <w:rsid w:val="00173188"/>
    <w:rsid w:val="00173F17"/>
    <w:rsid w:val="001756A1"/>
    <w:rsid w:val="00175CC2"/>
    <w:rsid w:val="00177D21"/>
    <w:rsid w:val="001808BE"/>
    <w:rsid w:val="00180AE7"/>
    <w:rsid w:val="00183151"/>
    <w:rsid w:val="00184E04"/>
    <w:rsid w:val="00186746"/>
    <w:rsid w:val="001A1C4A"/>
    <w:rsid w:val="001A1F38"/>
    <w:rsid w:val="001A2140"/>
    <w:rsid w:val="001A218B"/>
    <w:rsid w:val="001A2E49"/>
    <w:rsid w:val="001A6B82"/>
    <w:rsid w:val="001B366B"/>
    <w:rsid w:val="001B7F50"/>
    <w:rsid w:val="001C5D91"/>
    <w:rsid w:val="001C69B9"/>
    <w:rsid w:val="001C69ED"/>
    <w:rsid w:val="001D58D8"/>
    <w:rsid w:val="001E38AF"/>
    <w:rsid w:val="001E4797"/>
    <w:rsid w:val="001E7594"/>
    <w:rsid w:val="001F0F0A"/>
    <w:rsid w:val="001F0FA8"/>
    <w:rsid w:val="001F14EF"/>
    <w:rsid w:val="00200226"/>
    <w:rsid w:val="0020334A"/>
    <w:rsid w:val="002061C6"/>
    <w:rsid w:val="00212DE9"/>
    <w:rsid w:val="00215A65"/>
    <w:rsid w:val="00221496"/>
    <w:rsid w:val="00221CF4"/>
    <w:rsid w:val="0022308F"/>
    <w:rsid w:val="00225760"/>
    <w:rsid w:val="00227D3E"/>
    <w:rsid w:val="00233B3E"/>
    <w:rsid w:val="00241446"/>
    <w:rsid w:val="00242A5D"/>
    <w:rsid w:val="0024322C"/>
    <w:rsid w:val="00255C52"/>
    <w:rsid w:val="00255F2F"/>
    <w:rsid w:val="00260DB3"/>
    <w:rsid w:val="00263A52"/>
    <w:rsid w:val="002765B4"/>
    <w:rsid w:val="0028233E"/>
    <w:rsid w:val="00292985"/>
    <w:rsid w:val="00294139"/>
    <w:rsid w:val="002977A3"/>
    <w:rsid w:val="002A61AA"/>
    <w:rsid w:val="002B69AF"/>
    <w:rsid w:val="002C46D5"/>
    <w:rsid w:val="002D6A3A"/>
    <w:rsid w:val="002D734E"/>
    <w:rsid w:val="002E1FE7"/>
    <w:rsid w:val="002E7D54"/>
    <w:rsid w:val="002F0C59"/>
    <w:rsid w:val="002F69F6"/>
    <w:rsid w:val="003008B3"/>
    <w:rsid w:val="003022E5"/>
    <w:rsid w:val="0030324A"/>
    <w:rsid w:val="00303733"/>
    <w:rsid w:val="003069D3"/>
    <w:rsid w:val="00314238"/>
    <w:rsid w:val="0031466D"/>
    <w:rsid w:val="0032780A"/>
    <w:rsid w:val="00327990"/>
    <w:rsid w:val="003362B2"/>
    <w:rsid w:val="003364F9"/>
    <w:rsid w:val="00343C09"/>
    <w:rsid w:val="0034547F"/>
    <w:rsid w:val="003522D8"/>
    <w:rsid w:val="003533A3"/>
    <w:rsid w:val="0035353D"/>
    <w:rsid w:val="00363A2D"/>
    <w:rsid w:val="00365F0A"/>
    <w:rsid w:val="00370345"/>
    <w:rsid w:val="00372D50"/>
    <w:rsid w:val="00373CD4"/>
    <w:rsid w:val="0037634C"/>
    <w:rsid w:val="00376893"/>
    <w:rsid w:val="00376FCA"/>
    <w:rsid w:val="0038025A"/>
    <w:rsid w:val="0038303C"/>
    <w:rsid w:val="00384664"/>
    <w:rsid w:val="00384995"/>
    <w:rsid w:val="00384AED"/>
    <w:rsid w:val="00391DA5"/>
    <w:rsid w:val="003A049E"/>
    <w:rsid w:val="003A18D7"/>
    <w:rsid w:val="003A2721"/>
    <w:rsid w:val="003A5BAC"/>
    <w:rsid w:val="003A782B"/>
    <w:rsid w:val="003B5226"/>
    <w:rsid w:val="003B5FC0"/>
    <w:rsid w:val="003C239A"/>
    <w:rsid w:val="003D06D1"/>
    <w:rsid w:val="003D13ED"/>
    <w:rsid w:val="003D60BB"/>
    <w:rsid w:val="003D7674"/>
    <w:rsid w:val="003D7BD0"/>
    <w:rsid w:val="003E2ED7"/>
    <w:rsid w:val="003E74D8"/>
    <w:rsid w:val="003F1894"/>
    <w:rsid w:val="003F4ECA"/>
    <w:rsid w:val="003F5094"/>
    <w:rsid w:val="004041F4"/>
    <w:rsid w:val="00404407"/>
    <w:rsid w:val="004050B8"/>
    <w:rsid w:val="00405324"/>
    <w:rsid w:val="00406527"/>
    <w:rsid w:val="004079D1"/>
    <w:rsid w:val="00410134"/>
    <w:rsid w:val="00414361"/>
    <w:rsid w:val="00416B85"/>
    <w:rsid w:val="00417073"/>
    <w:rsid w:val="0042532E"/>
    <w:rsid w:val="00425D84"/>
    <w:rsid w:val="00430178"/>
    <w:rsid w:val="00435347"/>
    <w:rsid w:val="00437B8F"/>
    <w:rsid w:val="004411A1"/>
    <w:rsid w:val="00443C6F"/>
    <w:rsid w:val="00444526"/>
    <w:rsid w:val="004457C8"/>
    <w:rsid w:val="00445EA0"/>
    <w:rsid w:val="0045104C"/>
    <w:rsid w:val="004548C7"/>
    <w:rsid w:val="00457D66"/>
    <w:rsid w:val="00457DF3"/>
    <w:rsid w:val="0046004E"/>
    <w:rsid w:val="00462C4C"/>
    <w:rsid w:val="00467C9E"/>
    <w:rsid w:val="004761F2"/>
    <w:rsid w:val="004763D6"/>
    <w:rsid w:val="004908D2"/>
    <w:rsid w:val="00490D5F"/>
    <w:rsid w:val="00492642"/>
    <w:rsid w:val="0049532A"/>
    <w:rsid w:val="0049586D"/>
    <w:rsid w:val="004A02A7"/>
    <w:rsid w:val="004A1220"/>
    <w:rsid w:val="004B0417"/>
    <w:rsid w:val="004B0BF5"/>
    <w:rsid w:val="004B4379"/>
    <w:rsid w:val="004B757F"/>
    <w:rsid w:val="004B7605"/>
    <w:rsid w:val="004B7880"/>
    <w:rsid w:val="004C1017"/>
    <w:rsid w:val="004C1FBC"/>
    <w:rsid w:val="004C26E7"/>
    <w:rsid w:val="004C3CD4"/>
    <w:rsid w:val="004C5886"/>
    <w:rsid w:val="004C7652"/>
    <w:rsid w:val="004D0CAA"/>
    <w:rsid w:val="004D360F"/>
    <w:rsid w:val="004D4ED7"/>
    <w:rsid w:val="004E3F2D"/>
    <w:rsid w:val="004E61CE"/>
    <w:rsid w:val="004F30BB"/>
    <w:rsid w:val="00500F1D"/>
    <w:rsid w:val="00500F9B"/>
    <w:rsid w:val="00505F31"/>
    <w:rsid w:val="00507A85"/>
    <w:rsid w:val="00510D13"/>
    <w:rsid w:val="00515773"/>
    <w:rsid w:val="0051674F"/>
    <w:rsid w:val="005201E6"/>
    <w:rsid w:val="00523613"/>
    <w:rsid w:val="00535625"/>
    <w:rsid w:val="005358F5"/>
    <w:rsid w:val="00537491"/>
    <w:rsid w:val="005419A0"/>
    <w:rsid w:val="0054498F"/>
    <w:rsid w:val="0056499A"/>
    <w:rsid w:val="005657DF"/>
    <w:rsid w:val="0056684D"/>
    <w:rsid w:val="00566971"/>
    <w:rsid w:val="00566B05"/>
    <w:rsid w:val="00566B6F"/>
    <w:rsid w:val="00571E4D"/>
    <w:rsid w:val="00573227"/>
    <w:rsid w:val="00576D43"/>
    <w:rsid w:val="0058223D"/>
    <w:rsid w:val="0058333A"/>
    <w:rsid w:val="0058689E"/>
    <w:rsid w:val="0059087E"/>
    <w:rsid w:val="0059367D"/>
    <w:rsid w:val="005967DA"/>
    <w:rsid w:val="005A06A5"/>
    <w:rsid w:val="005B21A5"/>
    <w:rsid w:val="005B2AB5"/>
    <w:rsid w:val="005C0012"/>
    <w:rsid w:val="005C17AF"/>
    <w:rsid w:val="005C2C08"/>
    <w:rsid w:val="005E48EC"/>
    <w:rsid w:val="005E4B43"/>
    <w:rsid w:val="005E4E48"/>
    <w:rsid w:val="005F06A7"/>
    <w:rsid w:val="005F7BFC"/>
    <w:rsid w:val="00606900"/>
    <w:rsid w:val="00612869"/>
    <w:rsid w:val="006150FC"/>
    <w:rsid w:val="0062269F"/>
    <w:rsid w:val="00625174"/>
    <w:rsid w:val="00627E20"/>
    <w:rsid w:val="00635D7E"/>
    <w:rsid w:val="00636AA6"/>
    <w:rsid w:val="00637BF7"/>
    <w:rsid w:val="006423B7"/>
    <w:rsid w:val="006436C5"/>
    <w:rsid w:val="00644514"/>
    <w:rsid w:val="006445A5"/>
    <w:rsid w:val="00651B3F"/>
    <w:rsid w:val="00651BDB"/>
    <w:rsid w:val="006527B2"/>
    <w:rsid w:val="0065580D"/>
    <w:rsid w:val="00655F27"/>
    <w:rsid w:val="0066202D"/>
    <w:rsid w:val="0066685B"/>
    <w:rsid w:val="00674352"/>
    <w:rsid w:val="00676849"/>
    <w:rsid w:val="00676BD6"/>
    <w:rsid w:val="006807FC"/>
    <w:rsid w:val="00680F9E"/>
    <w:rsid w:val="00683883"/>
    <w:rsid w:val="00685D59"/>
    <w:rsid w:val="006A04A9"/>
    <w:rsid w:val="006A2EA3"/>
    <w:rsid w:val="006A76EB"/>
    <w:rsid w:val="006B0CCC"/>
    <w:rsid w:val="006B335F"/>
    <w:rsid w:val="006B5EED"/>
    <w:rsid w:val="006C034F"/>
    <w:rsid w:val="006C3DFB"/>
    <w:rsid w:val="006D0D40"/>
    <w:rsid w:val="006E5E58"/>
    <w:rsid w:val="006F5059"/>
    <w:rsid w:val="006F56E2"/>
    <w:rsid w:val="00700B18"/>
    <w:rsid w:val="007012FD"/>
    <w:rsid w:val="00704E3F"/>
    <w:rsid w:val="00705258"/>
    <w:rsid w:val="00705AF8"/>
    <w:rsid w:val="00717C4F"/>
    <w:rsid w:val="007209F9"/>
    <w:rsid w:val="00721B8F"/>
    <w:rsid w:val="007228D6"/>
    <w:rsid w:val="00724666"/>
    <w:rsid w:val="007324E1"/>
    <w:rsid w:val="00734976"/>
    <w:rsid w:val="007376D6"/>
    <w:rsid w:val="007441F3"/>
    <w:rsid w:val="007475FA"/>
    <w:rsid w:val="00752B97"/>
    <w:rsid w:val="00752C2F"/>
    <w:rsid w:val="00753FC2"/>
    <w:rsid w:val="007552D2"/>
    <w:rsid w:val="0075737E"/>
    <w:rsid w:val="0075769B"/>
    <w:rsid w:val="0075796A"/>
    <w:rsid w:val="00760D34"/>
    <w:rsid w:val="0076477D"/>
    <w:rsid w:val="00766234"/>
    <w:rsid w:val="00773C94"/>
    <w:rsid w:val="00780643"/>
    <w:rsid w:val="00780D58"/>
    <w:rsid w:val="0078153B"/>
    <w:rsid w:val="007A39F6"/>
    <w:rsid w:val="007B08BF"/>
    <w:rsid w:val="007B2F0A"/>
    <w:rsid w:val="007B5075"/>
    <w:rsid w:val="007B76E3"/>
    <w:rsid w:val="007C20EF"/>
    <w:rsid w:val="007C433E"/>
    <w:rsid w:val="007C6181"/>
    <w:rsid w:val="007C6243"/>
    <w:rsid w:val="007C6C71"/>
    <w:rsid w:val="007C6D1D"/>
    <w:rsid w:val="007C7583"/>
    <w:rsid w:val="007D364D"/>
    <w:rsid w:val="007F0ABE"/>
    <w:rsid w:val="007F653C"/>
    <w:rsid w:val="008002FA"/>
    <w:rsid w:val="008019BC"/>
    <w:rsid w:val="00804433"/>
    <w:rsid w:val="00805DFD"/>
    <w:rsid w:val="00806A45"/>
    <w:rsid w:val="00811C6C"/>
    <w:rsid w:val="00822371"/>
    <w:rsid w:val="00823CC9"/>
    <w:rsid w:val="00831C53"/>
    <w:rsid w:val="00836DF7"/>
    <w:rsid w:val="008378DF"/>
    <w:rsid w:val="0084006B"/>
    <w:rsid w:val="0084089A"/>
    <w:rsid w:val="00845993"/>
    <w:rsid w:val="00845A89"/>
    <w:rsid w:val="0084620A"/>
    <w:rsid w:val="008503A9"/>
    <w:rsid w:val="008511AE"/>
    <w:rsid w:val="00854066"/>
    <w:rsid w:val="008553D9"/>
    <w:rsid w:val="008610E7"/>
    <w:rsid w:val="0086195E"/>
    <w:rsid w:val="00861C5A"/>
    <w:rsid w:val="008660B4"/>
    <w:rsid w:val="0087166B"/>
    <w:rsid w:val="00874CFE"/>
    <w:rsid w:val="00877859"/>
    <w:rsid w:val="00882950"/>
    <w:rsid w:val="00882A0D"/>
    <w:rsid w:val="0088430D"/>
    <w:rsid w:val="00893089"/>
    <w:rsid w:val="00896A49"/>
    <w:rsid w:val="008A6E8A"/>
    <w:rsid w:val="008B0494"/>
    <w:rsid w:val="008B1130"/>
    <w:rsid w:val="008B3EC3"/>
    <w:rsid w:val="008B512E"/>
    <w:rsid w:val="008B7C3A"/>
    <w:rsid w:val="008C13D7"/>
    <w:rsid w:val="008C2ECA"/>
    <w:rsid w:val="008D5183"/>
    <w:rsid w:val="008E62A0"/>
    <w:rsid w:val="008E7F16"/>
    <w:rsid w:val="008F413E"/>
    <w:rsid w:val="008F6E46"/>
    <w:rsid w:val="00905B70"/>
    <w:rsid w:val="00912317"/>
    <w:rsid w:val="009161E0"/>
    <w:rsid w:val="00921BA9"/>
    <w:rsid w:val="00926B2E"/>
    <w:rsid w:val="00935326"/>
    <w:rsid w:val="009372BE"/>
    <w:rsid w:val="0093742E"/>
    <w:rsid w:val="009379FB"/>
    <w:rsid w:val="00944D63"/>
    <w:rsid w:val="009458EE"/>
    <w:rsid w:val="009460BF"/>
    <w:rsid w:val="00952C8D"/>
    <w:rsid w:val="0096363C"/>
    <w:rsid w:val="00972BC4"/>
    <w:rsid w:val="00974238"/>
    <w:rsid w:val="00996150"/>
    <w:rsid w:val="009A3708"/>
    <w:rsid w:val="009B1ABB"/>
    <w:rsid w:val="009B2F0E"/>
    <w:rsid w:val="009B6006"/>
    <w:rsid w:val="009B6E1D"/>
    <w:rsid w:val="009C373A"/>
    <w:rsid w:val="009C7092"/>
    <w:rsid w:val="009D09C3"/>
    <w:rsid w:val="009D184C"/>
    <w:rsid w:val="009D5403"/>
    <w:rsid w:val="009D55D7"/>
    <w:rsid w:val="009E7292"/>
    <w:rsid w:val="009F0EDD"/>
    <w:rsid w:val="009F32A4"/>
    <w:rsid w:val="009F3743"/>
    <w:rsid w:val="009F3DBA"/>
    <w:rsid w:val="009F582E"/>
    <w:rsid w:val="00A0336C"/>
    <w:rsid w:val="00A03DD5"/>
    <w:rsid w:val="00A0613E"/>
    <w:rsid w:val="00A0725C"/>
    <w:rsid w:val="00A07D98"/>
    <w:rsid w:val="00A16465"/>
    <w:rsid w:val="00A2272A"/>
    <w:rsid w:val="00A33AFB"/>
    <w:rsid w:val="00A35772"/>
    <w:rsid w:val="00A36A15"/>
    <w:rsid w:val="00A37E4B"/>
    <w:rsid w:val="00A41123"/>
    <w:rsid w:val="00A45B6B"/>
    <w:rsid w:val="00A514DC"/>
    <w:rsid w:val="00A5306F"/>
    <w:rsid w:val="00A53924"/>
    <w:rsid w:val="00A54E43"/>
    <w:rsid w:val="00A702E5"/>
    <w:rsid w:val="00A74AD2"/>
    <w:rsid w:val="00A76877"/>
    <w:rsid w:val="00A76D0B"/>
    <w:rsid w:val="00A81815"/>
    <w:rsid w:val="00A831EF"/>
    <w:rsid w:val="00A84032"/>
    <w:rsid w:val="00A87AF0"/>
    <w:rsid w:val="00A9076C"/>
    <w:rsid w:val="00A92652"/>
    <w:rsid w:val="00A92C75"/>
    <w:rsid w:val="00A933AB"/>
    <w:rsid w:val="00A960BB"/>
    <w:rsid w:val="00AA1608"/>
    <w:rsid w:val="00AA18EE"/>
    <w:rsid w:val="00AA2DEA"/>
    <w:rsid w:val="00AA3C64"/>
    <w:rsid w:val="00AA3F6D"/>
    <w:rsid w:val="00AB3018"/>
    <w:rsid w:val="00AB58DD"/>
    <w:rsid w:val="00AC1B4B"/>
    <w:rsid w:val="00AC5698"/>
    <w:rsid w:val="00AC5A5E"/>
    <w:rsid w:val="00AC5DD0"/>
    <w:rsid w:val="00AD03D9"/>
    <w:rsid w:val="00AD269E"/>
    <w:rsid w:val="00AD4029"/>
    <w:rsid w:val="00AD5287"/>
    <w:rsid w:val="00AD77B1"/>
    <w:rsid w:val="00AE266A"/>
    <w:rsid w:val="00AF1F7D"/>
    <w:rsid w:val="00AF2B82"/>
    <w:rsid w:val="00AF2FF0"/>
    <w:rsid w:val="00AF51FF"/>
    <w:rsid w:val="00AF62DB"/>
    <w:rsid w:val="00AF6744"/>
    <w:rsid w:val="00AF6921"/>
    <w:rsid w:val="00B0016A"/>
    <w:rsid w:val="00B0099F"/>
    <w:rsid w:val="00B03624"/>
    <w:rsid w:val="00B07BAD"/>
    <w:rsid w:val="00B26859"/>
    <w:rsid w:val="00B271D7"/>
    <w:rsid w:val="00B32B5E"/>
    <w:rsid w:val="00B3362B"/>
    <w:rsid w:val="00B348D2"/>
    <w:rsid w:val="00B36016"/>
    <w:rsid w:val="00B379B9"/>
    <w:rsid w:val="00B45C16"/>
    <w:rsid w:val="00B474E1"/>
    <w:rsid w:val="00B4752F"/>
    <w:rsid w:val="00B535E6"/>
    <w:rsid w:val="00B5657C"/>
    <w:rsid w:val="00B60444"/>
    <w:rsid w:val="00B640F4"/>
    <w:rsid w:val="00B6469F"/>
    <w:rsid w:val="00B669AE"/>
    <w:rsid w:val="00B71EEC"/>
    <w:rsid w:val="00B76E90"/>
    <w:rsid w:val="00B82457"/>
    <w:rsid w:val="00B82E49"/>
    <w:rsid w:val="00B82FC9"/>
    <w:rsid w:val="00B8404B"/>
    <w:rsid w:val="00B84710"/>
    <w:rsid w:val="00B86F46"/>
    <w:rsid w:val="00B939B6"/>
    <w:rsid w:val="00BA124F"/>
    <w:rsid w:val="00BA2DFD"/>
    <w:rsid w:val="00BA2FCF"/>
    <w:rsid w:val="00BB0BAB"/>
    <w:rsid w:val="00BB229A"/>
    <w:rsid w:val="00BB6343"/>
    <w:rsid w:val="00BB7993"/>
    <w:rsid w:val="00BD04ED"/>
    <w:rsid w:val="00BD4021"/>
    <w:rsid w:val="00BD7F12"/>
    <w:rsid w:val="00BE004D"/>
    <w:rsid w:val="00BE1746"/>
    <w:rsid w:val="00BE21AF"/>
    <w:rsid w:val="00BE3C62"/>
    <w:rsid w:val="00BF4B49"/>
    <w:rsid w:val="00BF51EB"/>
    <w:rsid w:val="00BF5656"/>
    <w:rsid w:val="00C022C0"/>
    <w:rsid w:val="00C047DE"/>
    <w:rsid w:val="00C05A24"/>
    <w:rsid w:val="00C13E96"/>
    <w:rsid w:val="00C248C8"/>
    <w:rsid w:val="00C305F7"/>
    <w:rsid w:val="00C47312"/>
    <w:rsid w:val="00C54229"/>
    <w:rsid w:val="00C60131"/>
    <w:rsid w:val="00C624A6"/>
    <w:rsid w:val="00C65FF0"/>
    <w:rsid w:val="00C74934"/>
    <w:rsid w:val="00C75852"/>
    <w:rsid w:val="00C767F0"/>
    <w:rsid w:val="00C77BE8"/>
    <w:rsid w:val="00C836E0"/>
    <w:rsid w:val="00C859F8"/>
    <w:rsid w:val="00C901DD"/>
    <w:rsid w:val="00C92B8D"/>
    <w:rsid w:val="00C9445B"/>
    <w:rsid w:val="00C96DD4"/>
    <w:rsid w:val="00C9740C"/>
    <w:rsid w:val="00C974B2"/>
    <w:rsid w:val="00CA39BA"/>
    <w:rsid w:val="00CB1E3F"/>
    <w:rsid w:val="00CB378E"/>
    <w:rsid w:val="00CB5853"/>
    <w:rsid w:val="00CC2F62"/>
    <w:rsid w:val="00CC4CAB"/>
    <w:rsid w:val="00CC5874"/>
    <w:rsid w:val="00CC7A14"/>
    <w:rsid w:val="00CD1BEA"/>
    <w:rsid w:val="00CD25D7"/>
    <w:rsid w:val="00CD2AAA"/>
    <w:rsid w:val="00CD7127"/>
    <w:rsid w:val="00CE1129"/>
    <w:rsid w:val="00CE2012"/>
    <w:rsid w:val="00CF14F7"/>
    <w:rsid w:val="00CF3855"/>
    <w:rsid w:val="00CF3953"/>
    <w:rsid w:val="00D02781"/>
    <w:rsid w:val="00D0561C"/>
    <w:rsid w:val="00D07288"/>
    <w:rsid w:val="00D104AD"/>
    <w:rsid w:val="00D12434"/>
    <w:rsid w:val="00D17B00"/>
    <w:rsid w:val="00D20595"/>
    <w:rsid w:val="00D21F94"/>
    <w:rsid w:val="00D32FA7"/>
    <w:rsid w:val="00D34B2A"/>
    <w:rsid w:val="00D3661C"/>
    <w:rsid w:val="00D464B5"/>
    <w:rsid w:val="00D4698C"/>
    <w:rsid w:val="00D512E6"/>
    <w:rsid w:val="00D5394E"/>
    <w:rsid w:val="00D61AB0"/>
    <w:rsid w:val="00D70062"/>
    <w:rsid w:val="00D740CD"/>
    <w:rsid w:val="00D80D31"/>
    <w:rsid w:val="00D80F51"/>
    <w:rsid w:val="00D8457A"/>
    <w:rsid w:val="00D90502"/>
    <w:rsid w:val="00D9583D"/>
    <w:rsid w:val="00D97060"/>
    <w:rsid w:val="00D979FF"/>
    <w:rsid w:val="00DA5A06"/>
    <w:rsid w:val="00DA727B"/>
    <w:rsid w:val="00DB5230"/>
    <w:rsid w:val="00DB5FDA"/>
    <w:rsid w:val="00DB6E8E"/>
    <w:rsid w:val="00DC0A0D"/>
    <w:rsid w:val="00DC26B7"/>
    <w:rsid w:val="00DC30BF"/>
    <w:rsid w:val="00DC389F"/>
    <w:rsid w:val="00DC4C69"/>
    <w:rsid w:val="00DC6E48"/>
    <w:rsid w:val="00DC76A8"/>
    <w:rsid w:val="00DD1B33"/>
    <w:rsid w:val="00DD324E"/>
    <w:rsid w:val="00DD5325"/>
    <w:rsid w:val="00DD5D39"/>
    <w:rsid w:val="00DE5D78"/>
    <w:rsid w:val="00DE647C"/>
    <w:rsid w:val="00DF3416"/>
    <w:rsid w:val="00DF7D55"/>
    <w:rsid w:val="00E009C5"/>
    <w:rsid w:val="00E00F41"/>
    <w:rsid w:val="00E02373"/>
    <w:rsid w:val="00E046B8"/>
    <w:rsid w:val="00E05E9F"/>
    <w:rsid w:val="00E06F07"/>
    <w:rsid w:val="00E10762"/>
    <w:rsid w:val="00E17CF7"/>
    <w:rsid w:val="00E34D30"/>
    <w:rsid w:val="00E37387"/>
    <w:rsid w:val="00E44B3D"/>
    <w:rsid w:val="00E44F39"/>
    <w:rsid w:val="00E46601"/>
    <w:rsid w:val="00E50178"/>
    <w:rsid w:val="00E50AD2"/>
    <w:rsid w:val="00E5104B"/>
    <w:rsid w:val="00E52E52"/>
    <w:rsid w:val="00E53F23"/>
    <w:rsid w:val="00E63E85"/>
    <w:rsid w:val="00E6758C"/>
    <w:rsid w:val="00E71921"/>
    <w:rsid w:val="00E7311B"/>
    <w:rsid w:val="00E74D8D"/>
    <w:rsid w:val="00E81860"/>
    <w:rsid w:val="00E83B6D"/>
    <w:rsid w:val="00E8413A"/>
    <w:rsid w:val="00E91D38"/>
    <w:rsid w:val="00E93DFF"/>
    <w:rsid w:val="00E94984"/>
    <w:rsid w:val="00E9551B"/>
    <w:rsid w:val="00EA14C8"/>
    <w:rsid w:val="00EA1E5E"/>
    <w:rsid w:val="00EA2F11"/>
    <w:rsid w:val="00EA388B"/>
    <w:rsid w:val="00EB64C2"/>
    <w:rsid w:val="00EC2A47"/>
    <w:rsid w:val="00EC7503"/>
    <w:rsid w:val="00EC798D"/>
    <w:rsid w:val="00ED0E26"/>
    <w:rsid w:val="00ED2042"/>
    <w:rsid w:val="00ED40F3"/>
    <w:rsid w:val="00ED5B39"/>
    <w:rsid w:val="00ED5B9B"/>
    <w:rsid w:val="00EE2F5B"/>
    <w:rsid w:val="00EE63D7"/>
    <w:rsid w:val="00F05075"/>
    <w:rsid w:val="00F079E2"/>
    <w:rsid w:val="00F10806"/>
    <w:rsid w:val="00F146DE"/>
    <w:rsid w:val="00F16373"/>
    <w:rsid w:val="00F20BA1"/>
    <w:rsid w:val="00F2124A"/>
    <w:rsid w:val="00F21563"/>
    <w:rsid w:val="00F346F3"/>
    <w:rsid w:val="00F35535"/>
    <w:rsid w:val="00F37206"/>
    <w:rsid w:val="00F43F3C"/>
    <w:rsid w:val="00F476A0"/>
    <w:rsid w:val="00F5275D"/>
    <w:rsid w:val="00F54087"/>
    <w:rsid w:val="00F55012"/>
    <w:rsid w:val="00F562A0"/>
    <w:rsid w:val="00F57ED2"/>
    <w:rsid w:val="00F61775"/>
    <w:rsid w:val="00F64E51"/>
    <w:rsid w:val="00F6793E"/>
    <w:rsid w:val="00F74BB4"/>
    <w:rsid w:val="00F7589C"/>
    <w:rsid w:val="00F77C9C"/>
    <w:rsid w:val="00F831AB"/>
    <w:rsid w:val="00F90A30"/>
    <w:rsid w:val="00F923A1"/>
    <w:rsid w:val="00F92F13"/>
    <w:rsid w:val="00F9532D"/>
    <w:rsid w:val="00F96F70"/>
    <w:rsid w:val="00FA00BE"/>
    <w:rsid w:val="00FB0995"/>
    <w:rsid w:val="00FB1C15"/>
    <w:rsid w:val="00FC06E8"/>
    <w:rsid w:val="00FC15FD"/>
    <w:rsid w:val="00FC4401"/>
    <w:rsid w:val="00FC7EDD"/>
    <w:rsid w:val="00FD1FC0"/>
    <w:rsid w:val="00FE0EEC"/>
    <w:rsid w:val="00FE2AFE"/>
    <w:rsid w:val="00FE5541"/>
    <w:rsid w:val="00FE6CFB"/>
    <w:rsid w:val="00FE7C6A"/>
    <w:rsid w:val="00FF453E"/>
    <w:rsid w:val="00FF686E"/>
    <w:rsid w:val="00FF6BB7"/>
    <w:rsid w:val="011838A4"/>
    <w:rsid w:val="039DF845"/>
    <w:rsid w:val="03FFB72E"/>
    <w:rsid w:val="0456B3AA"/>
    <w:rsid w:val="05B46858"/>
    <w:rsid w:val="07216D1E"/>
    <w:rsid w:val="07CC5AEF"/>
    <w:rsid w:val="09864F9C"/>
    <w:rsid w:val="0A51709A"/>
    <w:rsid w:val="0AECFE63"/>
    <w:rsid w:val="0D1F2784"/>
    <w:rsid w:val="0E8C5F53"/>
    <w:rsid w:val="0EDC7174"/>
    <w:rsid w:val="10356D1C"/>
    <w:rsid w:val="104F6BBD"/>
    <w:rsid w:val="11AA5C7C"/>
    <w:rsid w:val="11C8FFB9"/>
    <w:rsid w:val="141F5C15"/>
    <w:rsid w:val="157B925C"/>
    <w:rsid w:val="16309E71"/>
    <w:rsid w:val="164F0DD4"/>
    <w:rsid w:val="1726F53A"/>
    <w:rsid w:val="187EFD9C"/>
    <w:rsid w:val="18C4AE82"/>
    <w:rsid w:val="193B6313"/>
    <w:rsid w:val="1AAF8118"/>
    <w:rsid w:val="1AEE4556"/>
    <w:rsid w:val="1BE40087"/>
    <w:rsid w:val="1C035A97"/>
    <w:rsid w:val="1CF07B9A"/>
    <w:rsid w:val="1FA4ED14"/>
    <w:rsid w:val="1FCCD6BB"/>
    <w:rsid w:val="2242D607"/>
    <w:rsid w:val="227E458D"/>
    <w:rsid w:val="23132C40"/>
    <w:rsid w:val="245D68E9"/>
    <w:rsid w:val="24622676"/>
    <w:rsid w:val="255ABE1D"/>
    <w:rsid w:val="285196CD"/>
    <w:rsid w:val="28C5853E"/>
    <w:rsid w:val="2970569E"/>
    <w:rsid w:val="2C41D2D0"/>
    <w:rsid w:val="2D0BABD2"/>
    <w:rsid w:val="2E2535C3"/>
    <w:rsid w:val="2EE42D0E"/>
    <w:rsid w:val="31208A7D"/>
    <w:rsid w:val="33D392B2"/>
    <w:rsid w:val="34D1F4AD"/>
    <w:rsid w:val="3579AD51"/>
    <w:rsid w:val="368107D3"/>
    <w:rsid w:val="39427F25"/>
    <w:rsid w:val="39C984A1"/>
    <w:rsid w:val="3A3E4217"/>
    <w:rsid w:val="3AE270E8"/>
    <w:rsid w:val="3C9A73FE"/>
    <w:rsid w:val="3D06D222"/>
    <w:rsid w:val="3D9F3A3B"/>
    <w:rsid w:val="3DB70E2C"/>
    <w:rsid w:val="3E6EFEDD"/>
    <w:rsid w:val="42B6C9C2"/>
    <w:rsid w:val="42E00EA6"/>
    <w:rsid w:val="449C0FBD"/>
    <w:rsid w:val="44F3FC58"/>
    <w:rsid w:val="47415982"/>
    <w:rsid w:val="49830E04"/>
    <w:rsid w:val="499E2A7F"/>
    <w:rsid w:val="4ABAC7A7"/>
    <w:rsid w:val="4AD5B313"/>
    <w:rsid w:val="4B1128E5"/>
    <w:rsid w:val="4BE7315F"/>
    <w:rsid w:val="4C9C67F5"/>
    <w:rsid w:val="4DE20E60"/>
    <w:rsid w:val="4F8DDA02"/>
    <w:rsid w:val="5141D3E7"/>
    <w:rsid w:val="527EF338"/>
    <w:rsid w:val="567EE74E"/>
    <w:rsid w:val="577341B9"/>
    <w:rsid w:val="585EFA13"/>
    <w:rsid w:val="5929A5D2"/>
    <w:rsid w:val="5AEA4AFD"/>
    <w:rsid w:val="5C084ADC"/>
    <w:rsid w:val="5E933CE4"/>
    <w:rsid w:val="618BFB5D"/>
    <w:rsid w:val="61E2765A"/>
    <w:rsid w:val="626460B9"/>
    <w:rsid w:val="641E4ACB"/>
    <w:rsid w:val="6604428C"/>
    <w:rsid w:val="667EE9C2"/>
    <w:rsid w:val="66D08602"/>
    <w:rsid w:val="696D174B"/>
    <w:rsid w:val="6A4178FD"/>
    <w:rsid w:val="6AB07816"/>
    <w:rsid w:val="6BF20A85"/>
    <w:rsid w:val="6CC89D7E"/>
    <w:rsid w:val="6D23747A"/>
    <w:rsid w:val="6E9AD653"/>
    <w:rsid w:val="6F53B9F1"/>
    <w:rsid w:val="711061D1"/>
    <w:rsid w:val="7152475E"/>
    <w:rsid w:val="71DCD0D1"/>
    <w:rsid w:val="71E09CC9"/>
    <w:rsid w:val="73E9EA1B"/>
    <w:rsid w:val="742CE870"/>
    <w:rsid w:val="75751E08"/>
    <w:rsid w:val="765B201A"/>
    <w:rsid w:val="78DA1EC7"/>
    <w:rsid w:val="79389727"/>
    <w:rsid w:val="798C7F8F"/>
    <w:rsid w:val="7C45AD7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648C73"/>
  <w15:chartTrackingRefBased/>
  <w15:docId w15:val="{15FA54C0-0B6C-412C-A6D2-DF5C8CA7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table" w:styleId="Rastertabel5donker-Accent1">
    <w:name w:val="Grid Table 5 Dark Accent 1"/>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294139"/>
    <w:pPr>
      <w:ind w:left="720"/>
      <w:contextualSpacing/>
    </w:pPr>
  </w:style>
  <w:style w:type="table" w:styleId="Rastertabel5donker-Accent6">
    <w:name w:val="Grid Table 5 Dark Accent 6"/>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2">
    <w:name w:val="Grid Table 5 Dark Accent 2"/>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4">
    <w:name w:val="Grid Table 5 Dark Accent 4"/>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95D0E-AB90-462B-B805-89D0AFE357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A67CA4-47EA-47E1-B365-3D5C141FAE9A}">
  <ds:schemaRefs>
    <ds:schemaRef ds:uri="http://schemas.microsoft.com/sharepoint/v3/contenttype/forms"/>
  </ds:schemaRefs>
</ds:datastoreItem>
</file>

<file path=customXml/itemProps3.xml><?xml version="1.0" encoding="utf-8"?>
<ds:datastoreItem xmlns:ds="http://schemas.openxmlformats.org/officeDocument/2006/customXml" ds:itemID="{B022568E-33AE-4603-B431-4B08021EB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F106E4-3852-4F2E-9074-9004AFE3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Template>
  <TotalTime>1841</TotalTime>
  <Pages>9</Pages>
  <Words>1318</Words>
  <Characters>7516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Ontwerprapport (link vanuit project)</vt:lpstr>
    </vt:vector>
  </TitlesOfParts>
  <Company/>
  <LinksUpToDate>false</LinksUpToDate>
  <CharactersWithSpaces>8817</CharactersWithSpaces>
  <SharedDoc>false</SharedDoc>
  <HLinks>
    <vt:vector size="42" baseType="variant">
      <vt:variant>
        <vt:i4>1310769</vt:i4>
      </vt:variant>
      <vt:variant>
        <vt:i4>41</vt:i4>
      </vt:variant>
      <vt:variant>
        <vt:i4>0</vt:i4>
      </vt:variant>
      <vt:variant>
        <vt:i4>5</vt:i4>
      </vt:variant>
      <vt:variant>
        <vt:lpwstr/>
      </vt:variant>
      <vt:variant>
        <vt:lpwstr>_Toc25229084</vt:lpwstr>
      </vt:variant>
      <vt:variant>
        <vt:i4>1245233</vt:i4>
      </vt:variant>
      <vt:variant>
        <vt:i4>35</vt:i4>
      </vt:variant>
      <vt:variant>
        <vt:i4>0</vt:i4>
      </vt:variant>
      <vt:variant>
        <vt:i4>5</vt:i4>
      </vt:variant>
      <vt:variant>
        <vt:lpwstr/>
      </vt:variant>
      <vt:variant>
        <vt:lpwstr>_Toc25229083</vt:lpwstr>
      </vt:variant>
      <vt:variant>
        <vt:i4>1179697</vt:i4>
      </vt:variant>
      <vt:variant>
        <vt:i4>29</vt:i4>
      </vt:variant>
      <vt:variant>
        <vt:i4>0</vt:i4>
      </vt:variant>
      <vt:variant>
        <vt:i4>5</vt:i4>
      </vt:variant>
      <vt:variant>
        <vt:lpwstr/>
      </vt:variant>
      <vt:variant>
        <vt:lpwstr>_Toc25229082</vt:lpwstr>
      </vt:variant>
      <vt:variant>
        <vt:i4>1114161</vt:i4>
      </vt:variant>
      <vt:variant>
        <vt:i4>23</vt:i4>
      </vt:variant>
      <vt:variant>
        <vt:i4>0</vt:i4>
      </vt:variant>
      <vt:variant>
        <vt:i4>5</vt:i4>
      </vt:variant>
      <vt:variant>
        <vt:lpwstr/>
      </vt:variant>
      <vt:variant>
        <vt:lpwstr>_Toc25229081</vt:lpwstr>
      </vt:variant>
      <vt:variant>
        <vt:i4>1048625</vt:i4>
      </vt:variant>
      <vt:variant>
        <vt:i4>17</vt:i4>
      </vt:variant>
      <vt:variant>
        <vt:i4>0</vt:i4>
      </vt:variant>
      <vt:variant>
        <vt:i4>5</vt:i4>
      </vt:variant>
      <vt:variant>
        <vt:lpwstr/>
      </vt:variant>
      <vt:variant>
        <vt:lpwstr>_Toc25229080</vt:lpwstr>
      </vt:variant>
      <vt:variant>
        <vt:i4>1638462</vt:i4>
      </vt:variant>
      <vt:variant>
        <vt:i4>11</vt:i4>
      </vt:variant>
      <vt:variant>
        <vt:i4>0</vt:i4>
      </vt:variant>
      <vt:variant>
        <vt:i4>5</vt:i4>
      </vt:variant>
      <vt:variant>
        <vt:lpwstr/>
      </vt:variant>
      <vt:variant>
        <vt:lpwstr>_Toc25229079</vt:lpwstr>
      </vt:variant>
      <vt:variant>
        <vt:i4>1572926</vt:i4>
      </vt:variant>
      <vt:variant>
        <vt:i4>5</vt:i4>
      </vt:variant>
      <vt:variant>
        <vt:i4>0</vt:i4>
      </vt:variant>
      <vt:variant>
        <vt:i4>5</vt:i4>
      </vt:variant>
      <vt:variant>
        <vt:lpwstr/>
      </vt:variant>
      <vt:variant>
        <vt:lpwstr>_Toc25229078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Rutger Haaze</cp:lastModifiedBy>
  <cp:revision>275</cp:revision>
  <cp:lastPrinted>2006-03-28T15:06:00Z</cp:lastPrinted>
  <dcterms:created xsi:type="dcterms:W3CDTF">2019-11-19T08:59:00Z</dcterms:created>
  <dcterms:modified xsi:type="dcterms:W3CDTF">2019-12-02T10:11:00Z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