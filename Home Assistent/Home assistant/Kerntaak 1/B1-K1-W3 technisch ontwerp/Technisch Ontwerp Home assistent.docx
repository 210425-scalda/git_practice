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892CC" w14:textId="04021941" w:rsidR="0022527D" w:rsidRPr="00B47E7B" w:rsidRDefault="00EF7C17" w:rsidP="00B47E7B">
      <w:pPr>
        <w:pBdr>
          <w:bottom w:val="single" w:sz="4" w:space="1" w:color="auto"/>
        </w:pBdr>
        <w:jc w:val="center"/>
        <w:rPr>
          <w:rFonts w:cs="Arial"/>
          <w:sz w:val="40"/>
          <w:szCs w:val="40"/>
          <w:u w:val="single"/>
          <w:lang w:val="en-GB"/>
        </w:rPr>
      </w:pPr>
      <w:r w:rsidRPr="00B47E7B">
        <w:rPr>
          <w:rFonts w:cs="Arial"/>
          <w:sz w:val="40"/>
          <w:szCs w:val="40"/>
          <w:u w:val="single"/>
          <w:lang w:val="en-GB"/>
        </w:rPr>
        <w:softHyphen/>
      </w:r>
      <w:r w:rsidRPr="00B47E7B">
        <w:rPr>
          <w:rFonts w:cs="Arial"/>
          <w:sz w:val="40"/>
          <w:szCs w:val="40"/>
          <w:u w:val="single"/>
          <w:lang w:val="en-GB"/>
        </w:rPr>
        <w:softHyphen/>
      </w:r>
      <w:bookmarkStart w:id="0" w:name="_Toc294128100"/>
      <w:r w:rsidR="0022527D" w:rsidRPr="00B47E7B">
        <w:rPr>
          <w:rFonts w:cs="Arial"/>
          <w:sz w:val="40"/>
          <w:szCs w:val="40"/>
        </w:rPr>
        <w:fldChar w:fldCharType="begin"/>
      </w:r>
      <w:r w:rsidR="0022527D" w:rsidRPr="00B47E7B">
        <w:rPr>
          <w:rFonts w:cs="Arial"/>
          <w:sz w:val="40"/>
          <w:szCs w:val="40"/>
          <w:lang w:val="en-GB"/>
        </w:rPr>
        <w:instrText xml:space="preserve"> DOCPROPERTY "Titel"  \* MERGEFORMAT </w:instrText>
      </w:r>
      <w:r w:rsidR="0022527D" w:rsidRPr="00B47E7B">
        <w:rPr>
          <w:rFonts w:cs="Arial"/>
          <w:sz w:val="40"/>
          <w:szCs w:val="40"/>
        </w:rPr>
        <w:fldChar w:fldCharType="separate"/>
      </w:r>
      <w:proofErr w:type="spellStart"/>
      <w:r w:rsidR="0022527D" w:rsidRPr="00B47E7B">
        <w:rPr>
          <w:rFonts w:cs="Arial"/>
          <w:sz w:val="40"/>
          <w:szCs w:val="40"/>
          <w:lang w:val="en-GB"/>
        </w:rPr>
        <w:t>Technisch</w:t>
      </w:r>
      <w:proofErr w:type="spellEnd"/>
      <w:r w:rsidR="0022527D" w:rsidRPr="00B47E7B">
        <w:rPr>
          <w:rFonts w:cs="Arial"/>
          <w:sz w:val="40"/>
          <w:szCs w:val="40"/>
          <w:lang w:val="en-GB"/>
        </w:rPr>
        <w:t xml:space="preserve"> </w:t>
      </w:r>
      <w:proofErr w:type="spellStart"/>
      <w:r w:rsidR="0022527D" w:rsidRPr="00B47E7B">
        <w:rPr>
          <w:rFonts w:cs="Arial"/>
          <w:sz w:val="40"/>
          <w:szCs w:val="40"/>
          <w:lang w:val="en-GB"/>
        </w:rPr>
        <w:t>Ontwerp</w:t>
      </w:r>
      <w:proofErr w:type="spellEnd"/>
      <w:r w:rsidR="0022527D" w:rsidRPr="00B47E7B">
        <w:rPr>
          <w:rFonts w:cs="Arial"/>
          <w:sz w:val="40"/>
          <w:szCs w:val="40"/>
        </w:rPr>
        <w:fldChar w:fldCharType="end"/>
      </w:r>
    </w:p>
    <w:p w14:paraId="29F892CD" w14:textId="1C92D50D" w:rsidR="0022527D" w:rsidRPr="00735BF4" w:rsidRDefault="00B47E7B" w:rsidP="00B47E7B">
      <w:pPr>
        <w:pStyle w:val="Ondertitel"/>
        <w:rPr>
          <w:rFonts w:cs="Arial"/>
          <w:lang w:val="en-GB"/>
        </w:rPr>
      </w:pPr>
      <w:r>
        <w:rPr>
          <w:rFonts w:cs="Arial"/>
          <w:lang w:val="en-GB"/>
        </w:rPr>
        <w:t>Home assistant</w:t>
      </w:r>
    </w:p>
    <w:p w14:paraId="29F892CE" w14:textId="0693EF0F" w:rsidR="0022527D" w:rsidRPr="00735BF4" w:rsidRDefault="00745AE5" w:rsidP="00B47E7B">
      <w:pPr>
        <w:pStyle w:val="Ondertitel"/>
        <w:rPr>
          <w:rFonts w:cs="Arial"/>
          <w:lang w:val="en-GB"/>
        </w:rPr>
      </w:pPr>
      <w:r w:rsidRPr="00735BF4">
        <w:rPr>
          <w:rFonts w:cs="Arial"/>
          <w:lang w:val="en-GB"/>
        </w:rPr>
        <w:t xml:space="preserve">Shared Service </w:t>
      </w:r>
      <w:proofErr w:type="spellStart"/>
      <w:r w:rsidRPr="00735BF4">
        <w:rPr>
          <w:rFonts w:cs="Arial"/>
          <w:lang w:val="en-GB"/>
        </w:rPr>
        <w:t>Center</w:t>
      </w:r>
      <w:proofErr w:type="spellEnd"/>
    </w:p>
    <w:p w14:paraId="29F892CF" w14:textId="16A1849B" w:rsidR="00971FFE" w:rsidRPr="008D05C3" w:rsidRDefault="008E2B7D" w:rsidP="00B47E7B">
      <w:pPr>
        <w:pStyle w:val="Ondertitel"/>
        <w:rPr>
          <w:rFonts w:cs="Arial"/>
        </w:rPr>
      </w:pPr>
      <w:r w:rsidRPr="008D05C3">
        <w:rPr>
          <w:rFonts w:cs="Arial"/>
        </w:rPr>
        <w:t>Vli</w:t>
      </w:r>
      <w:r>
        <w:rPr>
          <w:rFonts w:cs="Arial"/>
        </w:rPr>
        <w:t>ssingen</w:t>
      </w:r>
    </w:p>
    <w:p w14:paraId="29F892D0" w14:textId="3A6BC80E" w:rsidR="0022527D" w:rsidRPr="008D05C3" w:rsidRDefault="0022527D" w:rsidP="0022527D">
      <w:pPr>
        <w:jc w:val="center"/>
        <w:rPr>
          <w:rFonts w:cs="Arial"/>
        </w:rPr>
      </w:pPr>
    </w:p>
    <w:p w14:paraId="29F892D5" w14:textId="4EC81FE5" w:rsidR="0022527D" w:rsidRPr="00745AE5" w:rsidRDefault="0022527D" w:rsidP="0022527D">
      <w:pPr>
        <w:rPr>
          <w:rFonts w:cs="Arial"/>
        </w:rPr>
      </w:pPr>
    </w:p>
    <w:p w14:paraId="2074182E" w14:textId="77777777" w:rsidR="008E2B7D" w:rsidRPr="00745AE5" w:rsidRDefault="008E2B7D" w:rsidP="008E2B7D">
      <w:pPr>
        <w:pStyle w:val="Titelbloktekst"/>
        <w:framePr w:h="3561" w:hRule="exact" w:wrap="notBeside" w:hAnchor="page" w:x="3894" w:y="12691"/>
        <w:rPr>
          <w:rFonts w:cs="Arial"/>
        </w:rPr>
      </w:pPr>
      <w:r w:rsidRPr="00E608DE">
        <w:rPr>
          <w:rFonts w:cs="Arial"/>
        </w:rPr>
        <w:tab/>
      </w:r>
      <w:r w:rsidRPr="00745AE5">
        <w:rPr>
          <w:rFonts w:cs="Arial"/>
        </w:rPr>
        <w:t>Projectleider</w:t>
      </w:r>
      <w:r w:rsidRPr="00745AE5">
        <w:rPr>
          <w:rFonts w:cs="Arial"/>
        </w:rPr>
        <w:tab/>
        <w:t>:</w:t>
      </w:r>
      <w:r w:rsidRPr="00745AE5">
        <w:rPr>
          <w:rFonts w:cs="Arial"/>
        </w:rPr>
        <w:tab/>
        <w:t>[Naam]</w:t>
      </w:r>
    </w:p>
    <w:p w14:paraId="20D06BB0" w14:textId="77777777" w:rsidR="008E2B7D" w:rsidRPr="00745AE5" w:rsidRDefault="008E2B7D" w:rsidP="008E2B7D">
      <w:pPr>
        <w:pStyle w:val="Titelbloktekst"/>
        <w:framePr w:h="3561" w:hRule="exact" w:wrap="notBeside" w:hAnchor="page" w:x="3894" w:y="12691"/>
        <w:rPr>
          <w:rFonts w:cs="Arial"/>
        </w:rPr>
      </w:pPr>
      <w:r w:rsidRPr="00745AE5">
        <w:rPr>
          <w:rFonts w:cs="Arial"/>
        </w:rPr>
        <w:tab/>
        <w:t>Projectnummer</w:t>
      </w:r>
      <w:r w:rsidRPr="00745AE5">
        <w:rPr>
          <w:rFonts w:cs="Arial"/>
        </w:rPr>
        <w:tab/>
        <w:t>:</w:t>
      </w:r>
      <w:r w:rsidRPr="00745AE5">
        <w:rPr>
          <w:rFonts w:cs="Arial"/>
        </w:rPr>
        <w:tab/>
        <w:t>[projectnummer]</w:t>
      </w:r>
    </w:p>
    <w:p w14:paraId="76C003A5" w14:textId="77777777" w:rsidR="008E2B7D" w:rsidRPr="00745AE5" w:rsidRDefault="008E2B7D" w:rsidP="008E2B7D">
      <w:pPr>
        <w:pStyle w:val="Titelbloktekst"/>
        <w:framePr w:h="3561" w:hRule="exact" w:wrap="notBeside" w:hAnchor="page" w:x="3894" w:y="12691"/>
        <w:rPr>
          <w:rFonts w:cs="Arial"/>
        </w:rPr>
      </w:pPr>
      <w:r w:rsidRPr="00745AE5">
        <w:rPr>
          <w:rFonts w:cs="Arial"/>
        </w:rPr>
        <w:tab/>
        <w:t>Datum</w:t>
      </w:r>
      <w:r w:rsidRPr="00745AE5">
        <w:rPr>
          <w:rFonts w:cs="Arial"/>
        </w:rPr>
        <w:tab/>
        <w:t>:</w:t>
      </w:r>
      <w:r w:rsidRPr="00745AE5">
        <w:rPr>
          <w:rFonts w:cs="Arial"/>
        </w:rPr>
        <w:tab/>
        <w:t>[datum]</w:t>
      </w:r>
    </w:p>
    <w:p w14:paraId="3F58C06F" w14:textId="77777777" w:rsidR="008E2B7D" w:rsidRPr="00745AE5" w:rsidRDefault="008E2B7D" w:rsidP="008E2B7D">
      <w:pPr>
        <w:pStyle w:val="Titelbloktekst"/>
        <w:framePr w:h="3561" w:hRule="exact" w:wrap="notBeside" w:hAnchor="page" w:x="3894" w:y="12691"/>
        <w:rPr>
          <w:rFonts w:cs="Arial"/>
        </w:rPr>
      </w:pPr>
      <w:r w:rsidRPr="00745AE5">
        <w:rPr>
          <w:rFonts w:cs="Arial"/>
        </w:rPr>
        <w:tab/>
        <w:t>Versie</w:t>
      </w:r>
      <w:r w:rsidRPr="00745AE5">
        <w:rPr>
          <w:rFonts w:cs="Arial"/>
        </w:rPr>
        <w:tab/>
        <w:t>:</w:t>
      </w:r>
      <w:r w:rsidRPr="00745AE5">
        <w:rPr>
          <w:rFonts w:cs="Arial"/>
        </w:rPr>
        <w:tab/>
        <w:t>[nummer]</w:t>
      </w:r>
    </w:p>
    <w:p w14:paraId="29F892D6" w14:textId="7446C4F3" w:rsidR="00745AE5" w:rsidRPr="00745AE5" w:rsidRDefault="008E2B7D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BF02F2" wp14:editId="0EB6C961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3409950" cy="3409950"/>
            <wp:effectExtent l="0" t="0" r="0" b="0"/>
            <wp:wrapTight wrapText="bothSides">
              <wp:wrapPolygon edited="0">
                <wp:start x="724" y="0"/>
                <wp:lineTo x="0" y="724"/>
                <wp:lineTo x="0" y="20755"/>
                <wp:lineTo x="724" y="21479"/>
                <wp:lineTo x="845" y="21479"/>
                <wp:lineTo x="20635" y="21479"/>
                <wp:lineTo x="21117" y="21238"/>
                <wp:lineTo x="21479" y="20514"/>
                <wp:lineTo x="21479" y="724"/>
                <wp:lineTo x="20755" y="0"/>
                <wp:lineTo x="724" y="0"/>
              </wp:wrapPolygon>
            </wp:wrapTight>
            <wp:docPr id="6" name="Afbeelding 6" descr="Afbeeldingsresultaat voor home assista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home assistan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27D" w:rsidRPr="00745AE5">
        <w:rPr>
          <w:rFonts w:cs="Arial"/>
        </w:rPr>
        <w:br w:type="page"/>
      </w:r>
      <w:bookmarkEnd w:id="0"/>
      <w:r w:rsidR="009929A5">
        <w:rPr>
          <w:noProof/>
        </w:rPr>
        <w:lastRenderedPageBreak/>
        <mc:AlternateContent>
          <mc:Choice Requires="wps">
            <w:drawing>
              <wp:inline distT="0" distB="0" distL="0" distR="0" wp14:anchorId="20FC49A1" wp14:editId="09A15EB3">
                <wp:extent cx="304800" cy="304800"/>
                <wp:effectExtent l="0" t="0" r="0" b="0"/>
                <wp:docPr id="2" name="AutoShape 4" descr="Afbeeldingsresultaat voor home assista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F56C0" id="AutoShape 4" o:spid="_x0000_s1026" alt="Afbeeldingsresultaat voor home assistant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TtbotQCAADt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sdt>
      <w:sdtPr>
        <w:rPr>
          <w:rFonts w:ascii="Arial" w:hAnsi="Arial" w:cs="Times New Roman"/>
          <w:bCs/>
          <w:color w:val="auto"/>
          <w:sz w:val="22"/>
          <w:szCs w:val="22"/>
          <w:lang w:val="nl-NL" w:eastAsia="nl-NL"/>
        </w:rPr>
        <w:id w:val="-11028617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034974A" w14:textId="3FD22A8C" w:rsidR="003F5F19" w:rsidRDefault="003F5F19">
          <w:pPr>
            <w:pStyle w:val="Kopvaninhoudsopgave"/>
          </w:pPr>
          <w:r>
            <w:rPr>
              <w:lang w:val="nl-NL"/>
            </w:rPr>
            <w:t>Inhoud</w:t>
          </w:r>
        </w:p>
        <w:p w14:paraId="044D5E18" w14:textId="6E0BD2DA" w:rsidR="003F5F19" w:rsidRDefault="003F5F19">
          <w:pPr>
            <w:pStyle w:val="Inhopg1"/>
            <w:rPr>
              <w:rFonts w:asciiTheme="minorHAnsi" w:eastAsiaTheme="minorEastAsia" w:hAnsiTheme="minorHAnsi" w:cstheme="minorBidi"/>
              <w:b w:val="0"/>
              <w:bCs w:val="0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3143" w:history="1">
            <w:r w:rsidRPr="00F83355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n-US" w:eastAsia="en-US"/>
              </w:rPr>
              <w:tab/>
            </w:r>
            <w:r w:rsidRPr="00F83355">
              <w:rPr>
                <w:rStyle w:val="Hyperlink"/>
              </w:rPr>
              <w:t>Inleiding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_Toc20853143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1F8155" w14:textId="36AE5BB9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44" w:history="1">
            <w:r w:rsidR="003F5F19" w:rsidRPr="00F83355">
              <w:rPr>
                <w:rStyle w:val="Hyperlink"/>
              </w:rPr>
              <w:t>1.1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Algemeen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_Toc20853144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3</w:t>
            </w:r>
            <w:r w:rsidR="003F5F19">
              <w:rPr>
                <w:webHidden/>
              </w:rPr>
              <w:fldChar w:fldCharType="end"/>
            </w:r>
          </w:hyperlink>
        </w:p>
        <w:p w14:paraId="7EB15FB5" w14:textId="2D487D77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45" w:history="1">
            <w:r w:rsidR="003F5F19" w:rsidRPr="00F83355">
              <w:rPr>
                <w:rStyle w:val="Hyperlink"/>
              </w:rPr>
              <w:t>1.2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Situatie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_Toc20853145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3</w:t>
            </w:r>
            <w:r w:rsidR="003F5F19">
              <w:rPr>
                <w:webHidden/>
              </w:rPr>
              <w:fldChar w:fldCharType="end"/>
            </w:r>
          </w:hyperlink>
        </w:p>
        <w:p w14:paraId="75B1AE0B" w14:textId="5307989A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46" w:history="1">
            <w:r w:rsidR="003F5F19" w:rsidRPr="00F83355">
              <w:rPr>
                <w:rStyle w:val="Hyperlink"/>
              </w:rPr>
              <w:t>1.3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Inhoud van Technisch ontwerp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_Toc20853146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3</w:t>
            </w:r>
            <w:r w:rsidR="003F5F19">
              <w:rPr>
                <w:webHidden/>
              </w:rPr>
              <w:fldChar w:fldCharType="end"/>
            </w:r>
          </w:hyperlink>
        </w:p>
        <w:p w14:paraId="3C6ECF9C" w14:textId="75EF8000" w:rsidR="003F5F19" w:rsidRDefault="00183363">
          <w:pPr>
            <w:pStyle w:val="Inhopg1"/>
            <w:rPr>
              <w:rFonts w:asciiTheme="minorHAnsi" w:eastAsiaTheme="minorEastAsia" w:hAnsiTheme="minorHAnsi" w:cstheme="minorBidi"/>
              <w:b w:val="0"/>
              <w:bCs w:val="0"/>
              <w:lang w:val="en-US" w:eastAsia="en-US"/>
            </w:rPr>
          </w:pPr>
          <w:hyperlink w:anchor="_Toc20853147" w:history="1">
            <w:r w:rsidR="003F5F19" w:rsidRPr="00F83355">
              <w:rPr>
                <w:rStyle w:val="Hyperlink"/>
              </w:rPr>
              <w:t>2</w:t>
            </w:r>
            <w:r w:rsidR="003F5F19">
              <w:rPr>
                <w:rFonts w:asciiTheme="minorHAnsi" w:eastAsiaTheme="minorEastAsia" w:hAnsiTheme="minorHAnsi" w:cstheme="minorBidi"/>
                <w:b w:val="0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Fysiek ontwerp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_Toc20853147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4</w:t>
            </w:r>
            <w:r w:rsidR="003F5F19">
              <w:rPr>
                <w:webHidden/>
              </w:rPr>
              <w:fldChar w:fldCharType="end"/>
            </w:r>
          </w:hyperlink>
        </w:p>
        <w:p w14:paraId="021F7801" w14:textId="4DFFCF7C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48" w:history="1">
            <w:r w:rsidR="003F5F19" w:rsidRPr="00F83355">
              <w:rPr>
                <w:rStyle w:val="Hyperlink"/>
              </w:rPr>
              <w:t>2.1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Plan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_Toc20853148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4</w:t>
            </w:r>
            <w:r w:rsidR="003F5F19">
              <w:rPr>
                <w:webHidden/>
              </w:rPr>
              <w:fldChar w:fldCharType="end"/>
            </w:r>
          </w:hyperlink>
        </w:p>
        <w:p w14:paraId="0C4B7A29" w14:textId="3BA0F2AA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49" w:history="1">
            <w:r w:rsidR="003F5F19" w:rsidRPr="00F83355">
              <w:rPr>
                <w:rStyle w:val="Hyperlink"/>
              </w:rPr>
              <w:t>2.2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Opsomming te verrichte activiteiten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_Toc20853149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4</w:t>
            </w:r>
            <w:r w:rsidR="003F5F19">
              <w:rPr>
                <w:webHidden/>
              </w:rPr>
              <w:fldChar w:fldCharType="end"/>
            </w:r>
          </w:hyperlink>
        </w:p>
        <w:p w14:paraId="469A286D" w14:textId="4C2C8913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50" w:history="1">
            <w:r w:rsidR="003F5F19" w:rsidRPr="00F83355">
              <w:rPr>
                <w:rStyle w:val="Hyperlink"/>
              </w:rPr>
              <w:t>2.3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Te gebruiken apparaten en / of omgevingen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_Toc20853150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4</w:t>
            </w:r>
            <w:r w:rsidR="003F5F19">
              <w:rPr>
                <w:webHidden/>
              </w:rPr>
              <w:fldChar w:fldCharType="end"/>
            </w:r>
          </w:hyperlink>
        </w:p>
        <w:p w14:paraId="230DAA8B" w14:textId="5DA34540" w:rsidR="003F5F19" w:rsidRDefault="00183363">
          <w:pPr>
            <w:pStyle w:val="Inhopg1"/>
            <w:rPr>
              <w:rFonts w:asciiTheme="minorHAnsi" w:eastAsiaTheme="minorEastAsia" w:hAnsiTheme="minorHAnsi" w:cstheme="minorBidi"/>
              <w:b w:val="0"/>
              <w:bCs w:val="0"/>
              <w:lang w:val="en-US" w:eastAsia="en-US"/>
            </w:rPr>
          </w:pPr>
          <w:hyperlink w:anchor="_Toc20853151" w:history="1">
            <w:r w:rsidR="003F5F19" w:rsidRPr="00F83355">
              <w:rPr>
                <w:rStyle w:val="Hyperlink"/>
              </w:rPr>
              <w:t>3</w:t>
            </w:r>
            <w:r w:rsidR="003F5F19">
              <w:rPr>
                <w:rFonts w:asciiTheme="minorHAnsi" w:eastAsiaTheme="minorEastAsia" w:hAnsiTheme="minorHAnsi" w:cstheme="minorBidi"/>
                <w:b w:val="0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Inrichting omgeving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_Toc20853151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5</w:t>
            </w:r>
            <w:r w:rsidR="003F5F19">
              <w:rPr>
                <w:webHidden/>
              </w:rPr>
              <w:fldChar w:fldCharType="end"/>
            </w:r>
          </w:hyperlink>
        </w:p>
        <w:p w14:paraId="5E544F97" w14:textId="43F20249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52" w:history="1">
            <w:r w:rsidR="003F5F19" w:rsidRPr="00F83355">
              <w:rPr>
                <w:rStyle w:val="Hyperlink"/>
              </w:rPr>
              <w:t>3.1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Installatieoverzicht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_Toc20853152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5</w:t>
            </w:r>
            <w:r w:rsidR="003F5F19">
              <w:rPr>
                <w:webHidden/>
              </w:rPr>
              <w:fldChar w:fldCharType="end"/>
            </w:r>
          </w:hyperlink>
        </w:p>
        <w:p w14:paraId="637E3D6D" w14:textId="0EF74DE5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53" w:history="1">
            <w:r w:rsidR="003F5F19" w:rsidRPr="00F83355">
              <w:rPr>
                <w:rStyle w:val="Hyperlink"/>
              </w:rPr>
              <w:t>3.3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Inrichting permissies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_Toc20853153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5</w:t>
            </w:r>
            <w:r w:rsidR="003F5F19">
              <w:rPr>
                <w:webHidden/>
              </w:rPr>
              <w:fldChar w:fldCharType="end"/>
            </w:r>
          </w:hyperlink>
        </w:p>
        <w:p w14:paraId="7D077C2D" w14:textId="143B209C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54" w:history="1">
            <w:r w:rsidR="003F5F19" w:rsidRPr="00F83355">
              <w:rPr>
                <w:rStyle w:val="Hyperlink"/>
              </w:rPr>
              <w:t>3.4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Applicaties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_Toc20853154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5</w:t>
            </w:r>
            <w:r w:rsidR="003F5F19">
              <w:rPr>
                <w:webHidden/>
              </w:rPr>
              <w:fldChar w:fldCharType="end"/>
            </w:r>
          </w:hyperlink>
        </w:p>
        <w:p w14:paraId="2333B4AC" w14:textId="609FEC5C" w:rsidR="003F5F19" w:rsidRDefault="00183363">
          <w:pPr>
            <w:pStyle w:val="Inhopg1"/>
            <w:rPr>
              <w:rFonts w:asciiTheme="minorHAnsi" w:eastAsiaTheme="minorEastAsia" w:hAnsiTheme="minorHAnsi" w:cstheme="minorBidi"/>
              <w:b w:val="0"/>
              <w:bCs w:val="0"/>
              <w:lang w:val="en-US" w:eastAsia="en-US"/>
            </w:rPr>
          </w:pPr>
          <w:hyperlink w:anchor="_Toc20853155" w:history="1">
            <w:r w:rsidR="003F5F19" w:rsidRPr="00F83355">
              <w:rPr>
                <w:rStyle w:val="Hyperlink"/>
              </w:rPr>
              <w:t>4</w:t>
            </w:r>
            <w:r w:rsidR="003F5F19">
              <w:rPr>
                <w:rFonts w:asciiTheme="minorHAnsi" w:eastAsiaTheme="minorEastAsia" w:hAnsiTheme="minorHAnsi" w:cstheme="minorBidi"/>
                <w:b w:val="0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Inrichting services en gebruikers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_Toc20853155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11A6FABC" w14:textId="51678D3A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56" w:history="1">
            <w:r w:rsidR="003F5F19" w:rsidRPr="00F83355">
              <w:rPr>
                <w:rStyle w:val="Hyperlink"/>
              </w:rPr>
              <w:t>4.1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te gebruiken services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_Toc20853156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4DEDC661" w14:textId="27A2274E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57" w:history="1">
            <w:r w:rsidR="003F5F19" w:rsidRPr="00F83355">
              <w:rPr>
                <w:rStyle w:val="Hyperlink"/>
              </w:rPr>
              <w:t>4.2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Gebruikers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_Toc20853157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35E0470A" w14:textId="293D3705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58" w:history="1">
            <w:r w:rsidR="003F5F19" w:rsidRPr="00F83355">
              <w:rPr>
                <w:rStyle w:val="Hyperlink"/>
              </w:rPr>
              <w:t>4.3    Rechten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_Toc20853158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78120F44" w14:textId="615D1AFA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59" w:history="1">
            <w:r w:rsidR="003F5F19" w:rsidRPr="00F83355">
              <w:rPr>
                <w:rStyle w:val="Hyperlink"/>
              </w:rPr>
              <w:t>4.4   Licenties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_Toc20853159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67E08C3A" w14:textId="354B253C" w:rsidR="003F5F19" w:rsidRDefault="00183363">
          <w:pPr>
            <w:pStyle w:val="Inhopg1"/>
            <w:rPr>
              <w:rFonts w:asciiTheme="minorHAnsi" w:eastAsiaTheme="minorEastAsia" w:hAnsiTheme="minorHAnsi" w:cstheme="minorBidi"/>
              <w:b w:val="0"/>
              <w:bCs w:val="0"/>
              <w:lang w:val="en-US" w:eastAsia="en-US"/>
            </w:rPr>
          </w:pPr>
          <w:hyperlink w:anchor="_Toc20853160" w:history="1">
            <w:r w:rsidR="003F5F19" w:rsidRPr="00F83355">
              <w:rPr>
                <w:rStyle w:val="Hyperlink"/>
              </w:rPr>
              <w:t>5</w:t>
            </w:r>
            <w:r w:rsidR="003F5F19">
              <w:rPr>
                <w:rFonts w:asciiTheme="minorHAnsi" w:eastAsiaTheme="minorEastAsia" w:hAnsiTheme="minorHAnsi" w:cstheme="minorBidi"/>
                <w:b w:val="0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Testplan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_Toc20853160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2C7075E6" w14:textId="53D6F675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61" w:history="1">
            <w:r w:rsidR="003F5F19" w:rsidRPr="00F83355">
              <w:rPr>
                <w:rStyle w:val="Hyperlink"/>
              </w:rPr>
              <w:t>5.1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Waarom wordt er getest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_Toc20853161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7167B073" w14:textId="37AA825E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62" w:history="1">
            <w:r w:rsidR="003F5F19" w:rsidRPr="00F83355">
              <w:rPr>
                <w:rStyle w:val="Hyperlink"/>
              </w:rPr>
              <w:t>5.2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Wanneer testen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_Toc20853162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31E918F3" w14:textId="4ACE64FE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63" w:history="1">
            <w:r w:rsidR="003F5F19" w:rsidRPr="00F83355">
              <w:rPr>
                <w:rStyle w:val="Hyperlink"/>
              </w:rPr>
              <w:t>5.3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Wie gaat testen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_Toc20853163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566EEEC7" w14:textId="5B96F844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64" w:history="1">
            <w:r w:rsidR="003F5F19" w:rsidRPr="00F83355">
              <w:rPr>
                <w:rStyle w:val="Hyperlink"/>
              </w:rPr>
              <w:t>5.4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Waar wordt getest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_Toc20853164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78CB3396" w14:textId="5017B973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65" w:history="1">
            <w:r w:rsidR="003F5F19" w:rsidRPr="00F83355">
              <w:rPr>
                <w:rStyle w:val="Hyperlink"/>
              </w:rPr>
              <w:t>5.5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Wat wordt getest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_Toc20853165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268705E4" w14:textId="5B73C377" w:rsidR="003F5F19" w:rsidRDefault="00183363">
          <w:pPr>
            <w:pStyle w:val="Inhopg2"/>
            <w:rPr>
              <w:rFonts w:asciiTheme="minorHAnsi" w:eastAsiaTheme="minorEastAsia" w:hAnsiTheme="minorHAnsi" w:cstheme="minorBidi"/>
              <w:bCs w:val="0"/>
              <w:lang w:val="en-US" w:eastAsia="en-US"/>
            </w:rPr>
          </w:pPr>
          <w:hyperlink w:anchor="_Toc20853166" w:history="1">
            <w:r w:rsidR="003F5F19" w:rsidRPr="00F83355">
              <w:rPr>
                <w:rStyle w:val="Hyperlink"/>
              </w:rPr>
              <w:t>5.6</w:t>
            </w:r>
            <w:r w:rsidR="003F5F19">
              <w:rPr>
                <w:rFonts w:asciiTheme="minorHAnsi" w:eastAsiaTheme="minorEastAsia" w:hAnsiTheme="minorHAnsi" w:cstheme="minorBidi"/>
                <w:bCs w:val="0"/>
                <w:lang w:val="en-US" w:eastAsia="en-US"/>
              </w:rPr>
              <w:tab/>
            </w:r>
            <w:r w:rsidR="003F5F19" w:rsidRPr="00F83355">
              <w:rPr>
                <w:rStyle w:val="Hyperlink"/>
              </w:rPr>
              <w:t>Welke testen worden uitgevoerd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_Toc20853166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6</w:t>
            </w:r>
            <w:r w:rsidR="003F5F19">
              <w:rPr>
                <w:webHidden/>
              </w:rPr>
              <w:fldChar w:fldCharType="end"/>
            </w:r>
          </w:hyperlink>
        </w:p>
        <w:p w14:paraId="24F9D42C" w14:textId="5440143C" w:rsidR="003F5F19" w:rsidRDefault="00183363">
          <w:pPr>
            <w:pStyle w:val="Inhopg1"/>
            <w:rPr>
              <w:rFonts w:asciiTheme="minorHAnsi" w:eastAsiaTheme="minorEastAsia" w:hAnsiTheme="minorHAnsi" w:cstheme="minorBidi"/>
              <w:b w:val="0"/>
              <w:bCs w:val="0"/>
              <w:lang w:val="en-US" w:eastAsia="en-US"/>
            </w:rPr>
          </w:pPr>
          <w:hyperlink w:anchor="_Toc20853167" w:history="1">
            <w:r w:rsidR="003F5F19" w:rsidRPr="00F83355">
              <w:rPr>
                <w:rStyle w:val="Hyperlink"/>
              </w:rPr>
              <w:t>Bijlage A: Installatiehandleiding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_Toc20853167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7</w:t>
            </w:r>
            <w:r w:rsidR="003F5F19">
              <w:rPr>
                <w:webHidden/>
              </w:rPr>
              <w:fldChar w:fldCharType="end"/>
            </w:r>
          </w:hyperlink>
        </w:p>
        <w:p w14:paraId="1F4D5562" w14:textId="02FA130D" w:rsidR="003F5F19" w:rsidRDefault="00183363">
          <w:pPr>
            <w:pStyle w:val="Inhopg1"/>
            <w:rPr>
              <w:rFonts w:asciiTheme="minorHAnsi" w:eastAsiaTheme="minorEastAsia" w:hAnsiTheme="minorHAnsi" w:cstheme="minorBidi"/>
              <w:b w:val="0"/>
              <w:bCs w:val="0"/>
              <w:lang w:val="en-US" w:eastAsia="en-US"/>
            </w:rPr>
          </w:pPr>
          <w:hyperlink w:anchor="_Toc20853168" w:history="1">
            <w:r w:rsidR="003F5F19" w:rsidRPr="00F83355">
              <w:rPr>
                <w:rStyle w:val="Hyperlink"/>
              </w:rPr>
              <w:t>Bijlage B: Gebruikershandleiding</w:t>
            </w:r>
            <w:r w:rsidR="003F5F19">
              <w:rPr>
                <w:webHidden/>
              </w:rPr>
              <w:tab/>
            </w:r>
            <w:r w:rsidR="003F5F19">
              <w:rPr>
                <w:webHidden/>
              </w:rPr>
              <w:fldChar w:fldCharType="begin"/>
            </w:r>
            <w:r w:rsidR="003F5F19">
              <w:rPr>
                <w:webHidden/>
              </w:rPr>
              <w:instrText xml:space="preserve"> PAGEREF _Toc20853168 \h </w:instrText>
            </w:r>
            <w:r w:rsidR="003F5F19">
              <w:rPr>
                <w:webHidden/>
              </w:rPr>
            </w:r>
            <w:r w:rsidR="003F5F19">
              <w:rPr>
                <w:webHidden/>
              </w:rPr>
              <w:fldChar w:fldCharType="separate"/>
            </w:r>
            <w:r w:rsidR="003F5F19">
              <w:rPr>
                <w:webHidden/>
              </w:rPr>
              <w:t>8</w:t>
            </w:r>
            <w:r w:rsidR="003F5F19">
              <w:rPr>
                <w:webHidden/>
              </w:rPr>
              <w:fldChar w:fldCharType="end"/>
            </w:r>
          </w:hyperlink>
        </w:p>
        <w:p w14:paraId="1C9CA489" w14:textId="4EB98FE5" w:rsidR="003F5F19" w:rsidRDefault="003F5F19">
          <w:r>
            <w:rPr>
              <w:b/>
            </w:rPr>
            <w:fldChar w:fldCharType="end"/>
          </w:r>
        </w:p>
      </w:sdtContent>
    </w:sdt>
    <w:p w14:paraId="29F892F4" w14:textId="2A14FF04" w:rsidR="00745AE5" w:rsidRPr="003F5F19" w:rsidRDefault="00745AE5" w:rsidP="003F5F19">
      <w:pPr>
        <w:pStyle w:val="Inhopg1"/>
        <w:rPr>
          <w:rFonts w:cs="Arial"/>
          <w:b w:val="0"/>
          <w:bCs w:val="0"/>
        </w:rPr>
      </w:pPr>
    </w:p>
    <w:p w14:paraId="29F892F5" w14:textId="77777777" w:rsidR="002B1413" w:rsidRPr="00745AE5" w:rsidRDefault="002B1413">
      <w:pPr>
        <w:rPr>
          <w:rFonts w:cs="Arial"/>
        </w:rPr>
      </w:pPr>
    </w:p>
    <w:p w14:paraId="29F892F6" w14:textId="77777777" w:rsidR="00B676FE" w:rsidRPr="00E35FA7" w:rsidRDefault="0001595F" w:rsidP="00E35FA7">
      <w:pPr>
        <w:pStyle w:val="Kop1"/>
      </w:pPr>
      <w:r w:rsidRPr="00745AE5">
        <w:br w:type="page"/>
      </w:r>
      <w:bookmarkStart w:id="1" w:name="_Toc433806913"/>
      <w:bookmarkStart w:id="2" w:name="_Toc440534707"/>
      <w:bookmarkStart w:id="3" w:name="_Toc20853143"/>
      <w:r w:rsidR="009D56AF" w:rsidRPr="00E35FA7">
        <w:lastRenderedPageBreak/>
        <w:t>1</w:t>
      </w:r>
      <w:r w:rsidR="009D56AF" w:rsidRPr="00E35FA7">
        <w:tab/>
        <w:t>Inleiding</w:t>
      </w:r>
      <w:bookmarkEnd w:id="1"/>
      <w:bookmarkEnd w:id="2"/>
      <w:bookmarkEnd w:id="3"/>
    </w:p>
    <w:p w14:paraId="29F892F8" w14:textId="77777777" w:rsidR="009D56AF" w:rsidRPr="00745AE5" w:rsidRDefault="009D56AF" w:rsidP="002B1413">
      <w:pPr>
        <w:pStyle w:val="Bijschrift"/>
        <w:rPr>
          <w:rFonts w:ascii="Arial" w:hAnsi="Arial" w:cs="Arial"/>
        </w:rPr>
      </w:pPr>
    </w:p>
    <w:p w14:paraId="29F892F9" w14:textId="36F505F2" w:rsidR="009D56AF" w:rsidRPr="00A762F7" w:rsidRDefault="009D56AF" w:rsidP="00A762F7">
      <w:pPr>
        <w:pStyle w:val="Kop2"/>
      </w:pPr>
      <w:bookmarkStart w:id="4" w:name="_Toc433806914"/>
      <w:bookmarkStart w:id="5" w:name="_Toc440534708"/>
      <w:bookmarkStart w:id="6" w:name="_Toc20853144"/>
      <w:r w:rsidRPr="00A762F7">
        <w:t>Algemeen</w:t>
      </w:r>
      <w:bookmarkEnd w:id="4"/>
      <w:bookmarkEnd w:id="5"/>
      <w:bookmarkEnd w:id="6"/>
    </w:p>
    <w:p w14:paraId="4CB42B7C" w14:textId="3D75AACE" w:rsidR="00E35FA7" w:rsidRDefault="00E35FA7" w:rsidP="00E35FA7">
      <w:r>
        <w:t xml:space="preserve">Dit document zal dienen als een technisch ontwerp met betrekking tot het project home </w:t>
      </w:r>
      <w:r w:rsidR="001E46B9">
        <w:t>assistent</w:t>
      </w:r>
      <w:r>
        <w:t xml:space="preserve">. </w:t>
      </w:r>
      <w:r w:rsidR="00A762F7">
        <w:t>In dit document zullen de volgende onderdelen beschreven worden.</w:t>
      </w:r>
    </w:p>
    <w:p w14:paraId="10EA0C86" w14:textId="5A80292C" w:rsidR="002A57EA" w:rsidRDefault="002A57EA" w:rsidP="00454364">
      <w:pPr>
        <w:pStyle w:val="Lijstalinea"/>
        <w:numPr>
          <w:ilvl w:val="0"/>
          <w:numId w:val="4"/>
        </w:numPr>
      </w:pPr>
      <w:r>
        <w:t>Installatie en werking van het systeem</w:t>
      </w:r>
    </w:p>
    <w:p w14:paraId="0A0BC133" w14:textId="14A3654C" w:rsidR="002A57EA" w:rsidRDefault="002A57EA" w:rsidP="00454364">
      <w:pPr>
        <w:pStyle w:val="Lijstalinea"/>
        <w:numPr>
          <w:ilvl w:val="0"/>
          <w:numId w:val="4"/>
        </w:numPr>
      </w:pPr>
      <w:r>
        <w:t>Specificaties van de gebruikte hard en software</w:t>
      </w:r>
    </w:p>
    <w:p w14:paraId="54A63910" w14:textId="12B9662A" w:rsidR="002A57EA" w:rsidRPr="00E35FA7" w:rsidRDefault="0000736D" w:rsidP="00454364">
      <w:pPr>
        <w:pStyle w:val="Lijstalinea"/>
        <w:numPr>
          <w:ilvl w:val="0"/>
          <w:numId w:val="4"/>
        </w:numPr>
      </w:pPr>
      <w:r>
        <w:t>Testplan</w:t>
      </w:r>
      <w:r w:rsidR="00A52820">
        <w:t>/acceptatietest</w:t>
      </w:r>
    </w:p>
    <w:p w14:paraId="29F892FA" w14:textId="77777777" w:rsidR="00C62F48" w:rsidRPr="00745AE5" w:rsidRDefault="00C62F48" w:rsidP="002B1413">
      <w:pPr>
        <w:pStyle w:val="Bijschrift"/>
        <w:rPr>
          <w:rFonts w:ascii="Arial" w:hAnsi="Arial" w:cs="Arial"/>
        </w:rPr>
      </w:pPr>
    </w:p>
    <w:p w14:paraId="29F892FB" w14:textId="77777777" w:rsidR="009D56AF" w:rsidRPr="00745AE5" w:rsidRDefault="009D56AF" w:rsidP="002B1413">
      <w:pPr>
        <w:pStyle w:val="Bijschrift"/>
        <w:rPr>
          <w:rFonts w:ascii="Arial" w:hAnsi="Arial" w:cs="Arial"/>
        </w:rPr>
      </w:pPr>
    </w:p>
    <w:p w14:paraId="29F892FC" w14:textId="31341A80" w:rsidR="009D56AF" w:rsidRPr="00745AE5" w:rsidRDefault="009D56AF" w:rsidP="00A762F7">
      <w:pPr>
        <w:pStyle w:val="Kop2"/>
      </w:pPr>
      <w:bookmarkStart w:id="7" w:name="_Toc433806916"/>
      <w:bookmarkStart w:id="8" w:name="_Toc440534709"/>
      <w:r w:rsidRPr="00745AE5">
        <w:tab/>
      </w:r>
      <w:bookmarkStart w:id="9" w:name="_Toc20853145"/>
      <w:r w:rsidRPr="00745AE5">
        <w:t>Situatie</w:t>
      </w:r>
      <w:bookmarkEnd w:id="7"/>
      <w:bookmarkEnd w:id="8"/>
      <w:bookmarkEnd w:id="9"/>
    </w:p>
    <w:p w14:paraId="29F892FD" w14:textId="0FD078F4" w:rsidR="009D56AF" w:rsidRDefault="00A762F7" w:rsidP="0000736D">
      <w:pPr>
        <w:pStyle w:val="Bijschrift"/>
        <w:rPr>
          <w:rFonts w:ascii="Arial" w:hAnsi="Arial" w:cs="Arial"/>
        </w:rPr>
      </w:pPr>
      <w:r>
        <w:rPr>
          <w:rFonts w:ascii="Arial" w:hAnsi="Arial" w:cs="Arial"/>
        </w:rPr>
        <w:t xml:space="preserve">De opdrachtgever </w:t>
      </w:r>
      <w:r w:rsidR="008D05C3">
        <w:rPr>
          <w:rFonts w:ascii="Arial" w:hAnsi="Arial" w:cs="Arial"/>
        </w:rPr>
        <w:t>Marcel</w:t>
      </w:r>
      <w:r>
        <w:rPr>
          <w:rFonts w:ascii="Arial" w:hAnsi="Arial" w:cs="Arial"/>
        </w:rPr>
        <w:t xml:space="preserve"> </w:t>
      </w:r>
      <w:proofErr w:type="spellStart"/>
      <w:r w:rsidR="008D05C3">
        <w:rPr>
          <w:rFonts w:ascii="Arial" w:hAnsi="Arial" w:cs="Arial"/>
        </w:rPr>
        <w:t>H</w:t>
      </w:r>
      <w:r>
        <w:rPr>
          <w:rFonts w:ascii="Arial" w:hAnsi="Arial" w:cs="Arial"/>
        </w:rPr>
        <w:t>outekamer</w:t>
      </w:r>
      <w:proofErr w:type="spellEnd"/>
      <w:r w:rsidR="00001BF2">
        <w:rPr>
          <w:rFonts w:ascii="Arial" w:hAnsi="Arial" w:cs="Arial"/>
        </w:rPr>
        <w:t xml:space="preserve"> wenst een home </w:t>
      </w:r>
      <w:r w:rsidR="001E46B9">
        <w:rPr>
          <w:rFonts w:ascii="Arial" w:hAnsi="Arial" w:cs="Arial"/>
        </w:rPr>
        <w:t>assistent</w:t>
      </w:r>
      <w:r w:rsidR="00001BF2">
        <w:rPr>
          <w:rFonts w:ascii="Arial" w:hAnsi="Arial" w:cs="Arial"/>
        </w:rPr>
        <w:t xml:space="preserve"> systeem met een aantal </w:t>
      </w:r>
      <w:r w:rsidR="002A57EA">
        <w:rPr>
          <w:rFonts w:ascii="Arial" w:hAnsi="Arial" w:cs="Arial"/>
        </w:rPr>
        <w:t>functionaliteiten</w:t>
      </w:r>
      <w:r w:rsidR="00001BF2">
        <w:rPr>
          <w:rFonts w:ascii="Arial" w:hAnsi="Arial" w:cs="Arial"/>
        </w:rPr>
        <w:t xml:space="preserve"> en een tablet</w:t>
      </w:r>
      <w:r w:rsidR="001F3689">
        <w:rPr>
          <w:rFonts w:ascii="Arial" w:hAnsi="Arial" w:cs="Arial"/>
        </w:rPr>
        <w:t xml:space="preserve">. Aan het eind van dit project zal het home </w:t>
      </w:r>
      <w:r w:rsidR="001E46B9">
        <w:rPr>
          <w:rFonts w:ascii="Arial" w:hAnsi="Arial" w:cs="Arial"/>
        </w:rPr>
        <w:t>assistent</w:t>
      </w:r>
      <w:r w:rsidR="001F3689">
        <w:rPr>
          <w:rFonts w:ascii="Arial" w:hAnsi="Arial" w:cs="Arial"/>
        </w:rPr>
        <w:t xml:space="preserve"> systeem </w:t>
      </w:r>
      <w:r w:rsidR="000855BB">
        <w:rPr>
          <w:rFonts w:ascii="Arial" w:hAnsi="Arial" w:cs="Arial"/>
        </w:rPr>
        <w:t>actief moeten zijn in de testomgeving. De opdrachtgever wenst dat het project aan de volgende eisen voldoet</w:t>
      </w:r>
      <w:r w:rsidR="0000736D">
        <w:rPr>
          <w:rFonts w:ascii="Arial" w:hAnsi="Arial" w:cs="Arial"/>
        </w:rPr>
        <w:t>.</w:t>
      </w:r>
    </w:p>
    <w:p w14:paraId="3657B2C4" w14:textId="0831E602" w:rsidR="0000736D" w:rsidRDefault="00FF5544" w:rsidP="00454364">
      <w:pPr>
        <w:pStyle w:val="Bijschrif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Een home </w:t>
      </w:r>
      <w:r w:rsidR="001E46B9">
        <w:rPr>
          <w:rFonts w:ascii="Arial" w:hAnsi="Arial" w:cs="Arial"/>
        </w:rPr>
        <w:t>assistent</w:t>
      </w:r>
      <w:r w:rsidR="00275DCA">
        <w:rPr>
          <w:rFonts w:ascii="Arial" w:hAnsi="Arial" w:cs="Arial"/>
        </w:rPr>
        <w:t xml:space="preserve"> systeem met biedenbare plattegrond</w:t>
      </w:r>
      <w:r w:rsidR="00F20CCE">
        <w:rPr>
          <w:rFonts w:ascii="Arial" w:hAnsi="Arial" w:cs="Arial"/>
        </w:rPr>
        <w:t>.</w:t>
      </w:r>
    </w:p>
    <w:p w14:paraId="30FAB55E" w14:textId="203EEA71" w:rsidR="00F20CCE" w:rsidRPr="00745AE5" w:rsidRDefault="001E46B9" w:rsidP="00454364">
      <w:pPr>
        <w:pStyle w:val="Bijschrif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Touchscreen interface voor het bedienen van home assistent</w:t>
      </w:r>
    </w:p>
    <w:p w14:paraId="29F892FE" w14:textId="77777777" w:rsidR="00C940ED" w:rsidRPr="00745AE5" w:rsidRDefault="00C940ED" w:rsidP="00C940ED">
      <w:pPr>
        <w:pStyle w:val="Bijschrift"/>
        <w:rPr>
          <w:rFonts w:ascii="Arial" w:hAnsi="Arial" w:cs="Arial"/>
        </w:rPr>
      </w:pPr>
    </w:p>
    <w:p w14:paraId="29F892FF" w14:textId="77777777" w:rsidR="009D56AF" w:rsidRPr="00745AE5" w:rsidRDefault="009D56AF" w:rsidP="009D56AF">
      <w:pPr>
        <w:pStyle w:val="Bijschrift"/>
        <w:rPr>
          <w:rFonts w:ascii="Arial" w:hAnsi="Arial" w:cs="Arial"/>
        </w:rPr>
      </w:pPr>
    </w:p>
    <w:p w14:paraId="29F89300" w14:textId="366C35C4" w:rsidR="009D56AF" w:rsidRPr="00745AE5" w:rsidRDefault="00F04376" w:rsidP="00A762F7">
      <w:pPr>
        <w:pStyle w:val="Kop2"/>
      </w:pPr>
      <w:bookmarkStart w:id="10" w:name="_Toc433806917"/>
      <w:bookmarkStart w:id="11" w:name="_Toc440534710"/>
      <w:r w:rsidRPr="00745AE5">
        <w:tab/>
      </w:r>
      <w:bookmarkStart w:id="12" w:name="_Toc20853146"/>
      <w:r w:rsidRPr="00745AE5">
        <w:t>Inhoud van Technisch ontwerp</w:t>
      </w:r>
      <w:bookmarkEnd w:id="10"/>
      <w:bookmarkEnd w:id="11"/>
      <w:bookmarkEnd w:id="12"/>
    </w:p>
    <w:p w14:paraId="29F89301" w14:textId="504DC021" w:rsidR="00F04376" w:rsidRPr="00745AE5" w:rsidRDefault="0004607F" w:rsidP="009D56AF">
      <w:pPr>
        <w:pStyle w:val="Bijschrift"/>
        <w:rPr>
          <w:rFonts w:ascii="Arial" w:hAnsi="Arial" w:cs="Arial"/>
        </w:rPr>
      </w:pPr>
      <w:r>
        <w:rPr>
          <w:rFonts w:ascii="Arial" w:hAnsi="Arial" w:cs="Arial"/>
        </w:rPr>
        <w:t>Dit technisch ontwerp zal voornamelijk dienen om uit te leggen hoe het product in elkaar zit en welke middelen en configuraties gebruikt zijn</w:t>
      </w:r>
      <w:r w:rsidR="00EE291B">
        <w:rPr>
          <w:rFonts w:ascii="Arial" w:hAnsi="Arial" w:cs="Arial"/>
        </w:rPr>
        <w:t xml:space="preserve">, hoe deze </w:t>
      </w:r>
      <w:r w:rsidR="00003672">
        <w:rPr>
          <w:rFonts w:ascii="Arial" w:hAnsi="Arial" w:cs="Arial"/>
        </w:rPr>
        <w:t>geïnstalleerd</w:t>
      </w:r>
      <w:r w:rsidR="00EE291B">
        <w:rPr>
          <w:rFonts w:ascii="Arial" w:hAnsi="Arial" w:cs="Arial"/>
        </w:rPr>
        <w:t xml:space="preserve"> zijn en daarnaast </w:t>
      </w:r>
      <w:r w:rsidR="00197642">
        <w:rPr>
          <w:rFonts w:ascii="Arial" w:hAnsi="Arial" w:cs="Arial"/>
        </w:rPr>
        <w:t>een testplan met daarin hoe en waar we het product zullen testen.</w:t>
      </w:r>
    </w:p>
    <w:p w14:paraId="29F89302" w14:textId="77777777" w:rsidR="00C856B0" w:rsidRPr="00745AE5" w:rsidRDefault="00C856B0" w:rsidP="009D56AF">
      <w:pPr>
        <w:pStyle w:val="Bijschrift"/>
        <w:rPr>
          <w:rFonts w:ascii="Arial" w:hAnsi="Arial" w:cs="Arial"/>
        </w:rPr>
      </w:pPr>
    </w:p>
    <w:p w14:paraId="29F89303" w14:textId="77777777" w:rsidR="00C856B0" w:rsidRPr="00745AE5" w:rsidRDefault="00C856B0" w:rsidP="009D56AF">
      <w:pPr>
        <w:pStyle w:val="Bijschrift"/>
        <w:rPr>
          <w:rFonts w:ascii="Arial" w:hAnsi="Arial" w:cs="Arial"/>
        </w:rPr>
      </w:pPr>
    </w:p>
    <w:p w14:paraId="29F89304" w14:textId="77777777" w:rsidR="00C856B0" w:rsidRPr="00745AE5" w:rsidRDefault="00C856B0" w:rsidP="009D56AF">
      <w:pPr>
        <w:pStyle w:val="Bijschrift"/>
        <w:rPr>
          <w:rFonts w:ascii="Arial" w:hAnsi="Arial" w:cs="Arial"/>
        </w:rPr>
      </w:pPr>
    </w:p>
    <w:p w14:paraId="29F89305" w14:textId="77777777" w:rsidR="00F04376" w:rsidRPr="00745AE5" w:rsidRDefault="00F04376" w:rsidP="00F04376">
      <w:pPr>
        <w:pStyle w:val="Bijschrift"/>
        <w:rPr>
          <w:rFonts w:ascii="Arial" w:hAnsi="Arial" w:cs="Arial"/>
        </w:rPr>
      </w:pPr>
    </w:p>
    <w:p w14:paraId="29F89307" w14:textId="483E99F6" w:rsidR="00F04376" w:rsidRDefault="00F04376" w:rsidP="00E33054">
      <w:pPr>
        <w:pStyle w:val="Kop1"/>
        <w:numPr>
          <w:ilvl w:val="0"/>
          <w:numId w:val="3"/>
        </w:numPr>
      </w:pPr>
      <w:r w:rsidRPr="00745AE5">
        <w:br w:type="page"/>
      </w:r>
      <w:bookmarkStart w:id="13" w:name="_Toc433806918"/>
      <w:bookmarkStart w:id="14" w:name="_Toc440534711"/>
      <w:bookmarkStart w:id="15" w:name="_Toc20853147"/>
      <w:r w:rsidRPr="00745AE5">
        <w:lastRenderedPageBreak/>
        <w:t>Fysiek ontwerp</w:t>
      </w:r>
      <w:bookmarkEnd w:id="13"/>
      <w:bookmarkEnd w:id="14"/>
      <w:bookmarkEnd w:id="15"/>
    </w:p>
    <w:p w14:paraId="24A53D73" w14:textId="72331866" w:rsidR="00E33054" w:rsidRDefault="00E33054" w:rsidP="00E33054">
      <w:pPr>
        <w:rPr>
          <w:lang w:eastAsia="ar-SA"/>
        </w:rPr>
      </w:pPr>
    </w:p>
    <w:p w14:paraId="2D3C0707" w14:textId="77777777" w:rsidR="00E33054" w:rsidRPr="00E33054" w:rsidRDefault="00E33054" w:rsidP="00E33054">
      <w:pPr>
        <w:rPr>
          <w:lang w:eastAsia="ar-SA"/>
        </w:rPr>
      </w:pPr>
    </w:p>
    <w:p w14:paraId="29F89308" w14:textId="77777777" w:rsidR="00F04376" w:rsidRPr="00745AE5" w:rsidRDefault="00FA42BB" w:rsidP="00E33054">
      <w:pPr>
        <w:pStyle w:val="Kop2"/>
        <w:numPr>
          <w:ilvl w:val="0"/>
          <w:numId w:val="0"/>
        </w:numPr>
      </w:pPr>
      <w:bookmarkStart w:id="16" w:name="_Toc433806919"/>
      <w:bookmarkStart w:id="17" w:name="_Toc440534712"/>
      <w:bookmarkStart w:id="18" w:name="_Toc20853148"/>
      <w:r w:rsidRPr="00745AE5">
        <w:t>2.1</w:t>
      </w:r>
      <w:r w:rsidR="00F04376" w:rsidRPr="00745AE5">
        <w:tab/>
      </w:r>
      <w:bookmarkEnd w:id="16"/>
      <w:r w:rsidR="00745AE5" w:rsidRPr="00745AE5">
        <w:t>Plan</w:t>
      </w:r>
      <w:bookmarkEnd w:id="17"/>
      <w:bookmarkEnd w:id="18"/>
    </w:p>
    <w:p w14:paraId="29F89309" w14:textId="2428D1FE" w:rsidR="00F638E3" w:rsidRPr="00745AE5" w:rsidRDefault="00CF11A0" w:rsidP="00F638E3">
      <w:pPr>
        <w:rPr>
          <w:rFonts w:cs="Arial"/>
        </w:rPr>
      </w:pPr>
      <w:r>
        <w:rPr>
          <w:rFonts w:cs="Arial"/>
        </w:rPr>
        <w:t xml:space="preserve">Het plan zoals beschreven </w:t>
      </w:r>
      <w:r w:rsidR="006E0449">
        <w:rPr>
          <w:rFonts w:cs="Arial"/>
        </w:rPr>
        <w:t xml:space="preserve">in het functioneel ontwerp. Home </w:t>
      </w:r>
      <w:proofErr w:type="spellStart"/>
      <w:r w:rsidR="006E0449">
        <w:rPr>
          <w:rFonts w:cs="Arial"/>
        </w:rPr>
        <w:t>assistant</w:t>
      </w:r>
      <w:proofErr w:type="spellEnd"/>
      <w:r w:rsidR="006E0449">
        <w:rPr>
          <w:rFonts w:cs="Arial"/>
        </w:rPr>
        <w:t xml:space="preserve"> gaa</w:t>
      </w:r>
      <w:r w:rsidR="00C15017">
        <w:rPr>
          <w:rFonts w:cs="Arial"/>
        </w:rPr>
        <w:t>t</w:t>
      </w:r>
      <w:r w:rsidR="006E0449">
        <w:rPr>
          <w:rFonts w:cs="Arial"/>
        </w:rPr>
        <w:t xml:space="preserve"> dienen als een </w:t>
      </w:r>
      <w:r w:rsidR="00FD39C5">
        <w:rPr>
          <w:rFonts w:cs="Arial"/>
        </w:rPr>
        <w:t xml:space="preserve">slim koppelstuk tussen verschillende applicaties en (projecten). De opbouw hiervan is een koppeling met de lampen. Deze kunnen bestuurd worden vanaf een floorplan (map) </w:t>
      </w:r>
      <w:r w:rsidR="00C15017">
        <w:rPr>
          <w:rFonts w:cs="Arial"/>
        </w:rPr>
        <w:t xml:space="preserve">dit allemaal is te zien in een </w:t>
      </w:r>
      <w:proofErr w:type="spellStart"/>
      <w:r w:rsidR="00C15017">
        <w:rPr>
          <w:rFonts w:cs="Arial"/>
        </w:rPr>
        <w:t>touch</w:t>
      </w:r>
      <w:proofErr w:type="spellEnd"/>
      <w:r w:rsidR="00C15017">
        <w:rPr>
          <w:rFonts w:cs="Arial"/>
        </w:rPr>
        <w:t xml:space="preserve"> inter</w:t>
      </w:r>
      <w:r w:rsidR="00EF4769">
        <w:rPr>
          <w:rFonts w:cs="Arial"/>
        </w:rPr>
        <w:t>face.</w:t>
      </w:r>
    </w:p>
    <w:p w14:paraId="29F8930A" w14:textId="77777777" w:rsidR="00FA42BB" w:rsidRPr="00745AE5" w:rsidRDefault="00FA42BB" w:rsidP="00F04376">
      <w:pPr>
        <w:pStyle w:val="Bijschrift"/>
        <w:rPr>
          <w:rFonts w:ascii="Arial" w:hAnsi="Arial" w:cs="Arial"/>
        </w:rPr>
      </w:pPr>
    </w:p>
    <w:p w14:paraId="29F8930B" w14:textId="77777777" w:rsidR="00F04376" w:rsidRPr="00745AE5" w:rsidRDefault="00FA42BB" w:rsidP="00E33054">
      <w:pPr>
        <w:pStyle w:val="Kop2"/>
        <w:numPr>
          <w:ilvl w:val="0"/>
          <w:numId w:val="0"/>
        </w:numPr>
        <w:ind w:left="700" w:hanging="700"/>
      </w:pPr>
      <w:bookmarkStart w:id="19" w:name="_Toc433806920"/>
      <w:bookmarkStart w:id="20" w:name="_Toc440534713"/>
      <w:bookmarkStart w:id="21" w:name="_Toc20853149"/>
      <w:r w:rsidRPr="00745AE5">
        <w:t>2.2</w:t>
      </w:r>
      <w:r w:rsidR="001527B5" w:rsidRPr="00745AE5">
        <w:tab/>
        <w:t xml:space="preserve">Opsomming </w:t>
      </w:r>
      <w:bookmarkEnd w:id="19"/>
      <w:r w:rsidR="00745AE5" w:rsidRPr="00745AE5">
        <w:t>te verrichte activiteiten</w:t>
      </w:r>
      <w:bookmarkEnd w:id="20"/>
      <w:bookmarkEnd w:id="21"/>
      <w:r w:rsidR="00745AE5" w:rsidRPr="00745AE5">
        <w:t xml:space="preserve"> </w:t>
      </w:r>
    </w:p>
    <w:p w14:paraId="29F8930C" w14:textId="679101CB" w:rsidR="00211685" w:rsidRDefault="006557A4" w:rsidP="006557A4">
      <w:pPr>
        <w:pStyle w:val="Bijschrift"/>
        <w:rPr>
          <w:rFonts w:ascii="Arial" w:hAnsi="Arial" w:cs="Arial"/>
          <w:b/>
          <w:szCs w:val="24"/>
        </w:rPr>
      </w:pPr>
      <w:r w:rsidRPr="006557A4">
        <w:rPr>
          <w:rFonts w:ascii="Arial" w:hAnsi="Arial" w:cs="Arial"/>
          <w:b/>
          <w:szCs w:val="24"/>
        </w:rPr>
        <w:t>Home assistent systeem</w:t>
      </w:r>
    </w:p>
    <w:p w14:paraId="40FEA522" w14:textId="539A636F" w:rsidR="006557A4" w:rsidRDefault="006557A4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r w:rsidRPr="003A7747">
        <w:rPr>
          <w:rFonts w:ascii="Arial" w:hAnsi="Arial" w:cs="Arial"/>
          <w:szCs w:val="24"/>
        </w:rPr>
        <w:t xml:space="preserve">Hass.io </w:t>
      </w:r>
      <w:r w:rsidR="003A7747" w:rsidRPr="003A7747">
        <w:rPr>
          <w:rFonts w:ascii="Arial" w:hAnsi="Arial" w:cs="Arial"/>
          <w:szCs w:val="24"/>
        </w:rPr>
        <w:t>laden in een vm. ware omgeving</w:t>
      </w:r>
    </w:p>
    <w:p w14:paraId="64E57EC6" w14:textId="6E20C204" w:rsidR="004C1AD0" w:rsidRDefault="004C1AD0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Hoofd gebruiker aanmaken/locatie toevoegen</w:t>
      </w:r>
    </w:p>
    <w:p w14:paraId="3CFAF2EF" w14:textId="7CCDF0FE" w:rsidR="003A7747" w:rsidRDefault="00771A15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Add-ons</w:t>
      </w:r>
      <w:proofErr w:type="spellEnd"/>
      <w:r>
        <w:rPr>
          <w:rFonts w:ascii="Arial" w:hAnsi="Arial" w:cs="Arial"/>
          <w:szCs w:val="24"/>
        </w:rPr>
        <w:t xml:space="preserve"> </w:t>
      </w:r>
      <w:r w:rsidR="004C1AD0">
        <w:rPr>
          <w:rFonts w:ascii="Arial" w:hAnsi="Arial" w:cs="Arial"/>
          <w:szCs w:val="24"/>
        </w:rPr>
        <w:t xml:space="preserve">IDE en </w:t>
      </w:r>
      <w:proofErr w:type="spellStart"/>
      <w:r w:rsidR="004C1AD0">
        <w:rPr>
          <w:rFonts w:ascii="Arial" w:hAnsi="Arial" w:cs="Arial"/>
          <w:szCs w:val="24"/>
        </w:rPr>
        <w:t>configrator</w:t>
      </w:r>
      <w:proofErr w:type="spellEnd"/>
      <w:r w:rsidR="004C1AD0">
        <w:rPr>
          <w:rFonts w:ascii="Arial" w:hAnsi="Arial" w:cs="Arial"/>
          <w:szCs w:val="24"/>
        </w:rPr>
        <w:t xml:space="preserve"> toevoegen</w:t>
      </w:r>
    </w:p>
    <w:p w14:paraId="03A33085" w14:textId="500E1B80" w:rsidR="004C1AD0" w:rsidRDefault="0030483C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Floorplan bestanden in de </w:t>
      </w:r>
      <w:proofErr w:type="spellStart"/>
      <w:r>
        <w:rPr>
          <w:rFonts w:ascii="Arial" w:hAnsi="Arial" w:cs="Arial"/>
          <w:szCs w:val="24"/>
        </w:rPr>
        <w:t>config</w:t>
      </w:r>
      <w:proofErr w:type="spellEnd"/>
      <w:r>
        <w:rPr>
          <w:rFonts w:ascii="Arial" w:hAnsi="Arial" w:cs="Arial"/>
          <w:szCs w:val="24"/>
        </w:rPr>
        <w:t xml:space="preserve"> zetten</w:t>
      </w:r>
    </w:p>
    <w:p w14:paraId="4841DCF5" w14:textId="1819167C" w:rsidR="0030483C" w:rsidRDefault="00FC5377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.</w:t>
      </w:r>
      <w:proofErr w:type="spellStart"/>
      <w:r w:rsidR="00D44B12">
        <w:rPr>
          <w:rFonts w:ascii="Arial" w:hAnsi="Arial" w:cs="Arial"/>
          <w:szCs w:val="24"/>
        </w:rPr>
        <w:t>y</w:t>
      </w:r>
      <w:r>
        <w:rPr>
          <w:rFonts w:ascii="Arial" w:hAnsi="Arial" w:cs="Arial"/>
          <w:szCs w:val="24"/>
        </w:rPr>
        <w:t>aml</w:t>
      </w:r>
      <w:proofErr w:type="spellEnd"/>
      <w:r>
        <w:rPr>
          <w:rFonts w:ascii="Arial" w:hAnsi="Arial" w:cs="Arial"/>
          <w:szCs w:val="24"/>
        </w:rPr>
        <w:t xml:space="preserve"> scripts aanpassen op het gebruik van floorplan</w:t>
      </w:r>
    </w:p>
    <w:p w14:paraId="4D675703" w14:textId="54EE44AB" w:rsidR="00FC5377" w:rsidRDefault="00FC5377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Maken van een plattegrond</w:t>
      </w:r>
    </w:p>
    <w:p w14:paraId="53CD24BE" w14:textId="6C0CF5EE" w:rsidR="00FC5377" w:rsidRDefault="00752305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Koppelen van de lampen aan home </w:t>
      </w:r>
      <w:proofErr w:type="spellStart"/>
      <w:r>
        <w:rPr>
          <w:rFonts w:ascii="Arial" w:hAnsi="Arial" w:cs="Arial"/>
          <w:szCs w:val="24"/>
        </w:rPr>
        <w:t>assistant</w:t>
      </w:r>
      <w:proofErr w:type="spellEnd"/>
      <w:r>
        <w:rPr>
          <w:rFonts w:ascii="Arial" w:hAnsi="Arial" w:cs="Arial"/>
          <w:szCs w:val="24"/>
        </w:rPr>
        <w:t xml:space="preserve"> </w:t>
      </w:r>
    </w:p>
    <w:p w14:paraId="48438FF1" w14:textId="0BF5741F" w:rsidR="00752305" w:rsidRDefault="00752305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Koppelen van de </w:t>
      </w:r>
      <w:proofErr w:type="spellStart"/>
      <w:r>
        <w:rPr>
          <w:rFonts w:ascii="Arial" w:hAnsi="Arial" w:cs="Arial"/>
          <w:szCs w:val="24"/>
        </w:rPr>
        <w:t>en</w:t>
      </w:r>
      <w:r w:rsidR="00305BD9">
        <w:rPr>
          <w:rFonts w:ascii="Arial" w:hAnsi="Arial" w:cs="Arial"/>
          <w:szCs w:val="24"/>
        </w:rPr>
        <w:t>tity</w:t>
      </w:r>
      <w:proofErr w:type="spellEnd"/>
      <w:r w:rsidR="00305BD9">
        <w:rPr>
          <w:rFonts w:ascii="Arial" w:hAnsi="Arial" w:cs="Arial"/>
          <w:szCs w:val="24"/>
        </w:rPr>
        <w:t xml:space="preserve"> </w:t>
      </w:r>
      <w:r w:rsidR="00B41284">
        <w:rPr>
          <w:rFonts w:ascii="Arial" w:hAnsi="Arial" w:cs="Arial"/>
          <w:szCs w:val="24"/>
        </w:rPr>
        <w:t>aan de plattegrond</w:t>
      </w:r>
    </w:p>
    <w:p w14:paraId="6274855A" w14:textId="06D0D243" w:rsidR="00950D86" w:rsidRDefault="00FF78F8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Toevoegen van de lampen en plattegrond in het </w:t>
      </w:r>
      <w:proofErr w:type="spellStart"/>
      <w:r>
        <w:rPr>
          <w:rFonts w:ascii="Arial" w:hAnsi="Arial" w:cs="Arial"/>
          <w:szCs w:val="24"/>
        </w:rPr>
        <w:t>overview</w:t>
      </w:r>
      <w:proofErr w:type="spellEnd"/>
      <w:r>
        <w:rPr>
          <w:rFonts w:ascii="Arial" w:hAnsi="Arial" w:cs="Arial"/>
          <w:szCs w:val="24"/>
        </w:rPr>
        <w:t xml:space="preserve"> menu</w:t>
      </w:r>
    </w:p>
    <w:p w14:paraId="141F1096" w14:textId="0FC06E2F" w:rsidR="00FF78F8" w:rsidRDefault="00A76759" w:rsidP="006557A4">
      <w:pPr>
        <w:pStyle w:val="Bijschrift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Acceptatietest </w:t>
      </w:r>
    </w:p>
    <w:p w14:paraId="08BC656F" w14:textId="6E815346" w:rsidR="00BF65CC" w:rsidRDefault="00BF65CC" w:rsidP="00950D86">
      <w:pPr>
        <w:pStyle w:val="Bijschrift"/>
        <w:rPr>
          <w:rFonts w:ascii="Arial" w:hAnsi="Arial" w:cs="Arial"/>
          <w:szCs w:val="24"/>
        </w:rPr>
      </w:pPr>
    </w:p>
    <w:p w14:paraId="726487C8" w14:textId="15B9FE77" w:rsidR="00950D86" w:rsidRDefault="00950D86" w:rsidP="00950D86">
      <w:pPr>
        <w:pStyle w:val="Bijschrift"/>
        <w:rPr>
          <w:rFonts w:ascii="Arial" w:hAnsi="Arial" w:cs="Arial"/>
          <w:szCs w:val="24"/>
        </w:rPr>
      </w:pPr>
    </w:p>
    <w:p w14:paraId="1B63E9FC" w14:textId="4A3C3AAA" w:rsidR="00950D86" w:rsidRPr="00950D86" w:rsidRDefault="00950D86" w:rsidP="00950D86">
      <w:pPr>
        <w:pStyle w:val="Bijschrift"/>
        <w:rPr>
          <w:rFonts w:ascii="Arial" w:hAnsi="Arial" w:cs="Arial"/>
          <w:b/>
          <w:szCs w:val="24"/>
        </w:rPr>
      </w:pPr>
      <w:r w:rsidRPr="00950D86">
        <w:rPr>
          <w:rFonts w:ascii="Arial" w:hAnsi="Arial" w:cs="Arial"/>
          <w:b/>
          <w:szCs w:val="24"/>
        </w:rPr>
        <w:t>tablet</w:t>
      </w:r>
    </w:p>
    <w:p w14:paraId="7394BD91" w14:textId="3DE4C20E" w:rsidR="006557A4" w:rsidRPr="002D16DB" w:rsidRDefault="00950D86" w:rsidP="00950D86">
      <w:pPr>
        <w:pStyle w:val="Bijschrif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passende os zoeken voor de wifi drivers van de tablet.</w:t>
      </w:r>
    </w:p>
    <w:p w14:paraId="29F8930D" w14:textId="77777777" w:rsidR="00211685" w:rsidRPr="00745AE5" w:rsidRDefault="00211685" w:rsidP="006D4CF5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w14:paraId="29F8930E" w14:textId="77777777" w:rsidR="00211685" w:rsidRPr="00745AE5" w:rsidRDefault="00211685" w:rsidP="006D4CF5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w14:paraId="29F8930F" w14:textId="77777777" w:rsidR="00211685" w:rsidRPr="00745AE5" w:rsidRDefault="00211685" w:rsidP="006D4CF5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w14:paraId="29F89310" w14:textId="77777777" w:rsidR="0079659F" w:rsidRPr="00745AE5" w:rsidRDefault="0079659F" w:rsidP="006D4CF5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w14:paraId="29F89311" w14:textId="77777777" w:rsidR="001527B5" w:rsidRPr="00745AE5" w:rsidRDefault="00FA42BB" w:rsidP="00E33054">
      <w:pPr>
        <w:pStyle w:val="Kop2"/>
        <w:numPr>
          <w:ilvl w:val="0"/>
          <w:numId w:val="0"/>
        </w:numPr>
        <w:ind w:left="700" w:hanging="700"/>
      </w:pPr>
      <w:bookmarkStart w:id="22" w:name="_Toc433806921"/>
      <w:bookmarkStart w:id="23" w:name="_Toc440534714"/>
      <w:bookmarkStart w:id="24" w:name="_Toc20853150"/>
      <w:r w:rsidRPr="00745AE5">
        <w:t>2.3</w:t>
      </w:r>
      <w:r w:rsidR="00924642" w:rsidRPr="00745AE5">
        <w:tab/>
      </w:r>
      <w:r w:rsidR="00745AE5" w:rsidRPr="00745AE5">
        <w:t xml:space="preserve">Te gebruiken </w:t>
      </w:r>
      <w:r w:rsidR="00924642" w:rsidRPr="00745AE5">
        <w:t>apparaten</w:t>
      </w:r>
      <w:bookmarkEnd w:id="22"/>
      <w:r w:rsidR="00745AE5" w:rsidRPr="00745AE5">
        <w:t xml:space="preserve"> en / of omgevingen</w:t>
      </w:r>
      <w:bookmarkEnd w:id="23"/>
      <w:bookmarkEnd w:id="2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966D8" w14:paraId="3A5B35A0" w14:textId="77777777" w:rsidTr="000966D8">
        <w:tc>
          <w:tcPr>
            <w:tcW w:w="4531" w:type="dxa"/>
          </w:tcPr>
          <w:p w14:paraId="7142575C" w14:textId="490BF243" w:rsidR="000966D8" w:rsidRPr="000966D8" w:rsidRDefault="000966D8" w:rsidP="00924642">
            <w:pPr>
              <w:rPr>
                <w:rFonts w:cs="Arial"/>
                <w:b/>
              </w:rPr>
            </w:pPr>
            <w:r w:rsidRPr="000966D8">
              <w:rPr>
                <w:rFonts w:cs="Arial"/>
                <w:b/>
              </w:rPr>
              <w:t>server</w:t>
            </w:r>
          </w:p>
        </w:tc>
        <w:tc>
          <w:tcPr>
            <w:tcW w:w="4531" w:type="dxa"/>
          </w:tcPr>
          <w:p w14:paraId="191E4C20" w14:textId="77777777" w:rsidR="000966D8" w:rsidRDefault="000966D8" w:rsidP="00924642">
            <w:pPr>
              <w:rPr>
                <w:rFonts w:cs="Arial"/>
              </w:rPr>
            </w:pPr>
          </w:p>
        </w:tc>
      </w:tr>
      <w:tr w:rsidR="000966D8" w14:paraId="4515FAE3" w14:textId="77777777" w:rsidTr="000966D8">
        <w:tc>
          <w:tcPr>
            <w:tcW w:w="4531" w:type="dxa"/>
          </w:tcPr>
          <w:p w14:paraId="58251856" w14:textId="598B6F4B" w:rsidR="000966D8" w:rsidRDefault="00A343D4" w:rsidP="00924642">
            <w:pPr>
              <w:rPr>
                <w:rFonts w:cs="Arial"/>
              </w:rPr>
            </w:pPr>
            <w:r>
              <w:rPr>
                <w:rFonts w:cs="Arial"/>
              </w:rPr>
              <w:t>werkgeheugen</w:t>
            </w:r>
          </w:p>
        </w:tc>
        <w:tc>
          <w:tcPr>
            <w:tcW w:w="4531" w:type="dxa"/>
          </w:tcPr>
          <w:p w14:paraId="22237396" w14:textId="0CD736DE" w:rsidR="000966D8" w:rsidRDefault="00CD6FAD" w:rsidP="00924642">
            <w:pPr>
              <w:rPr>
                <w:rFonts w:cs="Arial"/>
              </w:rPr>
            </w:pPr>
            <w:r>
              <w:rPr>
                <w:rFonts w:cs="Arial"/>
              </w:rPr>
              <w:t>2352</w:t>
            </w:r>
            <w:r w:rsidR="00D44B12">
              <w:rPr>
                <w:rFonts w:cs="Arial"/>
              </w:rPr>
              <w:t xml:space="preserve"> MB</w:t>
            </w:r>
          </w:p>
        </w:tc>
      </w:tr>
      <w:tr w:rsidR="000966D8" w14:paraId="63F18476" w14:textId="77777777" w:rsidTr="000966D8">
        <w:tc>
          <w:tcPr>
            <w:tcW w:w="4531" w:type="dxa"/>
          </w:tcPr>
          <w:p w14:paraId="7746B58C" w14:textId="0B7CCB57" w:rsidR="000966D8" w:rsidRDefault="002505E9" w:rsidP="00924642">
            <w:pPr>
              <w:rPr>
                <w:rFonts w:cs="Arial"/>
              </w:rPr>
            </w:pPr>
            <w:r>
              <w:rPr>
                <w:rFonts w:cs="Arial"/>
              </w:rPr>
              <w:t>opslag</w:t>
            </w:r>
          </w:p>
        </w:tc>
        <w:tc>
          <w:tcPr>
            <w:tcW w:w="4531" w:type="dxa"/>
          </w:tcPr>
          <w:p w14:paraId="6EAFA8F4" w14:textId="3760930E" w:rsidR="000966D8" w:rsidRDefault="00CD6FAD" w:rsidP="00924642">
            <w:pPr>
              <w:rPr>
                <w:rFonts w:cs="Arial"/>
              </w:rPr>
            </w:pPr>
            <w:r>
              <w:rPr>
                <w:rFonts w:cs="Arial"/>
              </w:rPr>
              <w:t>32</w:t>
            </w:r>
            <w:r w:rsidR="00D44B1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GB</w:t>
            </w:r>
          </w:p>
        </w:tc>
      </w:tr>
      <w:tr w:rsidR="000966D8" w14:paraId="10872A8F" w14:textId="77777777" w:rsidTr="000966D8">
        <w:tc>
          <w:tcPr>
            <w:tcW w:w="4531" w:type="dxa"/>
          </w:tcPr>
          <w:p w14:paraId="43738B64" w14:textId="61ADFF29" w:rsidR="000966D8" w:rsidRDefault="002505E9" w:rsidP="00924642">
            <w:pPr>
              <w:rPr>
                <w:rFonts w:cs="Arial"/>
              </w:rPr>
            </w:pPr>
            <w:r>
              <w:rPr>
                <w:rFonts w:cs="Arial"/>
              </w:rPr>
              <w:t>OS</w:t>
            </w:r>
          </w:p>
        </w:tc>
        <w:tc>
          <w:tcPr>
            <w:tcW w:w="4531" w:type="dxa"/>
          </w:tcPr>
          <w:p w14:paraId="42B76414" w14:textId="2631E9C6" w:rsidR="000966D8" w:rsidRDefault="00CD6FAD" w:rsidP="00924642">
            <w:pPr>
              <w:rPr>
                <w:rFonts w:cs="Arial"/>
              </w:rPr>
            </w:pPr>
            <w:r>
              <w:rPr>
                <w:rFonts w:cs="Arial"/>
              </w:rPr>
              <w:t>HASS.IO</w:t>
            </w:r>
          </w:p>
        </w:tc>
      </w:tr>
      <w:tr w:rsidR="002505E9" w14:paraId="095A3B3E" w14:textId="77777777" w:rsidTr="000966D8">
        <w:tc>
          <w:tcPr>
            <w:tcW w:w="4531" w:type="dxa"/>
          </w:tcPr>
          <w:p w14:paraId="5641FAA6" w14:textId="15C885CA" w:rsidR="002505E9" w:rsidRDefault="00CD6FAD" w:rsidP="00924642">
            <w:pPr>
              <w:rPr>
                <w:rFonts w:cs="Arial"/>
              </w:rPr>
            </w:pPr>
            <w:r>
              <w:rPr>
                <w:rFonts w:cs="Arial"/>
              </w:rPr>
              <w:t>IP-adres</w:t>
            </w:r>
          </w:p>
        </w:tc>
        <w:tc>
          <w:tcPr>
            <w:tcW w:w="4531" w:type="dxa"/>
          </w:tcPr>
          <w:p w14:paraId="3C399D74" w14:textId="2B2AF1E6" w:rsidR="002505E9" w:rsidRDefault="00361334" w:rsidP="00924642">
            <w:pPr>
              <w:rPr>
                <w:rFonts w:cs="Arial"/>
              </w:rPr>
            </w:pPr>
            <w:r>
              <w:rPr>
                <w:rFonts w:cs="Arial"/>
              </w:rPr>
              <w:t>192.168.146.128:8123</w:t>
            </w:r>
          </w:p>
        </w:tc>
      </w:tr>
      <w:tr w:rsidR="00CD6FAD" w14:paraId="53BDFC8C" w14:textId="77777777" w:rsidTr="000966D8">
        <w:tc>
          <w:tcPr>
            <w:tcW w:w="4531" w:type="dxa"/>
          </w:tcPr>
          <w:p w14:paraId="2B02BBA4" w14:textId="77777777" w:rsidR="00CD6FAD" w:rsidRDefault="00CD6FAD" w:rsidP="00924642">
            <w:pPr>
              <w:rPr>
                <w:rFonts w:cs="Arial"/>
              </w:rPr>
            </w:pPr>
          </w:p>
        </w:tc>
        <w:tc>
          <w:tcPr>
            <w:tcW w:w="4531" w:type="dxa"/>
          </w:tcPr>
          <w:p w14:paraId="22E55A17" w14:textId="77777777" w:rsidR="00CD6FAD" w:rsidRDefault="00CD6FAD" w:rsidP="00924642">
            <w:pPr>
              <w:rPr>
                <w:rFonts w:cs="Arial"/>
              </w:rPr>
            </w:pPr>
          </w:p>
        </w:tc>
      </w:tr>
      <w:tr w:rsidR="00CD6FAD" w14:paraId="2A1F585B" w14:textId="77777777" w:rsidTr="000966D8">
        <w:tc>
          <w:tcPr>
            <w:tcW w:w="4531" w:type="dxa"/>
          </w:tcPr>
          <w:p w14:paraId="7A215E1D" w14:textId="2487627E" w:rsidR="00CD6FAD" w:rsidRPr="00CD6FAD" w:rsidRDefault="00CD6FAD" w:rsidP="00924642">
            <w:pPr>
              <w:rPr>
                <w:rFonts w:cs="Arial"/>
                <w:b/>
              </w:rPr>
            </w:pPr>
            <w:r w:rsidRPr="00CD6FAD">
              <w:rPr>
                <w:rFonts w:cs="Arial"/>
                <w:b/>
              </w:rPr>
              <w:t>T</w:t>
            </w:r>
            <w:r w:rsidR="007435DB">
              <w:rPr>
                <w:rFonts w:cs="Arial"/>
                <w:b/>
              </w:rPr>
              <w:t>ouch interface</w:t>
            </w:r>
          </w:p>
        </w:tc>
        <w:tc>
          <w:tcPr>
            <w:tcW w:w="4531" w:type="dxa"/>
          </w:tcPr>
          <w:p w14:paraId="6D247166" w14:textId="77777777" w:rsidR="00CD6FAD" w:rsidRDefault="00CD6FAD" w:rsidP="00924642">
            <w:pPr>
              <w:rPr>
                <w:rFonts w:cs="Arial"/>
              </w:rPr>
            </w:pPr>
          </w:p>
        </w:tc>
      </w:tr>
      <w:tr w:rsidR="00361334" w14:paraId="46D6FECE" w14:textId="77777777" w:rsidTr="000966D8">
        <w:tc>
          <w:tcPr>
            <w:tcW w:w="4531" w:type="dxa"/>
          </w:tcPr>
          <w:p w14:paraId="2CDB5606" w14:textId="5BA8EDD7" w:rsidR="00361334" w:rsidRPr="00361334" w:rsidRDefault="00361334" w:rsidP="00924642">
            <w:pPr>
              <w:rPr>
                <w:rFonts w:cs="Arial"/>
              </w:rPr>
            </w:pPr>
            <w:r>
              <w:rPr>
                <w:rFonts w:cs="Arial"/>
              </w:rPr>
              <w:t>Werkgeheugen</w:t>
            </w:r>
          </w:p>
        </w:tc>
        <w:tc>
          <w:tcPr>
            <w:tcW w:w="4531" w:type="dxa"/>
          </w:tcPr>
          <w:p w14:paraId="757FE73D" w14:textId="77777777" w:rsidR="00361334" w:rsidRDefault="00361334" w:rsidP="00924642">
            <w:pPr>
              <w:rPr>
                <w:rFonts w:cs="Arial"/>
              </w:rPr>
            </w:pPr>
          </w:p>
        </w:tc>
      </w:tr>
      <w:tr w:rsidR="00361334" w14:paraId="7CED6683" w14:textId="77777777" w:rsidTr="000966D8">
        <w:tc>
          <w:tcPr>
            <w:tcW w:w="4531" w:type="dxa"/>
          </w:tcPr>
          <w:p w14:paraId="45B3C763" w14:textId="084B1FDF" w:rsidR="00361334" w:rsidRPr="00D44B12" w:rsidRDefault="00361334" w:rsidP="00924642">
            <w:pPr>
              <w:rPr>
                <w:rFonts w:cs="Arial"/>
              </w:rPr>
            </w:pPr>
            <w:r w:rsidRPr="00D44B12">
              <w:rPr>
                <w:rFonts w:cs="Arial"/>
              </w:rPr>
              <w:t>Opslag</w:t>
            </w:r>
          </w:p>
        </w:tc>
        <w:tc>
          <w:tcPr>
            <w:tcW w:w="4531" w:type="dxa"/>
          </w:tcPr>
          <w:p w14:paraId="1CF4F87C" w14:textId="77777777" w:rsidR="00361334" w:rsidRDefault="00361334" w:rsidP="00924642">
            <w:pPr>
              <w:rPr>
                <w:rFonts w:cs="Arial"/>
              </w:rPr>
            </w:pPr>
          </w:p>
        </w:tc>
      </w:tr>
      <w:tr w:rsidR="00361334" w14:paraId="1FA241FB" w14:textId="77777777" w:rsidTr="000966D8">
        <w:tc>
          <w:tcPr>
            <w:tcW w:w="4531" w:type="dxa"/>
          </w:tcPr>
          <w:p w14:paraId="18899E2F" w14:textId="29F11B2A" w:rsidR="00361334" w:rsidRPr="00D44B12" w:rsidRDefault="00D44B12" w:rsidP="00924642">
            <w:pPr>
              <w:rPr>
                <w:rFonts w:cs="Arial"/>
              </w:rPr>
            </w:pPr>
            <w:r w:rsidRPr="00D44B12">
              <w:rPr>
                <w:rFonts w:cs="Arial"/>
              </w:rPr>
              <w:t>OS</w:t>
            </w:r>
          </w:p>
        </w:tc>
        <w:tc>
          <w:tcPr>
            <w:tcW w:w="4531" w:type="dxa"/>
          </w:tcPr>
          <w:p w14:paraId="72862765" w14:textId="77777777" w:rsidR="00361334" w:rsidRDefault="00361334" w:rsidP="00924642">
            <w:pPr>
              <w:rPr>
                <w:rFonts w:cs="Arial"/>
              </w:rPr>
            </w:pPr>
          </w:p>
        </w:tc>
      </w:tr>
      <w:tr w:rsidR="00361334" w14:paraId="76F4AFE2" w14:textId="77777777" w:rsidTr="000966D8">
        <w:tc>
          <w:tcPr>
            <w:tcW w:w="4531" w:type="dxa"/>
          </w:tcPr>
          <w:p w14:paraId="248CD8D6" w14:textId="1E4B69CE" w:rsidR="00361334" w:rsidRPr="00D44B12" w:rsidRDefault="00D44B12" w:rsidP="00924642">
            <w:pPr>
              <w:rPr>
                <w:rFonts w:cs="Arial"/>
              </w:rPr>
            </w:pPr>
            <w:r w:rsidRPr="00D44B12">
              <w:rPr>
                <w:rFonts w:cs="Arial"/>
              </w:rPr>
              <w:t>IP-adres</w:t>
            </w:r>
          </w:p>
        </w:tc>
        <w:tc>
          <w:tcPr>
            <w:tcW w:w="4531" w:type="dxa"/>
          </w:tcPr>
          <w:p w14:paraId="4A6745FC" w14:textId="77777777" w:rsidR="00361334" w:rsidRDefault="00361334" w:rsidP="00924642">
            <w:pPr>
              <w:rPr>
                <w:rFonts w:cs="Arial"/>
              </w:rPr>
            </w:pPr>
          </w:p>
        </w:tc>
      </w:tr>
      <w:tr w:rsidR="00D44B12" w14:paraId="02C03BB3" w14:textId="77777777" w:rsidTr="000966D8">
        <w:tc>
          <w:tcPr>
            <w:tcW w:w="4531" w:type="dxa"/>
          </w:tcPr>
          <w:p w14:paraId="1A1B6C69" w14:textId="77777777" w:rsidR="00D44B12" w:rsidRPr="00D44B12" w:rsidRDefault="00D44B12" w:rsidP="00924642">
            <w:pPr>
              <w:rPr>
                <w:rFonts w:cs="Arial"/>
              </w:rPr>
            </w:pPr>
          </w:p>
        </w:tc>
        <w:tc>
          <w:tcPr>
            <w:tcW w:w="4531" w:type="dxa"/>
          </w:tcPr>
          <w:p w14:paraId="291AC339" w14:textId="77777777" w:rsidR="00D44B12" w:rsidRDefault="00D44B12" w:rsidP="00924642">
            <w:pPr>
              <w:rPr>
                <w:rFonts w:cs="Arial"/>
              </w:rPr>
            </w:pPr>
          </w:p>
        </w:tc>
      </w:tr>
      <w:tr w:rsidR="00D44B12" w14:paraId="697647BB" w14:textId="77777777" w:rsidTr="000966D8">
        <w:tc>
          <w:tcPr>
            <w:tcW w:w="4531" w:type="dxa"/>
          </w:tcPr>
          <w:p w14:paraId="3D707CBE" w14:textId="77777777" w:rsidR="00D44B12" w:rsidRPr="00D44B12" w:rsidRDefault="00D44B12" w:rsidP="00924642">
            <w:pPr>
              <w:rPr>
                <w:rFonts w:cs="Arial"/>
              </w:rPr>
            </w:pPr>
          </w:p>
        </w:tc>
        <w:tc>
          <w:tcPr>
            <w:tcW w:w="4531" w:type="dxa"/>
          </w:tcPr>
          <w:p w14:paraId="1F6E671B" w14:textId="77777777" w:rsidR="00D44B12" w:rsidRDefault="00D44B12" w:rsidP="00924642">
            <w:pPr>
              <w:rPr>
                <w:rFonts w:cs="Arial"/>
              </w:rPr>
            </w:pPr>
          </w:p>
        </w:tc>
      </w:tr>
    </w:tbl>
    <w:p w14:paraId="29F89312" w14:textId="77777777" w:rsidR="00924642" w:rsidRPr="00745AE5" w:rsidRDefault="00924642" w:rsidP="00924642">
      <w:pPr>
        <w:rPr>
          <w:rFonts w:cs="Arial"/>
        </w:rPr>
      </w:pPr>
    </w:p>
    <w:p w14:paraId="29F89313" w14:textId="77777777" w:rsidR="007E36D5" w:rsidRPr="00745AE5" w:rsidRDefault="007E36D5" w:rsidP="00924642">
      <w:pPr>
        <w:rPr>
          <w:rFonts w:cs="Arial"/>
        </w:rPr>
      </w:pPr>
    </w:p>
    <w:p w14:paraId="29F89314" w14:textId="77777777" w:rsidR="00DE0BB4" w:rsidRPr="00745AE5" w:rsidRDefault="00DE0BB4" w:rsidP="00DE0BB4">
      <w:pPr>
        <w:rPr>
          <w:rFonts w:cs="Arial"/>
          <w:b/>
        </w:rPr>
      </w:pPr>
    </w:p>
    <w:p w14:paraId="29F89315" w14:textId="77777777" w:rsidR="00DE0BB4" w:rsidRPr="00745AE5" w:rsidRDefault="00DE0BB4" w:rsidP="00DE0BB4">
      <w:pPr>
        <w:pStyle w:val="Bijschrift"/>
        <w:rPr>
          <w:rFonts w:ascii="Arial" w:hAnsi="Arial" w:cs="Arial"/>
        </w:rPr>
      </w:pPr>
    </w:p>
    <w:p w14:paraId="29F89316" w14:textId="77777777" w:rsidR="00DE0BB4" w:rsidRPr="00745AE5" w:rsidRDefault="00F36614" w:rsidP="00E35FA7">
      <w:pPr>
        <w:pStyle w:val="Kop1"/>
      </w:pPr>
      <w:r w:rsidRPr="00745AE5">
        <w:br w:type="page"/>
      </w:r>
      <w:bookmarkStart w:id="25" w:name="_Toc433806923"/>
      <w:bookmarkStart w:id="26" w:name="_Toc440534715"/>
      <w:bookmarkStart w:id="27" w:name="_Toc20853151"/>
      <w:r w:rsidR="00C8302E" w:rsidRPr="00745AE5">
        <w:lastRenderedPageBreak/>
        <w:t>3</w:t>
      </w:r>
      <w:r w:rsidR="00C8302E" w:rsidRPr="00745AE5">
        <w:tab/>
        <w:t xml:space="preserve">Inrichting </w:t>
      </w:r>
      <w:bookmarkEnd w:id="25"/>
      <w:r w:rsidR="00745AE5" w:rsidRPr="00745AE5">
        <w:t>omgeving</w:t>
      </w:r>
      <w:bookmarkEnd w:id="26"/>
      <w:bookmarkEnd w:id="27"/>
    </w:p>
    <w:p w14:paraId="29F89317" w14:textId="77777777" w:rsidR="00C8302E" w:rsidRPr="00745AE5" w:rsidRDefault="00C8302E" w:rsidP="00DE0BB4">
      <w:pPr>
        <w:rPr>
          <w:rFonts w:cs="Arial"/>
        </w:rPr>
      </w:pPr>
    </w:p>
    <w:p w14:paraId="29F89318" w14:textId="77777777" w:rsidR="00C8302E" w:rsidRPr="00745AE5" w:rsidRDefault="00C8302E" w:rsidP="00A76759">
      <w:pPr>
        <w:pStyle w:val="Kop2"/>
        <w:numPr>
          <w:ilvl w:val="0"/>
          <w:numId w:val="0"/>
        </w:numPr>
        <w:ind w:left="700" w:hanging="700"/>
      </w:pPr>
      <w:bookmarkStart w:id="28" w:name="_Toc433806924"/>
      <w:bookmarkStart w:id="29" w:name="_Toc440534716"/>
      <w:bookmarkStart w:id="30" w:name="_Toc20853152"/>
      <w:r w:rsidRPr="00745AE5">
        <w:t>3.1</w:t>
      </w:r>
      <w:r w:rsidRPr="00745AE5">
        <w:tab/>
        <w:t>Installatie</w:t>
      </w:r>
      <w:bookmarkEnd w:id="28"/>
      <w:r w:rsidR="00745AE5" w:rsidRPr="00745AE5">
        <w:t>overzicht</w:t>
      </w:r>
      <w:bookmarkEnd w:id="29"/>
      <w:bookmarkEnd w:id="30"/>
    </w:p>
    <w:p w14:paraId="29F89319" w14:textId="187A12E0" w:rsidR="00C8302E" w:rsidRDefault="0017764B" w:rsidP="00DE0BB4">
      <w:pPr>
        <w:rPr>
          <w:rFonts w:cs="Arial"/>
        </w:rPr>
      </w:pPr>
      <w:r>
        <w:rPr>
          <w:rFonts w:cs="Arial"/>
        </w:rPr>
        <w:t xml:space="preserve">Voor een succesvolle installatie van de gebruikte systemen zijn de volgende applicaties nodig </w:t>
      </w:r>
    </w:p>
    <w:p w14:paraId="1E32E7F4" w14:textId="21426E38" w:rsidR="0017764B" w:rsidRDefault="00EF4769" w:rsidP="0017764B">
      <w:pPr>
        <w:pStyle w:val="Lijstalinea"/>
        <w:numPr>
          <w:ilvl w:val="0"/>
          <w:numId w:val="8"/>
        </w:numPr>
        <w:rPr>
          <w:rFonts w:cs="Arial"/>
        </w:rPr>
      </w:pPr>
      <w:proofErr w:type="spellStart"/>
      <w:r>
        <w:rPr>
          <w:rFonts w:cs="Arial"/>
        </w:rPr>
        <w:t>vmware</w:t>
      </w:r>
      <w:proofErr w:type="spellEnd"/>
    </w:p>
    <w:p w14:paraId="0C8B0DE6" w14:textId="79ADA50C" w:rsidR="00EF4769" w:rsidRDefault="00EF4769" w:rsidP="0017764B">
      <w:pPr>
        <w:pStyle w:val="Lijstalinea"/>
        <w:numPr>
          <w:ilvl w:val="0"/>
          <w:numId w:val="8"/>
        </w:numPr>
        <w:rPr>
          <w:rFonts w:cs="Arial"/>
        </w:rPr>
      </w:pPr>
      <w:proofErr w:type="spellStart"/>
      <w:r>
        <w:rPr>
          <w:rFonts w:cs="Arial"/>
        </w:rPr>
        <w:t>hass.os</w:t>
      </w:r>
      <w:proofErr w:type="spellEnd"/>
    </w:p>
    <w:p w14:paraId="15A1B9E5" w14:textId="62FE3152" w:rsidR="00EF4769" w:rsidRDefault="003B6828" w:rsidP="0017764B">
      <w:pPr>
        <w:pStyle w:val="Lijstalinea"/>
        <w:numPr>
          <w:ilvl w:val="0"/>
          <w:numId w:val="8"/>
        </w:numPr>
        <w:rPr>
          <w:rFonts w:cs="Arial"/>
        </w:rPr>
      </w:pPr>
      <w:proofErr w:type="spellStart"/>
      <w:r>
        <w:rPr>
          <w:rFonts w:cs="Arial"/>
        </w:rPr>
        <w:t>configurator</w:t>
      </w:r>
      <w:proofErr w:type="spellEnd"/>
    </w:p>
    <w:p w14:paraId="4CB6F98B" w14:textId="6DE3A60C" w:rsidR="003B6828" w:rsidRDefault="003B6828" w:rsidP="0017764B">
      <w:pPr>
        <w:pStyle w:val="Lijstalinea"/>
        <w:numPr>
          <w:ilvl w:val="0"/>
          <w:numId w:val="8"/>
        </w:numPr>
        <w:rPr>
          <w:rFonts w:cs="Arial"/>
        </w:rPr>
      </w:pPr>
      <w:r>
        <w:rPr>
          <w:rFonts w:cs="Arial"/>
        </w:rPr>
        <w:t>IDE</w:t>
      </w:r>
    </w:p>
    <w:p w14:paraId="51660FEC" w14:textId="7AE75808" w:rsidR="003B6828" w:rsidRDefault="003B6828" w:rsidP="0017764B">
      <w:pPr>
        <w:pStyle w:val="Lijstalinea"/>
        <w:numPr>
          <w:ilvl w:val="0"/>
          <w:numId w:val="8"/>
        </w:numPr>
        <w:rPr>
          <w:rFonts w:cs="Arial"/>
        </w:rPr>
      </w:pPr>
      <w:r>
        <w:rPr>
          <w:rFonts w:cs="Arial"/>
        </w:rPr>
        <w:t>Floorplan</w:t>
      </w:r>
    </w:p>
    <w:p w14:paraId="18291322" w14:textId="414F24B2" w:rsidR="002B7F6B" w:rsidRDefault="002B7F6B" w:rsidP="0017764B">
      <w:pPr>
        <w:pStyle w:val="Lijstalinea"/>
        <w:numPr>
          <w:ilvl w:val="0"/>
          <w:numId w:val="8"/>
        </w:numPr>
        <w:rPr>
          <w:rFonts w:cs="Arial"/>
        </w:rPr>
      </w:pPr>
      <w:proofErr w:type="spellStart"/>
      <w:r>
        <w:rPr>
          <w:rFonts w:cs="Arial"/>
        </w:rPr>
        <w:t>Hue</w:t>
      </w:r>
      <w:proofErr w:type="spellEnd"/>
      <w:r>
        <w:rPr>
          <w:rFonts w:cs="Arial"/>
        </w:rPr>
        <w:t xml:space="preserve"> bridge</w:t>
      </w:r>
    </w:p>
    <w:p w14:paraId="68229893" w14:textId="77777777" w:rsidR="003B6828" w:rsidRPr="0017764B" w:rsidRDefault="003B6828" w:rsidP="003B6828">
      <w:pPr>
        <w:pStyle w:val="Lijstalinea"/>
        <w:rPr>
          <w:rFonts w:cs="Arial"/>
        </w:rPr>
      </w:pPr>
    </w:p>
    <w:p w14:paraId="29F8931A" w14:textId="14D6925D" w:rsidR="00C8302E" w:rsidRDefault="00C8302E" w:rsidP="00C8302E">
      <w:pPr>
        <w:rPr>
          <w:rFonts w:cs="Arial"/>
        </w:rPr>
      </w:pPr>
    </w:p>
    <w:p w14:paraId="06B9BAD4" w14:textId="5A5DD565" w:rsidR="004453BF" w:rsidRPr="00745AE5" w:rsidRDefault="008C7DF0" w:rsidP="00C8302E">
      <w:pPr>
        <w:rPr>
          <w:rFonts w:cs="Arial"/>
        </w:rPr>
      </w:pPr>
      <w:r>
        <w:rPr>
          <w:rFonts w:cs="Arial"/>
        </w:rPr>
        <w:t xml:space="preserve">De daadwerkelijke </w:t>
      </w:r>
      <w:r w:rsidR="003B6828">
        <w:rPr>
          <w:rFonts w:cs="Arial"/>
        </w:rPr>
        <w:t>installatie</w:t>
      </w:r>
      <w:r>
        <w:rPr>
          <w:rFonts w:cs="Arial"/>
        </w:rPr>
        <w:t xml:space="preserve"> en configuratie van deze systemen zijn terug te vinden in </w:t>
      </w:r>
      <w:r w:rsidR="003B6828">
        <w:rPr>
          <w:rFonts w:cs="Arial"/>
        </w:rPr>
        <w:t>de SharePoint dit heb ik gedaan voor het besparen van papier.</w:t>
      </w:r>
    </w:p>
    <w:p w14:paraId="29F8931D" w14:textId="77777777" w:rsidR="00487B33" w:rsidRPr="00745AE5" w:rsidRDefault="00487B33" w:rsidP="00AD3F93">
      <w:pPr>
        <w:rPr>
          <w:rFonts w:cs="Arial"/>
        </w:rPr>
      </w:pPr>
    </w:p>
    <w:p w14:paraId="29F89320" w14:textId="77777777" w:rsidR="004D4FE1" w:rsidRPr="00745AE5" w:rsidRDefault="004D4FE1" w:rsidP="00C8302E">
      <w:pPr>
        <w:pStyle w:val="Bijschrift"/>
        <w:rPr>
          <w:rFonts w:ascii="Arial" w:hAnsi="Arial" w:cs="Arial"/>
        </w:rPr>
      </w:pPr>
    </w:p>
    <w:p w14:paraId="29F89321" w14:textId="77777777" w:rsidR="00C8302E" w:rsidRPr="00745AE5" w:rsidRDefault="0080318A" w:rsidP="00A76759">
      <w:pPr>
        <w:pStyle w:val="Kop2"/>
        <w:numPr>
          <w:ilvl w:val="0"/>
          <w:numId w:val="0"/>
        </w:numPr>
        <w:ind w:left="700" w:hanging="700"/>
      </w:pPr>
      <w:bookmarkStart w:id="31" w:name="_Toc433806926"/>
      <w:bookmarkStart w:id="32" w:name="_Toc440534718"/>
      <w:bookmarkStart w:id="33" w:name="_Toc20853153"/>
      <w:r w:rsidRPr="00745AE5">
        <w:t>3.3</w:t>
      </w:r>
      <w:r w:rsidRPr="00745AE5">
        <w:tab/>
        <w:t>I</w:t>
      </w:r>
      <w:r w:rsidR="00AE698E" w:rsidRPr="00745AE5">
        <w:t>nrichting permissies</w:t>
      </w:r>
      <w:bookmarkEnd w:id="31"/>
      <w:bookmarkEnd w:id="32"/>
      <w:bookmarkEnd w:id="33"/>
    </w:p>
    <w:p w14:paraId="29F89322" w14:textId="1292DC38" w:rsidR="00AE698E" w:rsidRDefault="00C115BA" w:rsidP="00AE698E">
      <w:pPr>
        <w:rPr>
          <w:rFonts w:cs="Arial"/>
        </w:rPr>
      </w:pPr>
      <w:r>
        <w:rPr>
          <w:rFonts w:cs="Arial"/>
        </w:rPr>
        <w:t xml:space="preserve">gebruikers van het systeem zullen een </w:t>
      </w:r>
      <w:r w:rsidR="00E23DF9">
        <w:rPr>
          <w:rFonts w:cs="Arial"/>
        </w:rPr>
        <w:t xml:space="preserve">account krijgen zonder </w:t>
      </w:r>
      <w:proofErr w:type="spellStart"/>
      <w:r w:rsidR="00E23DF9">
        <w:rPr>
          <w:rFonts w:cs="Arial"/>
        </w:rPr>
        <w:t>admin</w:t>
      </w:r>
      <w:proofErr w:type="spellEnd"/>
      <w:r w:rsidR="00E23DF9">
        <w:rPr>
          <w:rFonts w:cs="Arial"/>
        </w:rPr>
        <w:t xml:space="preserve"> rechten</w:t>
      </w:r>
      <w:r w:rsidR="001116DE">
        <w:rPr>
          <w:rFonts w:cs="Arial"/>
        </w:rPr>
        <w:t xml:space="preserve">. De beheerder </w:t>
      </w:r>
      <w:r w:rsidR="007435DB">
        <w:rPr>
          <w:rFonts w:cs="Arial"/>
        </w:rPr>
        <w:t xml:space="preserve">van het systeem en de klant worden op de hoogte gesteld van de inloggegevens van home assistent en de </w:t>
      </w:r>
      <w:proofErr w:type="spellStart"/>
      <w:r w:rsidR="007435DB">
        <w:rPr>
          <w:rFonts w:cs="Arial"/>
        </w:rPr>
        <w:t>touch</w:t>
      </w:r>
      <w:proofErr w:type="spellEnd"/>
      <w:r w:rsidR="007435DB">
        <w:rPr>
          <w:rFonts w:cs="Arial"/>
        </w:rPr>
        <w:t xml:space="preserve"> interface</w:t>
      </w:r>
    </w:p>
    <w:p w14:paraId="6897F649" w14:textId="77777777" w:rsidR="007435DB" w:rsidRPr="00745AE5" w:rsidRDefault="007435DB" w:rsidP="00AE698E">
      <w:pPr>
        <w:rPr>
          <w:rFonts w:cs="Arial"/>
        </w:rPr>
      </w:pPr>
    </w:p>
    <w:p w14:paraId="29F89323" w14:textId="77777777" w:rsidR="00B51AF7" w:rsidRPr="00745AE5" w:rsidRDefault="00B51AF7" w:rsidP="00A76759">
      <w:pPr>
        <w:pStyle w:val="Kop2"/>
        <w:numPr>
          <w:ilvl w:val="0"/>
          <w:numId w:val="0"/>
        </w:numPr>
        <w:ind w:left="700" w:hanging="700"/>
      </w:pPr>
      <w:bookmarkStart w:id="34" w:name="_Toc433806931"/>
      <w:bookmarkStart w:id="35" w:name="_Toc440534719"/>
      <w:bookmarkStart w:id="36" w:name="_Toc20853154"/>
      <w:r w:rsidRPr="00745AE5">
        <w:t>3.4</w:t>
      </w:r>
      <w:r w:rsidRPr="00745AE5">
        <w:tab/>
        <w:t>Applicaties</w:t>
      </w:r>
      <w:bookmarkEnd w:id="34"/>
      <w:bookmarkEnd w:id="35"/>
      <w:bookmarkEnd w:id="36"/>
    </w:p>
    <w:p w14:paraId="29F89324" w14:textId="7241CC26" w:rsidR="00910309" w:rsidRDefault="00E608DE" w:rsidP="00910309">
      <w:pPr>
        <w:rPr>
          <w:rFonts w:cs="Arial"/>
        </w:rPr>
      </w:pPr>
      <w:r>
        <w:rPr>
          <w:rFonts w:cs="Arial"/>
        </w:rPr>
        <w:t xml:space="preserve">Tijdens </w:t>
      </w:r>
      <w:r w:rsidR="00FE275B">
        <w:rPr>
          <w:rFonts w:cs="Arial"/>
        </w:rPr>
        <w:t>de test en onderzoeksfase maken wij gebruik van de volgende software:</w:t>
      </w:r>
    </w:p>
    <w:p w14:paraId="660D3CC5" w14:textId="0D369F89" w:rsidR="00183363" w:rsidRPr="00183363" w:rsidRDefault="004F6107" w:rsidP="00183363">
      <w:pPr>
        <w:pStyle w:val="Lijstalinea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Home </w:t>
      </w:r>
      <w:proofErr w:type="spellStart"/>
      <w:r>
        <w:rPr>
          <w:rFonts w:cs="Arial"/>
        </w:rPr>
        <w:t>assistant</w:t>
      </w:r>
      <w:bookmarkStart w:id="37" w:name="_GoBack"/>
      <w:bookmarkEnd w:id="37"/>
      <w:proofErr w:type="spellEnd"/>
    </w:p>
    <w:p w14:paraId="29F89326" w14:textId="0C7B0220" w:rsidR="00AE698E" w:rsidRPr="00745AE5" w:rsidRDefault="00DB2087" w:rsidP="00E35FA7">
      <w:pPr>
        <w:pStyle w:val="Kop1"/>
      </w:pPr>
      <w:r w:rsidRPr="00183363">
        <w:br w:type="page"/>
      </w:r>
      <w:bookmarkStart w:id="38" w:name="_Toc433806932"/>
      <w:bookmarkStart w:id="39" w:name="_Toc440534720"/>
      <w:bookmarkStart w:id="40" w:name="_Toc20853155"/>
      <w:r w:rsidR="006039C1" w:rsidRPr="00745AE5">
        <w:lastRenderedPageBreak/>
        <w:t>4</w:t>
      </w:r>
      <w:r w:rsidR="006039C1" w:rsidRPr="00745AE5">
        <w:tab/>
        <w:t>Inrichting services</w:t>
      </w:r>
      <w:bookmarkEnd w:id="38"/>
      <w:r w:rsidR="00745AE5" w:rsidRPr="00745AE5">
        <w:t xml:space="preserve"> en gebruikers</w:t>
      </w:r>
      <w:bookmarkEnd w:id="39"/>
      <w:bookmarkEnd w:id="40"/>
    </w:p>
    <w:p w14:paraId="29F89327" w14:textId="77777777" w:rsidR="006039C1" w:rsidRPr="00745AE5" w:rsidRDefault="006039C1" w:rsidP="006039C1">
      <w:pPr>
        <w:pStyle w:val="Bijschrift"/>
        <w:rPr>
          <w:rFonts w:ascii="Arial" w:hAnsi="Arial" w:cs="Arial"/>
        </w:rPr>
      </w:pPr>
    </w:p>
    <w:p w14:paraId="29F89328" w14:textId="77777777" w:rsidR="006039C1" w:rsidRPr="00745AE5" w:rsidRDefault="006039C1" w:rsidP="00924642">
      <w:pPr>
        <w:rPr>
          <w:rFonts w:cs="Arial"/>
        </w:rPr>
      </w:pPr>
    </w:p>
    <w:p w14:paraId="29F89329" w14:textId="77777777" w:rsidR="006039C1" w:rsidRPr="00745AE5" w:rsidRDefault="0072769A" w:rsidP="00530389">
      <w:pPr>
        <w:pStyle w:val="Kop2"/>
        <w:numPr>
          <w:ilvl w:val="0"/>
          <w:numId w:val="0"/>
        </w:numPr>
        <w:ind w:left="700" w:hanging="700"/>
      </w:pPr>
      <w:bookmarkStart w:id="41" w:name="_Toc433806933"/>
      <w:bookmarkStart w:id="42" w:name="_Toc440534721"/>
      <w:bookmarkStart w:id="43" w:name="_Toc20853156"/>
      <w:r w:rsidRPr="00745AE5">
        <w:t>4.1</w:t>
      </w:r>
      <w:r w:rsidRPr="00745AE5">
        <w:tab/>
      </w:r>
      <w:r w:rsidR="00745AE5" w:rsidRPr="00745AE5">
        <w:t>te gebruiken</w:t>
      </w:r>
      <w:r w:rsidR="006039C1" w:rsidRPr="00745AE5">
        <w:t xml:space="preserve"> services</w:t>
      </w:r>
      <w:bookmarkEnd w:id="41"/>
      <w:bookmarkEnd w:id="42"/>
      <w:bookmarkEnd w:id="43"/>
    </w:p>
    <w:p w14:paraId="29F8932B" w14:textId="2FAA4E31" w:rsidR="006039C1" w:rsidRPr="00745AE5" w:rsidRDefault="00220A0B" w:rsidP="006039C1">
      <w:pPr>
        <w:rPr>
          <w:rFonts w:cs="Arial"/>
        </w:rPr>
      </w:pPr>
      <w:r>
        <w:rPr>
          <w:rFonts w:cs="Arial"/>
        </w:rPr>
        <w:t xml:space="preserve">Voor het overdragen en gebruiken van </w:t>
      </w:r>
      <w:r w:rsidR="00921887">
        <w:rPr>
          <w:rFonts w:cs="Arial"/>
        </w:rPr>
        <w:t xml:space="preserve">het </w:t>
      </w:r>
      <w:r w:rsidR="0060034C">
        <w:rPr>
          <w:rFonts w:cs="Arial"/>
        </w:rPr>
        <w:t>systeem</w:t>
      </w:r>
      <w:r w:rsidR="00921887">
        <w:rPr>
          <w:rFonts w:cs="Arial"/>
        </w:rPr>
        <w:t xml:space="preserve"> zijn er verschillende installatie handleidingen</w:t>
      </w:r>
      <w:r w:rsidR="0060034C">
        <w:rPr>
          <w:rFonts w:cs="Arial"/>
        </w:rPr>
        <w:t xml:space="preserve">. Ook de gebruikshandleidingen kunnen </w:t>
      </w:r>
      <w:r w:rsidR="005C4146">
        <w:rPr>
          <w:rFonts w:cs="Arial"/>
        </w:rPr>
        <w:t>van toepassing wezen.</w:t>
      </w:r>
    </w:p>
    <w:p w14:paraId="29F8932C" w14:textId="77777777" w:rsidR="006039C1" w:rsidRPr="00745AE5" w:rsidRDefault="006039C1" w:rsidP="006039C1">
      <w:pPr>
        <w:rPr>
          <w:rFonts w:cs="Arial"/>
        </w:rPr>
      </w:pPr>
    </w:p>
    <w:p w14:paraId="29F8932D" w14:textId="77777777" w:rsidR="006039C1" w:rsidRPr="00745AE5" w:rsidRDefault="006039C1" w:rsidP="00A96F9C">
      <w:pPr>
        <w:pStyle w:val="Bijschrift"/>
        <w:jc w:val="right"/>
        <w:rPr>
          <w:rFonts w:ascii="Arial" w:hAnsi="Arial" w:cs="Arial"/>
          <w:sz w:val="16"/>
          <w:szCs w:val="16"/>
        </w:rPr>
      </w:pPr>
    </w:p>
    <w:p w14:paraId="29F8932E" w14:textId="77777777" w:rsidR="00A96F9C" w:rsidRPr="00745AE5" w:rsidRDefault="00A96F9C" w:rsidP="00A96F9C">
      <w:pPr>
        <w:pStyle w:val="Bijschrift"/>
        <w:jc w:val="right"/>
        <w:rPr>
          <w:rFonts w:ascii="Arial" w:hAnsi="Arial" w:cs="Arial"/>
        </w:rPr>
      </w:pPr>
    </w:p>
    <w:p w14:paraId="29F8932F" w14:textId="77777777" w:rsidR="006039C1" w:rsidRPr="00745AE5" w:rsidRDefault="00745AE5" w:rsidP="00530389">
      <w:pPr>
        <w:pStyle w:val="Kop2"/>
        <w:numPr>
          <w:ilvl w:val="0"/>
          <w:numId w:val="0"/>
        </w:numPr>
        <w:ind w:left="700" w:hanging="700"/>
      </w:pPr>
      <w:bookmarkStart w:id="44" w:name="_Toc420489438"/>
      <w:bookmarkStart w:id="45" w:name="_Toc433806936"/>
      <w:bookmarkStart w:id="46" w:name="_Toc440534722"/>
      <w:bookmarkStart w:id="47" w:name="_Toc20853157"/>
      <w:r w:rsidRPr="00745AE5">
        <w:t>4.2</w:t>
      </w:r>
      <w:r w:rsidR="00A96F9C" w:rsidRPr="00745AE5">
        <w:tab/>
        <w:t>Gebruikers</w:t>
      </w:r>
      <w:bookmarkEnd w:id="44"/>
      <w:bookmarkEnd w:id="45"/>
      <w:bookmarkEnd w:id="46"/>
      <w:bookmarkEnd w:id="47"/>
    </w:p>
    <w:p w14:paraId="29F89330" w14:textId="23823699" w:rsidR="00A96F9C" w:rsidRPr="00745AE5" w:rsidRDefault="00725118" w:rsidP="006039C1">
      <w:pPr>
        <w:rPr>
          <w:rFonts w:cs="Arial"/>
        </w:rPr>
      </w:pPr>
      <w:r>
        <w:rPr>
          <w:rFonts w:cs="Arial"/>
        </w:rPr>
        <w:t xml:space="preserve">Er zullen </w:t>
      </w:r>
      <w:r w:rsidR="000671CF">
        <w:rPr>
          <w:rFonts w:cs="Arial"/>
        </w:rPr>
        <w:t>accounts</w:t>
      </w:r>
      <w:r>
        <w:rPr>
          <w:rFonts w:cs="Arial"/>
        </w:rPr>
        <w:t xml:space="preserve"> zijn voor de leden van de projectgroep home </w:t>
      </w:r>
      <w:r w:rsidR="000671CF">
        <w:rPr>
          <w:rFonts w:cs="Arial"/>
        </w:rPr>
        <w:t xml:space="preserve">assistent, ook zal er een account zijn </w:t>
      </w:r>
      <w:r w:rsidR="0073289D">
        <w:rPr>
          <w:rFonts w:cs="Arial"/>
        </w:rPr>
        <w:t>met normale rechten om de interface op te hangen</w:t>
      </w:r>
      <w:r w:rsidR="00D51CC2">
        <w:rPr>
          <w:rFonts w:cs="Arial"/>
        </w:rPr>
        <w:t>. Er zal een back-up account aanwezig zijn voor docenten.</w:t>
      </w:r>
    </w:p>
    <w:p w14:paraId="29F89331" w14:textId="77777777" w:rsidR="00A96F9C" w:rsidRPr="00745AE5" w:rsidRDefault="00A96F9C" w:rsidP="006039C1">
      <w:pPr>
        <w:rPr>
          <w:rFonts w:cs="Arial"/>
        </w:rPr>
      </w:pPr>
    </w:p>
    <w:p w14:paraId="29F89332" w14:textId="77777777" w:rsidR="00A96F9C" w:rsidRPr="00745AE5" w:rsidRDefault="00A96F9C" w:rsidP="00530389">
      <w:pPr>
        <w:pStyle w:val="Kop2"/>
        <w:numPr>
          <w:ilvl w:val="0"/>
          <w:numId w:val="0"/>
        </w:numPr>
        <w:ind w:left="700" w:hanging="700"/>
      </w:pPr>
      <w:bookmarkStart w:id="48" w:name="_Toc420489439"/>
      <w:bookmarkStart w:id="49" w:name="_Toc433806937"/>
      <w:bookmarkStart w:id="50" w:name="_Toc440534723"/>
      <w:bookmarkStart w:id="51" w:name="_Toc20853158"/>
      <w:r w:rsidRPr="00745AE5">
        <w:t>4.</w:t>
      </w:r>
      <w:bookmarkEnd w:id="48"/>
      <w:bookmarkEnd w:id="49"/>
      <w:r w:rsidR="00745AE5" w:rsidRPr="00745AE5">
        <w:t>3    Rechten</w:t>
      </w:r>
      <w:bookmarkEnd w:id="50"/>
      <w:bookmarkEnd w:id="51"/>
    </w:p>
    <w:p w14:paraId="29F89333" w14:textId="7C6D10E1" w:rsidR="00745AE5" w:rsidRDefault="007366FE" w:rsidP="00745AE5">
      <w:pPr>
        <w:rPr>
          <w:rFonts w:cs="Arial"/>
        </w:rPr>
      </w:pPr>
      <w:r>
        <w:rPr>
          <w:rFonts w:cs="Arial"/>
        </w:rPr>
        <w:t xml:space="preserve">De projectleden hebben alle rechten binnen dit systeem om de nodige configuraties aan te passen. Mondeling hebben we besloten </w:t>
      </w:r>
      <w:r w:rsidR="00B6035E">
        <w:rPr>
          <w:rFonts w:cs="Arial"/>
        </w:rPr>
        <w:t xml:space="preserve">dat de server alleen word herstart door de projectleider. Voor het (open) account zal er een </w:t>
      </w:r>
      <w:r w:rsidR="00340288">
        <w:rPr>
          <w:rFonts w:cs="Arial"/>
        </w:rPr>
        <w:t>user account worden aangemaakt met beperkte toegang.</w:t>
      </w:r>
    </w:p>
    <w:p w14:paraId="57BF7660" w14:textId="77777777" w:rsidR="007366FE" w:rsidRPr="00745AE5" w:rsidRDefault="007366FE" w:rsidP="00745AE5">
      <w:pPr>
        <w:rPr>
          <w:rFonts w:cs="Arial"/>
        </w:rPr>
      </w:pPr>
    </w:p>
    <w:p w14:paraId="29F8933E" w14:textId="489FCD54" w:rsidR="00F87FC2" w:rsidRDefault="00745AE5" w:rsidP="00C65E5D">
      <w:pPr>
        <w:pStyle w:val="Kop2"/>
        <w:numPr>
          <w:ilvl w:val="0"/>
          <w:numId w:val="0"/>
        </w:numPr>
        <w:ind w:left="700" w:hanging="700"/>
      </w:pPr>
      <w:bookmarkStart w:id="52" w:name="_Toc440534724"/>
      <w:bookmarkStart w:id="53" w:name="_Toc20853159"/>
      <w:r w:rsidRPr="00745AE5">
        <w:t>4.4   Licenties</w:t>
      </w:r>
      <w:bookmarkEnd w:id="52"/>
      <w:bookmarkEnd w:id="53"/>
    </w:p>
    <w:p w14:paraId="3594DA5F" w14:textId="16441566" w:rsidR="00C65E5D" w:rsidRDefault="00D425D0" w:rsidP="00C65E5D">
      <w:r>
        <w:t xml:space="preserve">De hass.io </w:t>
      </w:r>
      <w:r w:rsidR="00B2399A">
        <w:t xml:space="preserve">is aanwezig in een </w:t>
      </w:r>
      <w:proofErr w:type="spellStart"/>
      <w:r w:rsidR="00B2399A">
        <w:t>vm</w:t>
      </w:r>
      <w:proofErr w:type="spellEnd"/>
      <w:r w:rsidR="00B2399A">
        <w:t xml:space="preserve"> in het v-center systeem. Voor dit systeem is een licentie nodig </w:t>
      </w:r>
      <w:r w:rsidR="00686D12">
        <w:t>wij zelf hebben alleen gebruik gemaakt van opensource software</w:t>
      </w:r>
      <w:r w:rsidR="006F4012">
        <w:t>.</w:t>
      </w:r>
    </w:p>
    <w:p w14:paraId="4CF5A626" w14:textId="06F3CD36" w:rsidR="006F4012" w:rsidRDefault="006F4012" w:rsidP="00C65E5D"/>
    <w:p w14:paraId="52143615" w14:textId="77777777" w:rsidR="006F4012" w:rsidRPr="00C65E5D" w:rsidRDefault="006F4012" w:rsidP="00C65E5D"/>
    <w:p w14:paraId="29F8933F" w14:textId="77777777" w:rsidR="001413C4" w:rsidRPr="00745AE5" w:rsidRDefault="001413C4" w:rsidP="006039C1">
      <w:pPr>
        <w:rPr>
          <w:rFonts w:cs="Arial"/>
        </w:rPr>
      </w:pPr>
    </w:p>
    <w:p w14:paraId="29F89340" w14:textId="037D317C" w:rsidR="00B51AF7" w:rsidRPr="00745AE5" w:rsidRDefault="00C65E5D" w:rsidP="00E35FA7">
      <w:pPr>
        <w:pStyle w:val="Kop1"/>
        <w:rPr>
          <w:color w:val="FF0000"/>
        </w:rPr>
      </w:pPr>
      <w:bookmarkStart w:id="54" w:name="_Toc433806944"/>
      <w:bookmarkStart w:id="55" w:name="_Toc440534726"/>
      <w:bookmarkStart w:id="56" w:name="_Toc20853160"/>
      <w:r>
        <w:t>5</w:t>
      </w:r>
      <w:r w:rsidR="00B51AF7" w:rsidRPr="00745AE5">
        <w:tab/>
        <w:t>Testplan</w:t>
      </w:r>
      <w:bookmarkEnd w:id="54"/>
      <w:bookmarkEnd w:id="55"/>
      <w:bookmarkEnd w:id="56"/>
      <w:r w:rsidR="00C957F3" w:rsidRPr="00745AE5">
        <w:t xml:space="preserve"> </w:t>
      </w:r>
    </w:p>
    <w:p w14:paraId="29F89341" w14:textId="77777777" w:rsidR="00B51AF7" w:rsidRPr="00745AE5" w:rsidRDefault="00B51AF7" w:rsidP="00B51AF7">
      <w:pPr>
        <w:rPr>
          <w:rFonts w:cs="Arial"/>
        </w:rPr>
      </w:pPr>
    </w:p>
    <w:p w14:paraId="29F89342" w14:textId="77777777" w:rsidR="00B51AF7" w:rsidRPr="00745AE5" w:rsidRDefault="00B51AF7" w:rsidP="00B51AF7">
      <w:pPr>
        <w:rPr>
          <w:rFonts w:cs="Arial"/>
        </w:rPr>
      </w:pPr>
    </w:p>
    <w:p w14:paraId="29F89343" w14:textId="50BE08D9" w:rsidR="00B51AF7" w:rsidRPr="00745AE5" w:rsidRDefault="00C65E5D" w:rsidP="00C65E5D">
      <w:pPr>
        <w:pStyle w:val="Kop2"/>
        <w:numPr>
          <w:ilvl w:val="0"/>
          <w:numId w:val="0"/>
        </w:numPr>
        <w:ind w:left="700" w:hanging="700"/>
      </w:pPr>
      <w:bookmarkStart w:id="57" w:name="_Toc433806945"/>
      <w:bookmarkStart w:id="58" w:name="_Toc440534727"/>
      <w:bookmarkStart w:id="59" w:name="_Toc20853161"/>
      <w:r>
        <w:t>5</w:t>
      </w:r>
      <w:r w:rsidR="00B51AF7" w:rsidRPr="00745AE5">
        <w:t>.1</w:t>
      </w:r>
      <w:r w:rsidR="00B51AF7" w:rsidRPr="00745AE5">
        <w:tab/>
        <w:t>Waarom wordt er getest</w:t>
      </w:r>
      <w:bookmarkEnd w:id="57"/>
      <w:bookmarkEnd w:id="58"/>
      <w:bookmarkEnd w:id="59"/>
    </w:p>
    <w:p w14:paraId="29F89344" w14:textId="330AEF34" w:rsidR="00B51AF7" w:rsidRPr="00745AE5" w:rsidRDefault="00886D64" w:rsidP="00B51AF7">
      <w:pPr>
        <w:rPr>
          <w:rFonts w:cs="Arial"/>
        </w:rPr>
      </w:pPr>
      <w:r>
        <w:rPr>
          <w:rFonts w:cs="Arial"/>
        </w:rPr>
        <w:t>Er word getest om ervoor te zorgen dat wij tijdens de implementatie fase een stabiel product kunnen hebben</w:t>
      </w:r>
      <w:r w:rsidR="009A6EDC">
        <w:rPr>
          <w:rFonts w:cs="Arial"/>
        </w:rPr>
        <w:t>. Daarnaast is het testen en verbeteren van het systeem van cruciaal belang voor een stabiel en fabrieks-klaar product</w:t>
      </w:r>
    </w:p>
    <w:p w14:paraId="29F89345" w14:textId="77777777" w:rsidR="00B51AF7" w:rsidRPr="00745AE5" w:rsidRDefault="00B51AF7" w:rsidP="00B51AF7">
      <w:pPr>
        <w:rPr>
          <w:rFonts w:cs="Arial"/>
        </w:rPr>
      </w:pPr>
    </w:p>
    <w:p w14:paraId="29F89346" w14:textId="5E9E1292" w:rsidR="00B51AF7" w:rsidRPr="00745AE5" w:rsidRDefault="00C65E5D" w:rsidP="00C65E5D">
      <w:pPr>
        <w:pStyle w:val="Kop2"/>
        <w:numPr>
          <w:ilvl w:val="0"/>
          <w:numId w:val="0"/>
        </w:numPr>
        <w:ind w:left="700" w:hanging="700"/>
      </w:pPr>
      <w:bookmarkStart w:id="60" w:name="_Toc433806946"/>
      <w:bookmarkStart w:id="61" w:name="_Toc440534728"/>
      <w:bookmarkStart w:id="62" w:name="_Toc20853162"/>
      <w:r>
        <w:t>5</w:t>
      </w:r>
      <w:r w:rsidR="00B51AF7" w:rsidRPr="00745AE5">
        <w:t>.2</w:t>
      </w:r>
      <w:r w:rsidR="00B51AF7" w:rsidRPr="00745AE5">
        <w:tab/>
        <w:t>Wanneer testen</w:t>
      </w:r>
      <w:bookmarkEnd w:id="60"/>
      <w:bookmarkEnd w:id="61"/>
      <w:bookmarkEnd w:id="62"/>
    </w:p>
    <w:p w14:paraId="29F89347" w14:textId="38866E46" w:rsidR="00B51AF7" w:rsidRPr="00745AE5" w:rsidRDefault="002A751D" w:rsidP="00B51AF7">
      <w:pPr>
        <w:rPr>
          <w:rFonts w:cs="Arial"/>
        </w:rPr>
      </w:pPr>
      <w:r>
        <w:rPr>
          <w:rFonts w:cs="Arial"/>
        </w:rPr>
        <w:t>Door wat tegenslagen te hebben gehad tijdens dit project zijn we verplicht te testen in de reviewweek va  het project.</w:t>
      </w:r>
    </w:p>
    <w:p w14:paraId="29F89348" w14:textId="77777777" w:rsidR="00D94A01" w:rsidRPr="00745AE5" w:rsidRDefault="00D94A01" w:rsidP="00B51AF7">
      <w:pPr>
        <w:rPr>
          <w:rFonts w:cs="Arial"/>
        </w:rPr>
      </w:pPr>
    </w:p>
    <w:p w14:paraId="29F89349" w14:textId="0B88E97F" w:rsidR="00B51AF7" w:rsidRPr="00745AE5" w:rsidRDefault="00C65E5D" w:rsidP="00C65E5D">
      <w:pPr>
        <w:pStyle w:val="Kop2"/>
        <w:numPr>
          <w:ilvl w:val="0"/>
          <w:numId w:val="0"/>
        </w:numPr>
        <w:ind w:left="700" w:hanging="700"/>
      </w:pPr>
      <w:bookmarkStart w:id="63" w:name="_Toc433806947"/>
      <w:bookmarkStart w:id="64" w:name="_Toc440534729"/>
      <w:bookmarkStart w:id="65" w:name="_Toc20853163"/>
      <w:r>
        <w:t>5</w:t>
      </w:r>
      <w:r w:rsidR="00B51AF7" w:rsidRPr="00745AE5">
        <w:t>.3</w:t>
      </w:r>
      <w:r w:rsidR="00B51AF7" w:rsidRPr="00745AE5">
        <w:tab/>
        <w:t>Wie gaat testen</w:t>
      </w:r>
      <w:bookmarkEnd w:id="63"/>
      <w:bookmarkEnd w:id="64"/>
      <w:bookmarkEnd w:id="65"/>
    </w:p>
    <w:p w14:paraId="29F8934A" w14:textId="75EB7918" w:rsidR="00B51AF7" w:rsidRPr="00745AE5" w:rsidRDefault="002A751D" w:rsidP="00B51AF7">
      <w:pPr>
        <w:rPr>
          <w:rFonts w:cs="Arial"/>
        </w:rPr>
      </w:pPr>
      <w:r>
        <w:rPr>
          <w:rFonts w:cs="Arial"/>
        </w:rPr>
        <w:t xml:space="preserve">De acceptatietest zal gemaakt worden </w:t>
      </w:r>
      <w:r w:rsidR="00A6038B">
        <w:rPr>
          <w:rFonts w:cs="Arial"/>
        </w:rPr>
        <w:t>door de projectleider en uitgevoerd worden door de projectleden.</w:t>
      </w:r>
    </w:p>
    <w:p w14:paraId="29F8934B" w14:textId="77777777" w:rsidR="00D94A01" w:rsidRPr="00745AE5" w:rsidRDefault="00D94A01" w:rsidP="00B51AF7">
      <w:pPr>
        <w:rPr>
          <w:rFonts w:cs="Arial"/>
        </w:rPr>
      </w:pPr>
    </w:p>
    <w:p w14:paraId="29F8934C" w14:textId="27809B39" w:rsidR="00B51AF7" w:rsidRPr="00745AE5" w:rsidRDefault="00C65E5D" w:rsidP="00C65E5D">
      <w:pPr>
        <w:pStyle w:val="Kop2"/>
        <w:numPr>
          <w:ilvl w:val="0"/>
          <w:numId w:val="0"/>
        </w:numPr>
        <w:ind w:left="700" w:hanging="700"/>
      </w:pPr>
      <w:bookmarkStart w:id="66" w:name="_Toc433806948"/>
      <w:bookmarkStart w:id="67" w:name="_Toc440534730"/>
      <w:bookmarkStart w:id="68" w:name="_Toc20853164"/>
      <w:r>
        <w:t>5</w:t>
      </w:r>
      <w:r w:rsidR="00B51AF7" w:rsidRPr="00745AE5">
        <w:t>.4</w:t>
      </w:r>
      <w:r w:rsidR="00B51AF7" w:rsidRPr="00745AE5">
        <w:tab/>
        <w:t>Waar wordt getest</w:t>
      </w:r>
      <w:bookmarkEnd w:id="66"/>
      <w:bookmarkEnd w:id="67"/>
      <w:bookmarkEnd w:id="68"/>
    </w:p>
    <w:p w14:paraId="42EB9C63" w14:textId="2AC4AF19" w:rsidR="00D5309F" w:rsidRDefault="00A6038B" w:rsidP="00B51AF7">
      <w:pPr>
        <w:rPr>
          <w:rFonts w:cs="Arial"/>
        </w:rPr>
      </w:pPr>
      <w:r>
        <w:rPr>
          <w:rFonts w:cs="Arial"/>
        </w:rPr>
        <w:t xml:space="preserve">Het testen zal plaatsvinden </w:t>
      </w:r>
      <w:r w:rsidR="00D5309F">
        <w:rPr>
          <w:rFonts w:cs="Arial"/>
        </w:rPr>
        <w:t>in de IOT ruimte dit komt omdat de testomgeving draait op mijn eigen laptop.</w:t>
      </w:r>
    </w:p>
    <w:p w14:paraId="567E1CC9" w14:textId="77777777" w:rsidR="00D5309F" w:rsidRPr="00745AE5" w:rsidRDefault="00D5309F" w:rsidP="00B51AF7">
      <w:pPr>
        <w:rPr>
          <w:rFonts w:cs="Arial"/>
        </w:rPr>
      </w:pPr>
    </w:p>
    <w:p w14:paraId="29F8934F" w14:textId="3509B21C" w:rsidR="00B51AF7" w:rsidRPr="00745AE5" w:rsidRDefault="00C65E5D" w:rsidP="00C65E5D">
      <w:pPr>
        <w:pStyle w:val="Kop2"/>
        <w:numPr>
          <w:ilvl w:val="0"/>
          <w:numId w:val="0"/>
        </w:numPr>
        <w:ind w:left="700" w:hanging="700"/>
      </w:pPr>
      <w:bookmarkStart w:id="69" w:name="_Toc433806949"/>
      <w:bookmarkStart w:id="70" w:name="_Toc440534731"/>
      <w:bookmarkStart w:id="71" w:name="_Toc20853165"/>
      <w:r>
        <w:t>5</w:t>
      </w:r>
      <w:r w:rsidR="00B51AF7" w:rsidRPr="00745AE5">
        <w:t>.5</w:t>
      </w:r>
      <w:r w:rsidR="00B51AF7" w:rsidRPr="00745AE5">
        <w:tab/>
        <w:t>Wat wordt getest</w:t>
      </w:r>
      <w:bookmarkEnd w:id="69"/>
      <w:bookmarkEnd w:id="70"/>
      <w:bookmarkEnd w:id="71"/>
      <w:r w:rsidR="00AA3CC0" w:rsidRPr="00745AE5">
        <w:t xml:space="preserve"> </w:t>
      </w:r>
    </w:p>
    <w:p w14:paraId="29F89350" w14:textId="2D635F50" w:rsidR="00D94A01" w:rsidRDefault="00D5309F" w:rsidP="00B51AF7">
      <w:pPr>
        <w:rPr>
          <w:rFonts w:cs="Arial"/>
        </w:rPr>
      </w:pPr>
      <w:r>
        <w:rPr>
          <w:rFonts w:cs="Arial"/>
        </w:rPr>
        <w:t xml:space="preserve">De volgende </w:t>
      </w:r>
      <w:r w:rsidR="0000621A">
        <w:rPr>
          <w:rFonts w:cs="Arial"/>
        </w:rPr>
        <w:t xml:space="preserve">onderdelen met betrekking tot het systeem worden getest </w:t>
      </w:r>
    </w:p>
    <w:p w14:paraId="0D551BDC" w14:textId="53A202CA" w:rsidR="002256AB" w:rsidRDefault="00F1582D" w:rsidP="00F1582D">
      <w:pPr>
        <w:pStyle w:val="Lijstalinea"/>
        <w:numPr>
          <w:ilvl w:val="0"/>
          <w:numId w:val="8"/>
        </w:numPr>
        <w:rPr>
          <w:rFonts w:cs="Arial"/>
        </w:rPr>
      </w:pPr>
      <w:r>
        <w:rPr>
          <w:rFonts w:cs="Arial"/>
        </w:rPr>
        <w:t>Het bereiken van het home assistanti p</w:t>
      </w:r>
    </w:p>
    <w:p w14:paraId="16057075" w14:textId="6C7738AE" w:rsidR="00F1582D" w:rsidRDefault="00805723" w:rsidP="00F1582D">
      <w:pPr>
        <w:pStyle w:val="Lijstalinea"/>
        <w:numPr>
          <w:ilvl w:val="0"/>
          <w:numId w:val="8"/>
        </w:numPr>
        <w:rPr>
          <w:rFonts w:cs="Arial"/>
        </w:rPr>
      </w:pPr>
      <w:proofErr w:type="spellStart"/>
      <w:r>
        <w:rPr>
          <w:rFonts w:cs="Arial"/>
        </w:rPr>
        <w:t>Add-ons</w:t>
      </w:r>
      <w:proofErr w:type="spellEnd"/>
    </w:p>
    <w:p w14:paraId="40E624A9" w14:textId="49F7A72B" w:rsidR="00F1582D" w:rsidRDefault="00805723" w:rsidP="00F1582D">
      <w:pPr>
        <w:pStyle w:val="Lijstalinea"/>
        <w:numPr>
          <w:ilvl w:val="0"/>
          <w:numId w:val="8"/>
        </w:numPr>
        <w:rPr>
          <w:rFonts w:cs="Arial"/>
        </w:rPr>
      </w:pPr>
      <w:r>
        <w:rPr>
          <w:rFonts w:cs="Arial"/>
        </w:rPr>
        <w:t>L</w:t>
      </w:r>
      <w:r w:rsidR="009F27DA">
        <w:rPr>
          <w:rFonts w:cs="Arial"/>
        </w:rPr>
        <w:t>ampen</w:t>
      </w:r>
      <w:r>
        <w:rPr>
          <w:rFonts w:cs="Arial"/>
        </w:rPr>
        <w:t xml:space="preserve"> in het </w:t>
      </w:r>
      <w:proofErr w:type="spellStart"/>
      <w:r>
        <w:rPr>
          <w:rFonts w:cs="Arial"/>
        </w:rPr>
        <w:t>overview</w:t>
      </w:r>
      <w:proofErr w:type="spellEnd"/>
      <w:r>
        <w:rPr>
          <w:rFonts w:cs="Arial"/>
        </w:rPr>
        <w:t xml:space="preserve"> menu</w:t>
      </w:r>
      <w:r w:rsidR="00372DE8">
        <w:rPr>
          <w:rFonts w:cs="Arial"/>
        </w:rPr>
        <w:t xml:space="preserve"> (lokalen)</w:t>
      </w:r>
    </w:p>
    <w:p w14:paraId="3CD4EAEC" w14:textId="3C6485B8" w:rsidR="00372DE8" w:rsidRDefault="00372DE8" w:rsidP="00F1582D">
      <w:pPr>
        <w:pStyle w:val="Lijstalinea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Lampen in het </w:t>
      </w:r>
      <w:proofErr w:type="spellStart"/>
      <w:r>
        <w:rPr>
          <w:rFonts w:cs="Arial"/>
        </w:rPr>
        <w:t>overview</w:t>
      </w:r>
      <w:proofErr w:type="spellEnd"/>
      <w:r>
        <w:rPr>
          <w:rFonts w:cs="Arial"/>
        </w:rPr>
        <w:t xml:space="preserve"> menu (apart</w:t>
      </w:r>
    </w:p>
    <w:p w14:paraId="1DE817D3" w14:textId="536E6D8E" w:rsidR="009F27DA" w:rsidRDefault="009F27DA" w:rsidP="00F1582D">
      <w:pPr>
        <w:pStyle w:val="Lijstalinea"/>
        <w:numPr>
          <w:ilvl w:val="0"/>
          <w:numId w:val="8"/>
        </w:numPr>
        <w:rPr>
          <w:rFonts w:cs="Arial"/>
        </w:rPr>
      </w:pPr>
      <w:r>
        <w:rPr>
          <w:rFonts w:cs="Arial"/>
        </w:rPr>
        <w:t>Weer</w:t>
      </w:r>
    </w:p>
    <w:p w14:paraId="7FCF05F7" w14:textId="7E705E8A" w:rsidR="009F27DA" w:rsidRPr="009F27DA" w:rsidRDefault="009F27DA" w:rsidP="00F1582D">
      <w:pPr>
        <w:pStyle w:val="Lijstalinea"/>
        <w:numPr>
          <w:ilvl w:val="0"/>
          <w:numId w:val="8"/>
        </w:numPr>
        <w:rPr>
          <w:rFonts w:cs="Arial"/>
        </w:rPr>
      </w:pPr>
      <w:r>
        <w:rPr>
          <w:rFonts w:cs="Arial"/>
        </w:rPr>
        <w:lastRenderedPageBreak/>
        <w:t>Lampe</w:t>
      </w:r>
      <w:r w:rsidR="00372DE8">
        <w:rPr>
          <w:rFonts w:cs="Arial"/>
        </w:rPr>
        <w:t>n</w:t>
      </w:r>
      <w:r>
        <w:rPr>
          <w:rFonts w:cs="Arial"/>
        </w:rPr>
        <w:t xml:space="preserve"> in de floorplan</w:t>
      </w:r>
    </w:p>
    <w:p w14:paraId="2F74FFB1" w14:textId="77777777" w:rsidR="00F1582D" w:rsidRPr="00F1582D" w:rsidRDefault="00F1582D" w:rsidP="00F1582D">
      <w:pPr>
        <w:rPr>
          <w:rFonts w:cs="Arial"/>
        </w:rPr>
      </w:pPr>
    </w:p>
    <w:p w14:paraId="29F89351" w14:textId="760CF55C" w:rsidR="00B51AF7" w:rsidRDefault="00C65E5D" w:rsidP="00C65E5D">
      <w:pPr>
        <w:pStyle w:val="Kop2"/>
        <w:numPr>
          <w:ilvl w:val="0"/>
          <w:numId w:val="0"/>
        </w:numPr>
        <w:ind w:left="700" w:hanging="700"/>
      </w:pPr>
      <w:bookmarkStart w:id="72" w:name="_Toc433806950"/>
      <w:bookmarkStart w:id="73" w:name="_Toc440534732"/>
      <w:bookmarkStart w:id="74" w:name="_Toc20853166"/>
      <w:r>
        <w:t>5</w:t>
      </w:r>
      <w:r w:rsidR="00B51AF7" w:rsidRPr="00745AE5">
        <w:t>.6</w:t>
      </w:r>
      <w:r w:rsidR="00B51AF7" w:rsidRPr="00745AE5">
        <w:tab/>
        <w:t>Welke testen worden uitgevoerd</w:t>
      </w:r>
      <w:bookmarkEnd w:id="72"/>
      <w:bookmarkEnd w:id="73"/>
      <w:bookmarkEnd w:id="74"/>
    </w:p>
    <w:p w14:paraId="1C7DBC2D" w14:textId="7A7D42A5" w:rsidR="00531DEC" w:rsidRDefault="001E4063" w:rsidP="00531DEC">
      <w:r>
        <w:t>De daadwerkelijke testen zullen worden uitgevoerd in de vorm van een acceptatietest</w:t>
      </w:r>
      <w:bookmarkStart w:id="75" w:name="_Toc433806951"/>
    </w:p>
    <w:p w14:paraId="29F89352" w14:textId="7163CB5E" w:rsidR="00745AE5" w:rsidRPr="00745AE5" w:rsidRDefault="00745AE5" w:rsidP="00531DEC">
      <w:pPr>
        <w:pStyle w:val="Kop1"/>
        <w:ind w:left="0" w:firstLine="0"/>
      </w:pPr>
      <w:r w:rsidRPr="00531DEC">
        <w:br w:type="page"/>
      </w:r>
      <w:bookmarkStart w:id="76" w:name="_Toc440534733"/>
      <w:bookmarkStart w:id="77" w:name="_Toc20853167"/>
      <w:bookmarkEnd w:id="75"/>
      <w:r w:rsidRPr="00745AE5">
        <w:lastRenderedPageBreak/>
        <w:t>Bijlage A: Installatiehandleiding</w:t>
      </w:r>
      <w:bookmarkEnd w:id="76"/>
      <w:bookmarkEnd w:id="77"/>
    </w:p>
    <w:p w14:paraId="372E4E5C" w14:textId="0BF00CCC" w:rsidR="009062D1" w:rsidRDefault="009062D1" w:rsidP="00E35FA7">
      <w:pPr>
        <w:pStyle w:val="Kop1"/>
      </w:pPr>
    </w:p>
    <w:p w14:paraId="1327A170" w14:textId="012979E0" w:rsidR="009062D1" w:rsidRDefault="009062D1" w:rsidP="009062D1">
      <w:pPr>
        <w:rPr>
          <w:lang w:eastAsia="ar-SA"/>
        </w:rPr>
      </w:pPr>
      <w:r>
        <w:rPr>
          <w:lang w:eastAsia="ar-SA"/>
        </w:rPr>
        <w:t xml:space="preserve">Deze zijn de vinden in de </w:t>
      </w:r>
      <w:proofErr w:type="spellStart"/>
      <w:r>
        <w:rPr>
          <w:lang w:eastAsia="ar-SA"/>
        </w:rPr>
        <w:t>sharepoint</w:t>
      </w:r>
      <w:proofErr w:type="spellEnd"/>
      <w:r>
        <w:rPr>
          <w:lang w:eastAsia="ar-SA"/>
        </w:rPr>
        <w:t>!</w:t>
      </w:r>
    </w:p>
    <w:p w14:paraId="2F3549F6" w14:textId="7EA56ADD" w:rsidR="00D46614" w:rsidRDefault="00D46614" w:rsidP="009062D1">
      <w:pPr>
        <w:rPr>
          <w:lang w:eastAsia="ar-SA"/>
        </w:rPr>
      </w:pPr>
      <w:r>
        <w:rPr>
          <w:lang w:eastAsia="ar-SA"/>
        </w:rPr>
        <w:t>Vanwege onnodig papier verbruik</w:t>
      </w:r>
    </w:p>
    <w:p w14:paraId="654C4DDB" w14:textId="77777777" w:rsidR="00D46614" w:rsidRPr="009062D1" w:rsidRDefault="00D46614" w:rsidP="009062D1">
      <w:pPr>
        <w:rPr>
          <w:lang w:eastAsia="ar-SA"/>
        </w:rPr>
      </w:pPr>
    </w:p>
    <w:p w14:paraId="5DABC6D6" w14:textId="77777777" w:rsidR="00D46614" w:rsidRDefault="00D46614" w:rsidP="00E35FA7">
      <w:pPr>
        <w:pStyle w:val="Kop1"/>
      </w:pPr>
      <w:bookmarkStart w:id="78" w:name="_Toc440534734"/>
      <w:bookmarkStart w:id="79" w:name="_Toc20853168"/>
      <w:r>
        <w:t>Bijlage B</w:t>
      </w:r>
      <w:r w:rsidRPr="00745AE5">
        <w:t>: Gebruikershandleiding</w:t>
      </w:r>
      <w:bookmarkEnd w:id="78"/>
      <w:bookmarkEnd w:id="79"/>
      <w:r w:rsidRPr="00745AE5">
        <w:t xml:space="preserve"> </w:t>
      </w:r>
    </w:p>
    <w:p w14:paraId="3E938195" w14:textId="77777777" w:rsidR="00D46614" w:rsidRPr="00D46614" w:rsidRDefault="00D46614" w:rsidP="00D46614">
      <w:pPr>
        <w:rPr>
          <w:lang w:eastAsia="ar-SA"/>
        </w:rPr>
      </w:pPr>
    </w:p>
    <w:p w14:paraId="31C4C6DA" w14:textId="77777777" w:rsidR="00D46614" w:rsidRDefault="00D46614" w:rsidP="00E35FA7">
      <w:pPr>
        <w:pStyle w:val="Kop1"/>
      </w:pPr>
    </w:p>
    <w:p w14:paraId="2FA8FE1D" w14:textId="2B01A941" w:rsidR="00D46614" w:rsidRDefault="00D46614" w:rsidP="00D46614">
      <w:pPr>
        <w:rPr>
          <w:lang w:eastAsia="ar-SA"/>
        </w:rPr>
      </w:pPr>
      <w:r>
        <w:rPr>
          <w:lang w:eastAsia="ar-SA"/>
        </w:rPr>
        <w:t xml:space="preserve">Deze zijn de vinden in de </w:t>
      </w:r>
      <w:proofErr w:type="spellStart"/>
      <w:r>
        <w:rPr>
          <w:lang w:eastAsia="ar-SA"/>
        </w:rPr>
        <w:t>sharepoint</w:t>
      </w:r>
      <w:proofErr w:type="spellEnd"/>
      <w:r>
        <w:rPr>
          <w:lang w:eastAsia="ar-SA"/>
        </w:rPr>
        <w:t>!</w:t>
      </w:r>
    </w:p>
    <w:p w14:paraId="79C6FDF3" w14:textId="73FEF98D" w:rsidR="00D46614" w:rsidRDefault="00D46614" w:rsidP="00D46614">
      <w:pPr>
        <w:rPr>
          <w:lang w:eastAsia="ar-SA"/>
        </w:rPr>
      </w:pPr>
      <w:r>
        <w:rPr>
          <w:lang w:eastAsia="ar-SA"/>
        </w:rPr>
        <w:t>Vanwege onnodig papier verbruik</w:t>
      </w:r>
    </w:p>
    <w:p w14:paraId="50678D6A" w14:textId="77777777" w:rsidR="00D46614" w:rsidRDefault="00D46614" w:rsidP="00E35FA7">
      <w:pPr>
        <w:pStyle w:val="Kop1"/>
      </w:pPr>
    </w:p>
    <w:p w14:paraId="18E48FBA" w14:textId="77777777" w:rsidR="00531DEC" w:rsidRDefault="00531DEC" w:rsidP="00E35FA7">
      <w:pPr>
        <w:pStyle w:val="Kop1"/>
      </w:pPr>
    </w:p>
    <w:p w14:paraId="7BEF91A3" w14:textId="77777777" w:rsidR="00531DEC" w:rsidRPr="00531DEC" w:rsidRDefault="00531DEC" w:rsidP="00531DEC">
      <w:pPr>
        <w:rPr>
          <w:lang w:eastAsia="ar-SA"/>
        </w:rPr>
      </w:pPr>
    </w:p>
    <w:p w14:paraId="616F837F" w14:textId="77777777" w:rsidR="00531DEC" w:rsidRPr="00531DEC" w:rsidRDefault="00531DEC" w:rsidP="00531DEC">
      <w:pPr>
        <w:rPr>
          <w:lang w:eastAsia="ar-SA"/>
        </w:rPr>
      </w:pPr>
    </w:p>
    <w:p w14:paraId="29F89353" w14:textId="064F3ED9" w:rsidR="00E83B07" w:rsidRPr="00745AE5" w:rsidRDefault="00745AE5" w:rsidP="00531DEC">
      <w:pPr>
        <w:pStyle w:val="Kop1"/>
        <w:ind w:left="0" w:firstLine="0"/>
      </w:pPr>
      <w:r w:rsidRPr="00531DEC">
        <w:br w:type="page"/>
      </w:r>
      <w:r w:rsidRPr="00745AE5">
        <w:lastRenderedPageBreak/>
        <w:t xml:space="preserve"> </w:t>
      </w:r>
    </w:p>
    <w:tbl>
      <w:tblPr>
        <w:tblStyle w:val="Tabelraster"/>
        <w:tblpPr w:leftFromText="141" w:rightFromText="141" w:vertAnchor="text" w:horzAnchor="margin" w:tblpY="1171"/>
        <w:tblW w:w="0" w:type="auto"/>
        <w:tblLook w:val="04A0" w:firstRow="1" w:lastRow="0" w:firstColumn="1" w:lastColumn="0" w:noHBand="0" w:noVBand="1"/>
      </w:tblPr>
      <w:tblGrid>
        <w:gridCol w:w="4750"/>
        <w:gridCol w:w="4312"/>
      </w:tblGrid>
      <w:tr w:rsidR="00531DEC" w14:paraId="4744E7C0" w14:textId="77777777" w:rsidTr="00F91535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732A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b/>
                <w:sz w:val="24"/>
                <w:szCs w:val="24"/>
              </w:rPr>
              <w:t>Handtekeningen</w:t>
            </w:r>
          </w:p>
        </w:tc>
      </w:tr>
      <w:tr w:rsidR="00531DEC" w14:paraId="71C652B4" w14:textId="77777777" w:rsidTr="00F91535"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9441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b/>
                <w:sz w:val="24"/>
                <w:szCs w:val="24"/>
              </w:rPr>
              <w:t>Student:</w:t>
            </w:r>
          </w:p>
          <w:p w14:paraId="54F363D8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Naam </w:t>
            </w:r>
            <w:r w:rsidRPr="000564D0">
              <w:rPr>
                <w:rFonts w:asciiTheme="minorHAnsi" w:hAnsiTheme="minorHAnsi" w:cstheme="minorHAnsi"/>
                <w:sz w:val="24"/>
                <w:szCs w:val="24"/>
              </w:rPr>
              <w:t>…………………………….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3455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1DEC" w14:paraId="7E3D47DF" w14:textId="77777777" w:rsidTr="00F91535"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BB93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b/>
                <w:sz w:val="24"/>
                <w:szCs w:val="24"/>
              </w:rPr>
              <w:t>Projectcoach:</w:t>
            </w:r>
          </w:p>
          <w:p w14:paraId="53ABDDBA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Naam </w:t>
            </w:r>
            <w:r w:rsidRPr="000564D0">
              <w:rPr>
                <w:rFonts w:asciiTheme="minorHAnsi" w:hAnsiTheme="minorHAnsi" w:cstheme="minorHAnsi"/>
                <w:sz w:val="24"/>
                <w:szCs w:val="24"/>
              </w:rPr>
              <w:t>…………………………….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14EC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1DEC" w14:paraId="1399DA1B" w14:textId="77777777" w:rsidTr="00F91535"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B2150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b/>
                <w:sz w:val="24"/>
                <w:szCs w:val="24"/>
              </w:rPr>
              <w:t>Vak coach:</w:t>
            </w:r>
          </w:p>
          <w:p w14:paraId="3039B1BC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Naam </w:t>
            </w:r>
            <w:r w:rsidRPr="000564D0">
              <w:rPr>
                <w:rFonts w:asciiTheme="minorHAnsi" w:hAnsiTheme="minorHAnsi" w:cstheme="minorHAnsi"/>
                <w:sz w:val="24"/>
                <w:szCs w:val="24"/>
              </w:rPr>
              <w:t>…………………………….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5190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1DEC" w14:paraId="4BB1235F" w14:textId="77777777" w:rsidTr="00F91535"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FAA7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b/>
                <w:sz w:val="24"/>
                <w:szCs w:val="24"/>
              </w:rPr>
              <w:t>Opdrachtgever:</w:t>
            </w:r>
          </w:p>
          <w:p w14:paraId="0DAC9F07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Naam </w:t>
            </w:r>
            <w:r w:rsidRPr="000564D0">
              <w:rPr>
                <w:rFonts w:asciiTheme="minorHAnsi" w:hAnsiTheme="minorHAnsi" w:cstheme="minorHAnsi"/>
                <w:sz w:val="24"/>
                <w:szCs w:val="24"/>
              </w:rPr>
              <w:t>…………………………….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9886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1DEC" w14:paraId="27D4BBAF" w14:textId="77777777" w:rsidTr="00F91535">
        <w:trPr>
          <w:trHeight w:val="665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D36B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64D0">
              <w:rPr>
                <w:rFonts w:asciiTheme="minorHAnsi" w:hAnsiTheme="minorHAnsi" w:cstheme="minorHAnsi"/>
                <w:b/>
                <w:sz w:val="24"/>
                <w:szCs w:val="24"/>
              </w:rPr>
              <w:t>Datum: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9CE4" w14:textId="77777777" w:rsidR="00531DEC" w:rsidRPr="000564D0" w:rsidRDefault="00531DEC" w:rsidP="00F91535">
            <w:pPr>
              <w:spacing w:after="20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730EEC9" w14:textId="77777777" w:rsidR="00531DEC" w:rsidRDefault="00531DEC" w:rsidP="00531DEC">
      <w:pPr>
        <w:tabs>
          <w:tab w:val="left" w:pos="1500"/>
        </w:tabs>
      </w:pPr>
    </w:p>
    <w:p w14:paraId="1B455011" w14:textId="77777777" w:rsidR="00531DEC" w:rsidRDefault="00531DEC" w:rsidP="00531DEC">
      <w:pPr>
        <w:pStyle w:val="Kop1"/>
      </w:pPr>
      <w:bookmarkStart w:id="80" w:name="_Toc19621333"/>
      <w:r>
        <w:t>8. handtekening</w:t>
      </w:r>
      <w:bookmarkEnd w:id="80"/>
    </w:p>
    <w:p w14:paraId="29F89354" w14:textId="77777777" w:rsidR="00E83B07" w:rsidRPr="00745AE5" w:rsidRDefault="00E83B07" w:rsidP="006039C1">
      <w:pPr>
        <w:rPr>
          <w:rFonts w:cs="Arial"/>
        </w:rPr>
      </w:pPr>
    </w:p>
    <w:sectPr w:rsidR="00E83B07" w:rsidRPr="00745AE5">
      <w:headerReference w:type="default" r:id="rId9"/>
      <w:foot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11DE2" w14:textId="77777777" w:rsidR="00934F85" w:rsidRDefault="00934F85" w:rsidP="00AB494A">
      <w:r>
        <w:separator/>
      </w:r>
    </w:p>
  </w:endnote>
  <w:endnote w:type="continuationSeparator" w:id="0">
    <w:p w14:paraId="5D5224E0" w14:textId="77777777" w:rsidR="00934F85" w:rsidRDefault="00934F85" w:rsidP="00AB4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484030"/>
      <w:docPartObj>
        <w:docPartGallery w:val="Page Numbers (Bottom of Page)"/>
        <w:docPartUnique/>
      </w:docPartObj>
    </w:sdtPr>
    <w:sdtEndPr/>
    <w:sdtContent>
      <w:p w14:paraId="29F8935A" w14:textId="77777777" w:rsidR="002F28CD" w:rsidRDefault="002F28C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453">
          <w:rPr>
            <w:noProof/>
          </w:rPr>
          <w:t>1</w:t>
        </w:r>
        <w:r>
          <w:fldChar w:fldCharType="end"/>
        </w:r>
      </w:p>
    </w:sdtContent>
  </w:sdt>
  <w:p w14:paraId="29F8935B" w14:textId="77777777" w:rsidR="00DB2087" w:rsidRPr="0022527D" w:rsidRDefault="00DB2087" w:rsidP="00CD05FD">
    <w:pPr>
      <w:pStyle w:val="Voetteks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1310E" w14:textId="77777777" w:rsidR="00934F85" w:rsidRDefault="00934F85" w:rsidP="00AB494A">
      <w:r>
        <w:separator/>
      </w:r>
    </w:p>
  </w:footnote>
  <w:footnote w:type="continuationSeparator" w:id="0">
    <w:p w14:paraId="33253D7C" w14:textId="77777777" w:rsidR="00934F85" w:rsidRDefault="00934F85" w:rsidP="00AB4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89359" w14:textId="77777777" w:rsidR="00DB2087" w:rsidRDefault="00FF478C">
    <w:pPr>
      <w:pStyle w:val="Kopteks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9F8935C" wp14:editId="29F8935D">
          <wp:simplePos x="0" y="0"/>
          <wp:positionH relativeFrom="margin">
            <wp:posOffset>-897890</wp:posOffset>
          </wp:positionH>
          <wp:positionV relativeFrom="paragraph">
            <wp:posOffset>-454025</wp:posOffset>
          </wp:positionV>
          <wp:extent cx="2762250" cy="893445"/>
          <wp:effectExtent l="0" t="0" r="0" b="1905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935" distR="114935" simplePos="0" relativeHeight="251656704" behindDoc="1" locked="0" layoutInCell="1" allowOverlap="1" wp14:anchorId="29F8935E" wp14:editId="29F8935F">
              <wp:simplePos x="0" y="0"/>
              <wp:positionH relativeFrom="page">
                <wp:posOffset>6729730</wp:posOffset>
              </wp:positionH>
              <wp:positionV relativeFrom="page">
                <wp:posOffset>4898390</wp:posOffset>
              </wp:positionV>
              <wp:extent cx="750570" cy="883920"/>
              <wp:effectExtent l="0" t="254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570" cy="88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89360" w14:textId="77777777" w:rsidR="00DB2087" w:rsidRPr="00BB7993" w:rsidRDefault="00DB2087" w:rsidP="00FE45A5">
                          <w:pPr>
                            <w:jc w:val="center"/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</w:pP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instrText xml:space="preserve"> PAGE </w:instrText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764453">
                            <w:rPr>
                              <w:b/>
                              <w:noProof/>
                              <w:color w:val="A6A6A6"/>
                              <w:sz w:val="36"/>
                              <w:szCs w:val="36"/>
                            </w:rPr>
                            <w:t>1</w:t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893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29.9pt;margin-top:385.7pt;width:59.1pt;height:69.6pt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" stroked="f">
              <v:textbox inset="0,0,0,0">
                <w:txbxContent>
                  <w:p w14:paraId="29F89360" w14:textId="77777777" w:rsidR="00DB2087" w:rsidRPr="00BB7993" w:rsidRDefault="00DB2087" w:rsidP="00FE45A5">
                    <w:pPr>
                      <w:jc w:val="center"/>
                      <w:rPr>
                        <w:b/>
                        <w:color w:val="A6A6A6"/>
                        <w:sz w:val="36"/>
                        <w:szCs w:val="36"/>
                      </w:rPr>
                    </w:pP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begin"/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instrText xml:space="preserve"> PAGE </w:instrText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separate"/>
                    </w:r>
                    <w:r w:rsidR="00764453">
                      <w:rPr>
                        <w:b/>
                        <w:noProof/>
                        <w:color w:val="A6A6A6"/>
                        <w:sz w:val="36"/>
                        <w:szCs w:val="36"/>
                      </w:rPr>
                      <w:t>1</w:t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3BEE9BF0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3862FC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A33145"/>
    <w:multiLevelType w:val="hybridMultilevel"/>
    <w:tmpl w:val="7CE2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13D0E"/>
    <w:multiLevelType w:val="hybridMultilevel"/>
    <w:tmpl w:val="07E0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A24B4"/>
    <w:multiLevelType w:val="hybridMultilevel"/>
    <w:tmpl w:val="960CEFD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1927D1"/>
    <w:multiLevelType w:val="hybridMultilevel"/>
    <w:tmpl w:val="82F0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34D13"/>
    <w:multiLevelType w:val="hybridMultilevel"/>
    <w:tmpl w:val="3364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17156"/>
    <w:multiLevelType w:val="hybridMultilevel"/>
    <w:tmpl w:val="74C4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009B2"/>
    <w:multiLevelType w:val="multilevel"/>
    <w:tmpl w:val="A350A8D0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70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2F"/>
    <w:rsid w:val="00001BF2"/>
    <w:rsid w:val="00003672"/>
    <w:rsid w:val="0000621A"/>
    <w:rsid w:val="0000736D"/>
    <w:rsid w:val="0001595F"/>
    <w:rsid w:val="000175FB"/>
    <w:rsid w:val="000224D3"/>
    <w:rsid w:val="00024D38"/>
    <w:rsid w:val="0002539F"/>
    <w:rsid w:val="000322A7"/>
    <w:rsid w:val="00035B52"/>
    <w:rsid w:val="0004607F"/>
    <w:rsid w:val="000503C0"/>
    <w:rsid w:val="00050C2E"/>
    <w:rsid w:val="0005760E"/>
    <w:rsid w:val="000622D8"/>
    <w:rsid w:val="000671CF"/>
    <w:rsid w:val="000704C8"/>
    <w:rsid w:val="000755AF"/>
    <w:rsid w:val="00075B2F"/>
    <w:rsid w:val="00080564"/>
    <w:rsid w:val="0008142C"/>
    <w:rsid w:val="000855BB"/>
    <w:rsid w:val="000966D8"/>
    <w:rsid w:val="000A1335"/>
    <w:rsid w:val="000B76EB"/>
    <w:rsid w:val="000E0D3C"/>
    <w:rsid w:val="000E5D82"/>
    <w:rsid w:val="000F456D"/>
    <w:rsid w:val="000F4DA1"/>
    <w:rsid w:val="000F7585"/>
    <w:rsid w:val="001064E8"/>
    <w:rsid w:val="001116DE"/>
    <w:rsid w:val="0011578A"/>
    <w:rsid w:val="00134E70"/>
    <w:rsid w:val="00137B75"/>
    <w:rsid w:val="001413C4"/>
    <w:rsid w:val="00144CB3"/>
    <w:rsid w:val="001527B5"/>
    <w:rsid w:val="00156C14"/>
    <w:rsid w:val="0017764B"/>
    <w:rsid w:val="00183363"/>
    <w:rsid w:val="001921A5"/>
    <w:rsid w:val="00197642"/>
    <w:rsid w:val="00197C27"/>
    <w:rsid w:val="001A0371"/>
    <w:rsid w:val="001A63B0"/>
    <w:rsid w:val="001E4063"/>
    <w:rsid w:val="001E46B9"/>
    <w:rsid w:val="001E5502"/>
    <w:rsid w:val="001F029E"/>
    <w:rsid w:val="001F3689"/>
    <w:rsid w:val="00210591"/>
    <w:rsid w:val="00211685"/>
    <w:rsid w:val="00220A0B"/>
    <w:rsid w:val="0022527D"/>
    <w:rsid w:val="002256AB"/>
    <w:rsid w:val="00232D41"/>
    <w:rsid w:val="002505E9"/>
    <w:rsid w:val="002567D2"/>
    <w:rsid w:val="00262522"/>
    <w:rsid w:val="00271B16"/>
    <w:rsid w:val="00275DCA"/>
    <w:rsid w:val="002A57EA"/>
    <w:rsid w:val="002A751D"/>
    <w:rsid w:val="002B1413"/>
    <w:rsid w:val="002B7F6B"/>
    <w:rsid w:val="002C31A7"/>
    <w:rsid w:val="002D16DB"/>
    <w:rsid w:val="002F28CD"/>
    <w:rsid w:val="002F6340"/>
    <w:rsid w:val="0030483C"/>
    <w:rsid w:val="00305BD9"/>
    <w:rsid w:val="0032296D"/>
    <w:rsid w:val="00327B27"/>
    <w:rsid w:val="00340288"/>
    <w:rsid w:val="0035153A"/>
    <w:rsid w:val="00352753"/>
    <w:rsid w:val="00355A03"/>
    <w:rsid w:val="00361334"/>
    <w:rsid w:val="003627CA"/>
    <w:rsid w:val="0036671F"/>
    <w:rsid w:val="00372665"/>
    <w:rsid w:val="00372DE8"/>
    <w:rsid w:val="00380994"/>
    <w:rsid w:val="003A0141"/>
    <w:rsid w:val="003A0847"/>
    <w:rsid w:val="003A7747"/>
    <w:rsid w:val="003B0865"/>
    <w:rsid w:val="003B64C0"/>
    <w:rsid w:val="003B6828"/>
    <w:rsid w:val="003D4BEC"/>
    <w:rsid w:val="003E3BC3"/>
    <w:rsid w:val="003E4F5F"/>
    <w:rsid w:val="003F5F19"/>
    <w:rsid w:val="00401C56"/>
    <w:rsid w:val="00404F78"/>
    <w:rsid w:val="00413EE5"/>
    <w:rsid w:val="00444C58"/>
    <w:rsid w:val="004453BF"/>
    <w:rsid w:val="00453D06"/>
    <w:rsid w:val="00454364"/>
    <w:rsid w:val="00463C7B"/>
    <w:rsid w:val="00482494"/>
    <w:rsid w:val="00486FFE"/>
    <w:rsid w:val="00487B33"/>
    <w:rsid w:val="004C1AD0"/>
    <w:rsid w:val="004D0690"/>
    <w:rsid w:val="004D4FE1"/>
    <w:rsid w:val="004E618E"/>
    <w:rsid w:val="004F4BE6"/>
    <w:rsid w:val="004F6107"/>
    <w:rsid w:val="00507F2F"/>
    <w:rsid w:val="00530389"/>
    <w:rsid w:val="00531DEC"/>
    <w:rsid w:val="00532B12"/>
    <w:rsid w:val="00563A82"/>
    <w:rsid w:val="00571EF9"/>
    <w:rsid w:val="00573D50"/>
    <w:rsid w:val="00596402"/>
    <w:rsid w:val="005A65A5"/>
    <w:rsid w:val="005A743B"/>
    <w:rsid w:val="005C15C9"/>
    <w:rsid w:val="005C4146"/>
    <w:rsid w:val="005C5CB6"/>
    <w:rsid w:val="0060034C"/>
    <w:rsid w:val="006039C1"/>
    <w:rsid w:val="006330B5"/>
    <w:rsid w:val="006379BC"/>
    <w:rsid w:val="006557A4"/>
    <w:rsid w:val="00680483"/>
    <w:rsid w:val="00686D12"/>
    <w:rsid w:val="0069146B"/>
    <w:rsid w:val="006A1317"/>
    <w:rsid w:val="006A3127"/>
    <w:rsid w:val="006A7B52"/>
    <w:rsid w:val="006B6AE0"/>
    <w:rsid w:val="006D4CF5"/>
    <w:rsid w:val="006E0449"/>
    <w:rsid w:val="006F1282"/>
    <w:rsid w:val="006F4012"/>
    <w:rsid w:val="006F42E3"/>
    <w:rsid w:val="006F79A2"/>
    <w:rsid w:val="00716DB1"/>
    <w:rsid w:val="00725118"/>
    <w:rsid w:val="0072769A"/>
    <w:rsid w:val="0073289D"/>
    <w:rsid w:val="00735BF4"/>
    <w:rsid w:val="007366FE"/>
    <w:rsid w:val="007435DB"/>
    <w:rsid w:val="00745AE5"/>
    <w:rsid w:val="00751D62"/>
    <w:rsid w:val="00752305"/>
    <w:rsid w:val="0075349F"/>
    <w:rsid w:val="00754B48"/>
    <w:rsid w:val="007574D0"/>
    <w:rsid w:val="00764453"/>
    <w:rsid w:val="00771A15"/>
    <w:rsid w:val="00772158"/>
    <w:rsid w:val="0079659F"/>
    <w:rsid w:val="007A7384"/>
    <w:rsid w:val="007E36D5"/>
    <w:rsid w:val="0080318A"/>
    <w:rsid w:val="00803B82"/>
    <w:rsid w:val="00805723"/>
    <w:rsid w:val="00820BF1"/>
    <w:rsid w:val="00823310"/>
    <w:rsid w:val="00886D64"/>
    <w:rsid w:val="008A2368"/>
    <w:rsid w:val="008C5F62"/>
    <w:rsid w:val="008C7DF0"/>
    <w:rsid w:val="008D05C3"/>
    <w:rsid w:val="008E2B7D"/>
    <w:rsid w:val="008F242C"/>
    <w:rsid w:val="009062D1"/>
    <w:rsid w:val="00910309"/>
    <w:rsid w:val="00914509"/>
    <w:rsid w:val="00921887"/>
    <w:rsid w:val="00924642"/>
    <w:rsid w:val="00934F85"/>
    <w:rsid w:val="00950D86"/>
    <w:rsid w:val="00951502"/>
    <w:rsid w:val="00952953"/>
    <w:rsid w:val="00954BCA"/>
    <w:rsid w:val="00971FFE"/>
    <w:rsid w:val="009740E7"/>
    <w:rsid w:val="00991A28"/>
    <w:rsid w:val="009929A5"/>
    <w:rsid w:val="009A521F"/>
    <w:rsid w:val="009A6EDC"/>
    <w:rsid w:val="009B35ED"/>
    <w:rsid w:val="009C124E"/>
    <w:rsid w:val="009D2244"/>
    <w:rsid w:val="009D3439"/>
    <w:rsid w:val="009D56AF"/>
    <w:rsid w:val="009D6ACC"/>
    <w:rsid w:val="009E4559"/>
    <w:rsid w:val="009F27DA"/>
    <w:rsid w:val="009F4719"/>
    <w:rsid w:val="00A01C4A"/>
    <w:rsid w:val="00A023E3"/>
    <w:rsid w:val="00A104F4"/>
    <w:rsid w:val="00A332CF"/>
    <w:rsid w:val="00A343D4"/>
    <w:rsid w:val="00A43D7D"/>
    <w:rsid w:val="00A44F8D"/>
    <w:rsid w:val="00A476B2"/>
    <w:rsid w:val="00A52820"/>
    <w:rsid w:val="00A6038B"/>
    <w:rsid w:val="00A63919"/>
    <w:rsid w:val="00A70FB7"/>
    <w:rsid w:val="00A762F7"/>
    <w:rsid w:val="00A76759"/>
    <w:rsid w:val="00A96F9C"/>
    <w:rsid w:val="00AA36B2"/>
    <w:rsid w:val="00AA3CC0"/>
    <w:rsid w:val="00AB494A"/>
    <w:rsid w:val="00AB4E75"/>
    <w:rsid w:val="00AD3F93"/>
    <w:rsid w:val="00AE698E"/>
    <w:rsid w:val="00B22F21"/>
    <w:rsid w:val="00B2399A"/>
    <w:rsid w:val="00B41284"/>
    <w:rsid w:val="00B44D4E"/>
    <w:rsid w:val="00B47E7B"/>
    <w:rsid w:val="00B51AF7"/>
    <w:rsid w:val="00B6035E"/>
    <w:rsid w:val="00B676FE"/>
    <w:rsid w:val="00B919DF"/>
    <w:rsid w:val="00BA3E0C"/>
    <w:rsid w:val="00BC402E"/>
    <w:rsid w:val="00BF65CC"/>
    <w:rsid w:val="00C01DDC"/>
    <w:rsid w:val="00C02274"/>
    <w:rsid w:val="00C115BA"/>
    <w:rsid w:val="00C15017"/>
    <w:rsid w:val="00C22021"/>
    <w:rsid w:val="00C267F3"/>
    <w:rsid w:val="00C62F48"/>
    <w:rsid w:val="00C64394"/>
    <w:rsid w:val="00C65E5D"/>
    <w:rsid w:val="00C8302E"/>
    <w:rsid w:val="00C856B0"/>
    <w:rsid w:val="00C940ED"/>
    <w:rsid w:val="00C957F3"/>
    <w:rsid w:val="00CA25C8"/>
    <w:rsid w:val="00CA56C7"/>
    <w:rsid w:val="00CA7572"/>
    <w:rsid w:val="00CB609F"/>
    <w:rsid w:val="00CB7D73"/>
    <w:rsid w:val="00CD05FD"/>
    <w:rsid w:val="00CD6FAD"/>
    <w:rsid w:val="00CF11A0"/>
    <w:rsid w:val="00CF4606"/>
    <w:rsid w:val="00D037BA"/>
    <w:rsid w:val="00D21AA2"/>
    <w:rsid w:val="00D34191"/>
    <w:rsid w:val="00D425D0"/>
    <w:rsid w:val="00D44B12"/>
    <w:rsid w:val="00D46614"/>
    <w:rsid w:val="00D51CC2"/>
    <w:rsid w:val="00D5309F"/>
    <w:rsid w:val="00D91192"/>
    <w:rsid w:val="00D932AC"/>
    <w:rsid w:val="00D94A01"/>
    <w:rsid w:val="00D94F32"/>
    <w:rsid w:val="00DB2087"/>
    <w:rsid w:val="00DE0BB4"/>
    <w:rsid w:val="00DF2FDE"/>
    <w:rsid w:val="00E12167"/>
    <w:rsid w:val="00E23DF9"/>
    <w:rsid w:val="00E242DE"/>
    <w:rsid w:val="00E27D88"/>
    <w:rsid w:val="00E30FB4"/>
    <w:rsid w:val="00E33054"/>
    <w:rsid w:val="00E35FA7"/>
    <w:rsid w:val="00E449E0"/>
    <w:rsid w:val="00E608DE"/>
    <w:rsid w:val="00E67DB0"/>
    <w:rsid w:val="00E83B07"/>
    <w:rsid w:val="00E86DE7"/>
    <w:rsid w:val="00E913B3"/>
    <w:rsid w:val="00E9194C"/>
    <w:rsid w:val="00EA24C0"/>
    <w:rsid w:val="00EA4524"/>
    <w:rsid w:val="00EB2590"/>
    <w:rsid w:val="00ED0769"/>
    <w:rsid w:val="00EE291B"/>
    <w:rsid w:val="00EE4C1C"/>
    <w:rsid w:val="00EF4769"/>
    <w:rsid w:val="00EF7C17"/>
    <w:rsid w:val="00F04376"/>
    <w:rsid w:val="00F12383"/>
    <w:rsid w:val="00F1582D"/>
    <w:rsid w:val="00F20CCE"/>
    <w:rsid w:val="00F25DA8"/>
    <w:rsid w:val="00F36614"/>
    <w:rsid w:val="00F41AF6"/>
    <w:rsid w:val="00F56924"/>
    <w:rsid w:val="00F638E3"/>
    <w:rsid w:val="00F87FC2"/>
    <w:rsid w:val="00F94432"/>
    <w:rsid w:val="00FA42BB"/>
    <w:rsid w:val="00FA797A"/>
    <w:rsid w:val="00FC5377"/>
    <w:rsid w:val="00FD39C5"/>
    <w:rsid w:val="00FD7ECD"/>
    <w:rsid w:val="00FE03AF"/>
    <w:rsid w:val="00FE13CC"/>
    <w:rsid w:val="00FE275B"/>
    <w:rsid w:val="00FE45A5"/>
    <w:rsid w:val="00FF478C"/>
    <w:rsid w:val="00FF5544"/>
    <w:rsid w:val="00FF5FE3"/>
    <w:rsid w:val="00FF76C4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9F892C8"/>
  <w15:chartTrackingRefBased/>
  <w15:docId w15:val="{E3394FE2-D4AA-4AA5-9DF5-032821E3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autoSpaceDE w:val="0"/>
      <w:autoSpaceDN w:val="0"/>
      <w:adjustRightInd w:val="0"/>
    </w:pPr>
    <w:rPr>
      <w:rFonts w:ascii="Arial" w:hAnsi="Arial"/>
      <w:bCs/>
      <w:sz w:val="22"/>
      <w:szCs w:val="22"/>
    </w:rPr>
  </w:style>
  <w:style w:type="paragraph" w:styleId="Kop1">
    <w:name w:val="heading 1"/>
    <w:basedOn w:val="Standaard"/>
    <w:next w:val="Standaard"/>
    <w:autoRedefine/>
    <w:qFormat/>
    <w:rsid w:val="00E35FA7"/>
    <w:pPr>
      <w:keepNext/>
      <w:suppressAutoHyphens/>
      <w:autoSpaceDN/>
      <w:adjustRightInd/>
      <w:ind w:left="432" w:hanging="432"/>
      <w:outlineLvl w:val="0"/>
    </w:pPr>
    <w:rPr>
      <w:rFonts w:cs="Arial"/>
      <w:b/>
      <w:bCs w:val="0"/>
      <w:sz w:val="28"/>
      <w:szCs w:val="28"/>
      <w:lang w:eastAsia="ar-SA"/>
    </w:rPr>
  </w:style>
  <w:style w:type="paragraph" w:styleId="Kop2">
    <w:name w:val="heading 2"/>
    <w:basedOn w:val="Standaard"/>
    <w:next w:val="Standaard"/>
    <w:autoRedefine/>
    <w:qFormat/>
    <w:rsid w:val="00A762F7"/>
    <w:pPr>
      <w:keepNext/>
      <w:numPr>
        <w:ilvl w:val="1"/>
        <w:numId w:val="3"/>
      </w:numPr>
      <w:outlineLvl w:val="1"/>
    </w:pPr>
    <w:rPr>
      <w:rFonts w:cs="Arial"/>
      <w:b/>
      <w:sz w:val="24"/>
      <w:szCs w:val="24"/>
    </w:rPr>
  </w:style>
  <w:style w:type="paragraph" w:styleId="Kop3">
    <w:name w:val="heading 3"/>
    <w:basedOn w:val="Standaard"/>
    <w:next w:val="Standaard"/>
    <w:autoRedefine/>
    <w:qFormat/>
    <w:pPr>
      <w:keepNext/>
      <w:outlineLvl w:val="2"/>
    </w:pPr>
    <w:rPr>
      <w:rFonts w:cs="Arial"/>
      <w:i/>
      <w:iCs/>
    </w:rPr>
  </w:style>
  <w:style w:type="paragraph" w:styleId="Kop4">
    <w:name w:val="heading 4"/>
    <w:basedOn w:val="Standaard"/>
    <w:next w:val="Standaard"/>
    <w:autoRedefine/>
    <w:qFormat/>
    <w:pPr>
      <w:keepNext/>
      <w:spacing w:before="240" w:after="60"/>
      <w:outlineLvl w:val="3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2">
    <w:name w:val="Body Text 2"/>
    <w:basedOn w:val="Standaard"/>
    <w:rPr>
      <w:rFonts w:cs="Arial"/>
    </w:rPr>
  </w:style>
  <w:style w:type="paragraph" w:customStyle="1" w:styleId="Opmaakprofiel1">
    <w:name w:val="Opmaakprofiel1"/>
    <w:basedOn w:val="Kop4"/>
    <w:autoRedefine/>
  </w:style>
  <w:style w:type="paragraph" w:styleId="Lijstopsomteken">
    <w:name w:val="List Bullet"/>
    <w:basedOn w:val="Standaard"/>
    <w:autoRedefine/>
    <w:pPr>
      <w:numPr>
        <w:numId w:val="1"/>
      </w:numPr>
    </w:pPr>
  </w:style>
  <w:style w:type="paragraph" w:styleId="Lijstopsomteken2">
    <w:name w:val="List Bullet 2"/>
    <w:basedOn w:val="Standaard"/>
    <w:autoRedefine/>
    <w:pPr>
      <w:numPr>
        <w:numId w:val="2"/>
      </w:numPr>
    </w:pPr>
  </w:style>
  <w:style w:type="paragraph" w:styleId="Geenafstand">
    <w:name w:val="No Spacing"/>
    <w:basedOn w:val="Standaard"/>
    <w:uiPriority w:val="1"/>
    <w:qFormat/>
    <w:rsid w:val="00AB494A"/>
    <w:rPr>
      <w:rFonts w:ascii="Trebuchet MS" w:hAnsi="Trebuchet MS"/>
    </w:rPr>
  </w:style>
  <w:style w:type="table" w:styleId="Tabelraster">
    <w:name w:val="Table Grid"/>
    <w:basedOn w:val="Standaardtabel"/>
    <w:uiPriority w:val="59"/>
    <w:rsid w:val="00AB49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B494A"/>
    <w:pPr>
      <w:tabs>
        <w:tab w:val="center" w:pos="4680"/>
        <w:tab w:val="right" w:pos="9360"/>
      </w:tabs>
    </w:pPr>
  </w:style>
  <w:style w:type="character" w:customStyle="1" w:styleId="KoptekstChar">
    <w:name w:val="Koptekst Char"/>
    <w:link w:val="Koptekst"/>
    <w:uiPriority w:val="99"/>
    <w:rsid w:val="00AB494A"/>
    <w:rPr>
      <w:rFonts w:ascii="Arial" w:hAnsi="Arial"/>
      <w:bCs/>
      <w:sz w:val="22"/>
      <w:szCs w:val="22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B494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link w:val="Voettekst"/>
    <w:uiPriority w:val="99"/>
    <w:rsid w:val="00AB494A"/>
    <w:rPr>
      <w:rFonts w:ascii="Arial" w:hAnsi="Arial"/>
      <w:bCs/>
      <w:sz w:val="22"/>
      <w:szCs w:val="22"/>
      <w:lang w:val="nl-NL" w:eastAsia="nl-NL"/>
    </w:rPr>
  </w:style>
  <w:style w:type="paragraph" w:styleId="Lijstalinea">
    <w:name w:val="List Paragraph"/>
    <w:basedOn w:val="Standaard"/>
    <w:uiPriority w:val="34"/>
    <w:qFormat/>
    <w:rsid w:val="001064E8"/>
    <w:pPr>
      <w:ind w:left="720"/>
    </w:pPr>
  </w:style>
  <w:style w:type="paragraph" w:styleId="Bijschrift">
    <w:name w:val="caption"/>
    <w:basedOn w:val="Standaard"/>
    <w:qFormat/>
    <w:rsid w:val="006B6AE0"/>
    <w:pPr>
      <w:suppressAutoHyphens/>
      <w:autoSpaceDN/>
      <w:adjustRightInd/>
    </w:pPr>
    <w:rPr>
      <w:rFonts w:ascii="Trebuchet MS" w:hAnsi="Trebuchet MS"/>
      <w:lang w:eastAsia="ar-SA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B1413"/>
    <w:pPr>
      <w:keepLines/>
      <w:suppressAutoHyphens w:val="0"/>
      <w:autoSpaceDE/>
      <w:spacing w:before="480" w:line="276" w:lineRule="auto"/>
      <w:ind w:left="0" w:firstLine="0"/>
      <w:outlineLvl w:val="9"/>
    </w:pPr>
    <w:rPr>
      <w:rFonts w:ascii="Cambria" w:hAnsi="Cambria"/>
      <w:b w:val="0"/>
      <w:color w:val="365F91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21AA2"/>
    <w:pPr>
      <w:tabs>
        <w:tab w:val="left" w:pos="440"/>
        <w:tab w:val="right" w:leader="dot" w:pos="9062"/>
      </w:tabs>
    </w:pPr>
    <w:rPr>
      <w:b/>
      <w:noProof/>
    </w:rPr>
  </w:style>
  <w:style w:type="character" w:styleId="Hyperlink">
    <w:name w:val="Hyperlink"/>
    <w:uiPriority w:val="99"/>
    <w:unhideWhenUsed/>
    <w:rsid w:val="002B1413"/>
    <w:rPr>
      <w:color w:val="0000FF"/>
      <w:u w:val="single"/>
    </w:rPr>
  </w:style>
  <w:style w:type="paragraph" w:styleId="Ondertitel">
    <w:name w:val="Subtitle"/>
    <w:basedOn w:val="Standaard"/>
    <w:link w:val="OndertitelChar"/>
    <w:qFormat/>
    <w:rsid w:val="0022527D"/>
    <w:pPr>
      <w:keepLines/>
      <w:tabs>
        <w:tab w:val="left" w:pos="567"/>
      </w:tabs>
      <w:suppressAutoHyphens/>
      <w:autoSpaceDE/>
      <w:autoSpaceDN/>
      <w:adjustRightInd/>
      <w:spacing w:before="400" w:after="120"/>
      <w:jc w:val="center"/>
    </w:pPr>
    <w:rPr>
      <w:bCs w:val="0"/>
      <w:sz w:val="40"/>
      <w:szCs w:val="20"/>
    </w:rPr>
  </w:style>
  <w:style w:type="character" w:customStyle="1" w:styleId="OndertitelChar">
    <w:name w:val="Ondertitel Char"/>
    <w:link w:val="Ondertitel"/>
    <w:rsid w:val="0022527D"/>
    <w:rPr>
      <w:rFonts w:ascii="Arial" w:hAnsi="Arial"/>
      <w:sz w:val="40"/>
    </w:rPr>
  </w:style>
  <w:style w:type="paragraph" w:styleId="Titel">
    <w:name w:val="Title"/>
    <w:basedOn w:val="Standaard"/>
    <w:next w:val="Ondertitel"/>
    <w:link w:val="TitelChar"/>
    <w:qFormat/>
    <w:rsid w:val="0022527D"/>
    <w:pPr>
      <w:keepLines/>
      <w:pBdr>
        <w:bottom w:val="single" w:sz="6" w:space="6" w:color="auto"/>
      </w:pBdr>
      <w:tabs>
        <w:tab w:val="left" w:pos="567"/>
      </w:tabs>
      <w:suppressAutoHyphens/>
      <w:autoSpaceDE/>
      <w:autoSpaceDN/>
      <w:adjustRightInd/>
      <w:spacing w:before="4536" w:after="240"/>
      <w:jc w:val="center"/>
    </w:pPr>
    <w:rPr>
      <w:b/>
      <w:bCs w:val="0"/>
      <w:smallCaps/>
      <w:kern w:val="28"/>
      <w:sz w:val="60"/>
      <w:szCs w:val="20"/>
    </w:rPr>
  </w:style>
  <w:style w:type="character" w:customStyle="1" w:styleId="TitelChar">
    <w:name w:val="Titel Char"/>
    <w:link w:val="Titel"/>
    <w:rsid w:val="0022527D"/>
    <w:rPr>
      <w:rFonts w:ascii="Arial" w:hAnsi="Arial"/>
      <w:b/>
      <w:smallCaps/>
      <w:kern w:val="28"/>
      <w:sz w:val="60"/>
    </w:rPr>
  </w:style>
  <w:style w:type="paragraph" w:customStyle="1" w:styleId="Titelbloktekst">
    <w:name w:val="Titel bloktekst"/>
    <w:basedOn w:val="Standaard"/>
    <w:rsid w:val="0022527D"/>
    <w:pPr>
      <w:keepLines/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567"/>
        <w:tab w:val="left" w:pos="1985"/>
        <w:tab w:val="left" w:pos="2268"/>
      </w:tabs>
      <w:suppressAutoHyphens/>
      <w:autoSpaceDE/>
      <w:autoSpaceDN/>
      <w:adjustRightInd/>
      <w:ind w:left="567" w:hanging="567"/>
    </w:pPr>
    <w:rPr>
      <w:bCs w:val="0"/>
      <w:sz w:val="20"/>
      <w:szCs w:val="20"/>
    </w:rPr>
  </w:style>
  <w:style w:type="character" w:styleId="Verwijzingopmerking">
    <w:name w:val="annotation reference"/>
    <w:uiPriority w:val="99"/>
    <w:semiHidden/>
    <w:unhideWhenUsed/>
    <w:rsid w:val="009D56A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D56AF"/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rsid w:val="009D56AF"/>
    <w:rPr>
      <w:rFonts w:ascii="Arial" w:hAnsi="Arial"/>
      <w:bCs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D56AF"/>
    <w:rPr>
      <w:b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9D56AF"/>
    <w:rPr>
      <w:rFonts w:ascii="Arial" w:hAnsi="Arial"/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D56AF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9D56AF"/>
    <w:rPr>
      <w:rFonts w:ascii="Segoe UI" w:hAnsi="Segoe UI" w:cs="Segoe UI"/>
      <w:bCs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413EE5"/>
    <w:pPr>
      <w:tabs>
        <w:tab w:val="left" w:pos="880"/>
        <w:tab w:val="right" w:leader="dot" w:pos="9062"/>
      </w:tabs>
    </w:pPr>
    <w:rPr>
      <w:noProof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6F1282"/>
    <w:pPr>
      <w:tabs>
        <w:tab w:val="left" w:pos="1320"/>
        <w:tab w:val="right" w:leader="dot" w:pos="9062"/>
      </w:tabs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spel\Application%20Data\Microsoft\Sjablonen\Maatwerk%20cd-rom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E4EBF5-C818-4134-85AF-0FE4BB145A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BB181A-7B18-4775-AFA6-C9858B2C9C49}"/>
</file>

<file path=customXml/itemProps3.xml><?xml version="1.0" encoding="utf-8"?>
<ds:datastoreItem xmlns:ds="http://schemas.openxmlformats.org/officeDocument/2006/customXml" ds:itemID="{CE26B767-0A51-4F5E-AECA-665DA3899640}"/>
</file>

<file path=customXml/itemProps4.xml><?xml version="1.0" encoding="utf-8"?>
<ds:datastoreItem xmlns:ds="http://schemas.openxmlformats.org/officeDocument/2006/customXml" ds:itemID="{0B6D72D5-EC85-48AC-9148-43A70921410A}"/>
</file>

<file path=docProps/app.xml><?xml version="1.0" encoding="utf-8"?>
<Properties xmlns="http://schemas.openxmlformats.org/officeDocument/2006/extended-properties" xmlns:vt="http://schemas.openxmlformats.org/officeDocument/2006/docPropsVTypes">
  <Template>Maatwerk cd-rom</Template>
  <TotalTime>329</TotalTime>
  <Pages>9</Pages>
  <Words>887</Words>
  <Characters>6679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Ontwerprapport (link vanuit project)</vt:lpstr>
      <vt:lpstr>Ontwerprapport (link vanuit project)</vt:lpstr>
    </vt:vector>
  </TitlesOfParts>
  <Company>ROC Westerschelde</Company>
  <LinksUpToDate>false</LinksUpToDate>
  <CharactersWithSpaces>7551</CharactersWithSpaces>
  <SharedDoc>false</SharedDoc>
  <HLinks>
    <vt:vector size="210" baseType="variant">
      <vt:variant>
        <vt:i4>2031678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_Toc433806951</vt:lpwstr>
      </vt:variant>
      <vt:variant>
        <vt:i4>2031678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_Toc433806951</vt:lpwstr>
      </vt:variant>
      <vt:variant>
        <vt:i4>2031678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_Toc433806950</vt:lpwstr>
      </vt:variant>
      <vt:variant>
        <vt:i4>1966142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_Toc433806949</vt:lpwstr>
      </vt:variant>
      <vt:variant>
        <vt:i4>1966142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_Toc433806948</vt:lpwstr>
      </vt:variant>
      <vt:variant>
        <vt:i4>1966142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_Toc433806947</vt:lpwstr>
      </vt:variant>
      <vt:variant>
        <vt:i4>1966142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_Toc433806946</vt:lpwstr>
      </vt:variant>
      <vt:variant>
        <vt:i4>1966142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_Toc433806945</vt:lpwstr>
      </vt:variant>
      <vt:variant>
        <vt:i4>1966142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_Toc433806944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_Toc433806938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_Toc433806933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_Toc433806933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_Toc433806933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_Toc433806937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_Toc433806936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_Toc433806935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_Toc433806934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_Toc433806933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_Toc433806932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_Toc433806931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_Toc433806927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_Toc433806926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_Toc433806925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_Toc433806924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_Toc433806923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_Toc433806922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_Toc433806921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_Toc433806920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_Toc433806919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_Toc433806918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_Toc433806917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_Toc433806916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_Toc433806914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_Toc433806913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_Toc433806912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Ontwerprapport (link vanuit project)</dc:title>
  <dc:subject/>
  <dc:creator>Tijn Traas</dc:creator>
  <cp:keywords/>
  <cp:lastModifiedBy>Tijn Traas</cp:lastModifiedBy>
  <cp:revision>109</cp:revision>
  <cp:lastPrinted>2006-03-28T16:06:00Z</cp:lastPrinted>
  <dcterms:created xsi:type="dcterms:W3CDTF">2017-03-30T10:16:00Z</dcterms:created>
  <dcterms:modified xsi:type="dcterms:W3CDTF">2019-10-03T18:34:00Z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